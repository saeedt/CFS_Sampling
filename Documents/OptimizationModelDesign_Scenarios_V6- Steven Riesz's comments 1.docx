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 xml:space="preserve">Saeed </w:t>
      </w:r>
      <w:proofErr w:type="spellStart"/>
      <w:r>
        <w:t>Ghanbartehrani</w:t>
      </w:r>
      <w:proofErr w:type="spellEnd"/>
      <w:r>
        <w:t xml:space="preserve">, Sara Akbar </w:t>
      </w:r>
      <w:proofErr w:type="spellStart"/>
      <w:r>
        <w:t>Ghanadian</w:t>
      </w:r>
      <w:proofErr w:type="spellEnd"/>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4048956D" w:rsidR="008E47FE" w:rsidRDefault="00B369B5" w:rsidP="00A517CA">
      <w:pPr>
        <w:pStyle w:val="BodyText"/>
        <w:jc w:val="center"/>
      </w:pPr>
      <w:r>
        <w:t xml:space="preserve">Rev. </w:t>
      </w:r>
      <w:r w:rsidR="00696F44">
        <w:t>4</w:t>
      </w:r>
      <w:r w:rsidR="005E3204">
        <w:t xml:space="preserve">, </w:t>
      </w:r>
      <w:r w:rsidR="007A6B9B">
        <w:t>Oct</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67289B">
          <w:pPr>
            <w:pStyle w:val="TOCHeading"/>
            <w:spacing w:line="360" w:lineRule="auto"/>
          </w:pPr>
          <w:r w:rsidRPr="00B3219C">
            <w:t>Contents</w:t>
          </w:r>
        </w:p>
        <w:p w14:paraId="22232E2D" w14:textId="4EE369EE" w:rsidR="0067289B" w:rsidRDefault="008F64C1" w:rsidP="0067289B">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22109611" w:history="1">
            <w:r w:rsidR="0067289B" w:rsidRPr="007B2F31">
              <w:rPr>
                <w:rStyle w:val="Hyperlink"/>
                <w:rFonts w:eastAsia="Times New Roman"/>
                <w:noProof/>
                <w:spacing w:val="-2"/>
                <w:w w:val="99"/>
              </w:rPr>
              <w:t>1.</w:t>
            </w:r>
            <w:r w:rsidR="0067289B">
              <w:rPr>
                <w:rFonts w:asciiTheme="minorHAnsi" w:hAnsiTheme="minorHAnsi" w:cstheme="minorBidi"/>
                <w:noProof/>
                <w:sz w:val="22"/>
                <w:szCs w:val="22"/>
                <w:lang w:bidi="ar-SA"/>
              </w:rPr>
              <w:tab/>
            </w:r>
            <w:r w:rsidR="0067289B" w:rsidRPr="007B2F31">
              <w:rPr>
                <w:rStyle w:val="Hyperlink"/>
                <w:noProof/>
              </w:rPr>
              <w:t>Introduction</w:t>
            </w:r>
            <w:r w:rsidR="0067289B">
              <w:rPr>
                <w:noProof/>
                <w:webHidden/>
              </w:rPr>
              <w:tab/>
            </w:r>
            <w:r w:rsidR="0067289B">
              <w:rPr>
                <w:noProof/>
                <w:webHidden/>
              </w:rPr>
              <w:fldChar w:fldCharType="begin"/>
            </w:r>
            <w:r w:rsidR="0067289B">
              <w:rPr>
                <w:noProof/>
                <w:webHidden/>
              </w:rPr>
              <w:instrText xml:space="preserve"> PAGEREF _Toc22109611 \h </w:instrText>
            </w:r>
            <w:r w:rsidR="0067289B">
              <w:rPr>
                <w:noProof/>
                <w:webHidden/>
              </w:rPr>
            </w:r>
            <w:r w:rsidR="0067289B">
              <w:rPr>
                <w:noProof/>
                <w:webHidden/>
              </w:rPr>
              <w:fldChar w:fldCharType="separate"/>
            </w:r>
            <w:r w:rsidR="0067289B">
              <w:rPr>
                <w:noProof/>
                <w:webHidden/>
              </w:rPr>
              <w:t>4</w:t>
            </w:r>
            <w:r w:rsidR="0067289B">
              <w:rPr>
                <w:noProof/>
                <w:webHidden/>
              </w:rPr>
              <w:fldChar w:fldCharType="end"/>
            </w:r>
          </w:hyperlink>
        </w:p>
        <w:p w14:paraId="3AAF420D" w14:textId="50962494"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2" w:history="1">
            <w:r w:rsidR="0067289B" w:rsidRPr="007B2F31">
              <w:rPr>
                <w:rStyle w:val="Hyperlink"/>
                <w:rFonts w:eastAsia="Times New Roman"/>
                <w:noProof/>
                <w:spacing w:val="-2"/>
                <w:w w:val="99"/>
              </w:rPr>
              <w:t>2.</w:t>
            </w:r>
            <w:r w:rsidR="0067289B">
              <w:rPr>
                <w:rFonts w:asciiTheme="minorHAnsi" w:hAnsiTheme="minorHAnsi" w:cstheme="minorBidi"/>
                <w:noProof/>
                <w:sz w:val="22"/>
                <w:szCs w:val="22"/>
                <w:lang w:bidi="ar-SA"/>
              </w:rPr>
              <w:tab/>
            </w:r>
            <w:r w:rsidR="0067289B" w:rsidRPr="007B2F31">
              <w:rPr>
                <w:rStyle w:val="Hyperlink"/>
                <w:noProof/>
              </w:rPr>
              <w:t>Case study</w:t>
            </w:r>
            <w:r w:rsidR="0067289B">
              <w:rPr>
                <w:noProof/>
                <w:webHidden/>
              </w:rPr>
              <w:tab/>
            </w:r>
            <w:r w:rsidR="0067289B">
              <w:rPr>
                <w:noProof/>
                <w:webHidden/>
              </w:rPr>
              <w:fldChar w:fldCharType="begin"/>
            </w:r>
            <w:r w:rsidR="0067289B">
              <w:rPr>
                <w:noProof/>
                <w:webHidden/>
              </w:rPr>
              <w:instrText xml:space="preserve"> PAGEREF _Toc22109612 \h </w:instrText>
            </w:r>
            <w:r w:rsidR="0067289B">
              <w:rPr>
                <w:noProof/>
                <w:webHidden/>
              </w:rPr>
            </w:r>
            <w:r w:rsidR="0067289B">
              <w:rPr>
                <w:noProof/>
                <w:webHidden/>
              </w:rPr>
              <w:fldChar w:fldCharType="separate"/>
            </w:r>
            <w:r w:rsidR="0067289B">
              <w:rPr>
                <w:noProof/>
                <w:webHidden/>
              </w:rPr>
              <w:t>4</w:t>
            </w:r>
            <w:r w:rsidR="0067289B">
              <w:rPr>
                <w:noProof/>
                <w:webHidden/>
              </w:rPr>
              <w:fldChar w:fldCharType="end"/>
            </w:r>
          </w:hyperlink>
        </w:p>
        <w:p w14:paraId="7085AE0F" w14:textId="781C2945"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3" w:history="1">
            <w:r w:rsidR="0067289B" w:rsidRPr="007B2F31">
              <w:rPr>
                <w:rStyle w:val="Hyperlink"/>
                <w:rFonts w:eastAsia="Times New Roman"/>
                <w:noProof/>
                <w:spacing w:val="-29"/>
                <w:w w:val="99"/>
              </w:rPr>
              <w:t>2.1.</w:t>
            </w:r>
            <w:r w:rsidR="0067289B">
              <w:rPr>
                <w:rFonts w:asciiTheme="minorHAnsi" w:hAnsiTheme="minorHAnsi" w:cstheme="minorBidi"/>
                <w:noProof/>
                <w:sz w:val="22"/>
                <w:szCs w:val="22"/>
                <w:lang w:bidi="ar-SA"/>
              </w:rPr>
              <w:tab/>
            </w:r>
            <w:r w:rsidR="0067289B" w:rsidRPr="007B2F31">
              <w:rPr>
                <w:rStyle w:val="Hyperlink"/>
                <w:noProof/>
              </w:rPr>
              <w:t>Data sources</w:t>
            </w:r>
            <w:r w:rsidR="0067289B">
              <w:rPr>
                <w:noProof/>
                <w:webHidden/>
              </w:rPr>
              <w:tab/>
            </w:r>
            <w:r w:rsidR="0067289B">
              <w:rPr>
                <w:noProof/>
                <w:webHidden/>
              </w:rPr>
              <w:fldChar w:fldCharType="begin"/>
            </w:r>
            <w:r w:rsidR="0067289B">
              <w:rPr>
                <w:noProof/>
                <w:webHidden/>
              </w:rPr>
              <w:instrText xml:space="preserve"> PAGEREF _Toc22109613 \h </w:instrText>
            </w:r>
            <w:r w:rsidR="0067289B">
              <w:rPr>
                <w:noProof/>
                <w:webHidden/>
              </w:rPr>
            </w:r>
            <w:r w:rsidR="0067289B">
              <w:rPr>
                <w:noProof/>
                <w:webHidden/>
              </w:rPr>
              <w:fldChar w:fldCharType="separate"/>
            </w:r>
            <w:r w:rsidR="0067289B">
              <w:rPr>
                <w:noProof/>
                <w:webHidden/>
              </w:rPr>
              <w:t>4</w:t>
            </w:r>
            <w:r w:rsidR="0067289B">
              <w:rPr>
                <w:noProof/>
                <w:webHidden/>
              </w:rPr>
              <w:fldChar w:fldCharType="end"/>
            </w:r>
          </w:hyperlink>
        </w:p>
        <w:p w14:paraId="53735E46" w14:textId="24EA188E"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4" w:history="1">
            <w:r w:rsidR="0067289B" w:rsidRPr="007B2F31">
              <w:rPr>
                <w:rStyle w:val="Hyperlink"/>
                <w:rFonts w:eastAsia="Times New Roman"/>
                <w:noProof/>
                <w:spacing w:val="-29"/>
                <w:w w:val="99"/>
              </w:rPr>
              <w:t>2.2.</w:t>
            </w:r>
            <w:r w:rsidR="0067289B">
              <w:rPr>
                <w:rFonts w:asciiTheme="minorHAnsi" w:hAnsiTheme="minorHAnsi" w:cstheme="minorBidi"/>
                <w:noProof/>
                <w:sz w:val="22"/>
                <w:szCs w:val="22"/>
                <w:lang w:bidi="ar-SA"/>
              </w:rPr>
              <w:tab/>
            </w:r>
            <w:r w:rsidR="0067289B" w:rsidRPr="007B2F31">
              <w:rPr>
                <w:rStyle w:val="Hyperlink"/>
                <w:noProof/>
              </w:rPr>
              <w:t>Pre-processing of the data</w:t>
            </w:r>
            <w:r w:rsidR="0067289B">
              <w:rPr>
                <w:noProof/>
                <w:webHidden/>
              </w:rPr>
              <w:tab/>
            </w:r>
            <w:r w:rsidR="0067289B">
              <w:rPr>
                <w:noProof/>
                <w:webHidden/>
              </w:rPr>
              <w:fldChar w:fldCharType="begin"/>
            </w:r>
            <w:r w:rsidR="0067289B">
              <w:rPr>
                <w:noProof/>
                <w:webHidden/>
              </w:rPr>
              <w:instrText xml:space="preserve"> PAGEREF _Toc22109614 \h </w:instrText>
            </w:r>
            <w:r w:rsidR="0067289B">
              <w:rPr>
                <w:noProof/>
                <w:webHidden/>
              </w:rPr>
            </w:r>
            <w:r w:rsidR="0067289B">
              <w:rPr>
                <w:noProof/>
                <w:webHidden/>
              </w:rPr>
              <w:fldChar w:fldCharType="separate"/>
            </w:r>
            <w:r w:rsidR="0067289B">
              <w:rPr>
                <w:noProof/>
                <w:webHidden/>
              </w:rPr>
              <w:t>5</w:t>
            </w:r>
            <w:r w:rsidR="0067289B">
              <w:rPr>
                <w:noProof/>
                <w:webHidden/>
              </w:rPr>
              <w:fldChar w:fldCharType="end"/>
            </w:r>
          </w:hyperlink>
        </w:p>
        <w:p w14:paraId="0BF481C5" w14:textId="3D3DE2CB"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5" w:history="1">
            <w:r w:rsidR="0067289B" w:rsidRPr="007B2F31">
              <w:rPr>
                <w:rStyle w:val="Hyperlink"/>
                <w:rFonts w:eastAsia="Times New Roman"/>
                <w:noProof/>
                <w:spacing w:val="-29"/>
                <w:w w:val="99"/>
              </w:rPr>
              <w:t>2.3.</w:t>
            </w:r>
            <w:r w:rsidR="0067289B">
              <w:rPr>
                <w:rFonts w:asciiTheme="minorHAnsi" w:hAnsiTheme="minorHAnsi" w:cstheme="minorBidi"/>
                <w:noProof/>
                <w:sz w:val="22"/>
                <w:szCs w:val="22"/>
                <w:lang w:bidi="ar-SA"/>
              </w:rPr>
              <w:tab/>
            </w:r>
            <w:r w:rsidR="0067289B" w:rsidRPr="007B2F31">
              <w:rPr>
                <w:rStyle w:val="Hyperlink"/>
                <w:noProof/>
              </w:rPr>
              <w:t>Frame data generation</w:t>
            </w:r>
            <w:r w:rsidR="0067289B">
              <w:rPr>
                <w:noProof/>
                <w:webHidden/>
              </w:rPr>
              <w:tab/>
            </w:r>
            <w:r w:rsidR="0067289B">
              <w:rPr>
                <w:noProof/>
                <w:webHidden/>
              </w:rPr>
              <w:fldChar w:fldCharType="begin"/>
            </w:r>
            <w:r w:rsidR="0067289B">
              <w:rPr>
                <w:noProof/>
                <w:webHidden/>
              </w:rPr>
              <w:instrText xml:space="preserve"> PAGEREF _Toc22109615 \h </w:instrText>
            </w:r>
            <w:r w:rsidR="0067289B">
              <w:rPr>
                <w:noProof/>
                <w:webHidden/>
              </w:rPr>
            </w:r>
            <w:r w:rsidR="0067289B">
              <w:rPr>
                <w:noProof/>
                <w:webHidden/>
              </w:rPr>
              <w:fldChar w:fldCharType="separate"/>
            </w:r>
            <w:r w:rsidR="0067289B">
              <w:rPr>
                <w:noProof/>
                <w:webHidden/>
              </w:rPr>
              <w:t>5</w:t>
            </w:r>
            <w:r w:rsidR="0067289B">
              <w:rPr>
                <w:noProof/>
                <w:webHidden/>
              </w:rPr>
              <w:fldChar w:fldCharType="end"/>
            </w:r>
          </w:hyperlink>
        </w:p>
        <w:p w14:paraId="3E2309FB" w14:textId="5533CA96"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6" w:history="1">
            <w:r w:rsidR="0067289B" w:rsidRPr="007B2F31">
              <w:rPr>
                <w:rStyle w:val="Hyperlink"/>
                <w:rFonts w:eastAsia="Times New Roman"/>
                <w:noProof/>
                <w:spacing w:val="-2"/>
                <w:w w:val="99"/>
              </w:rPr>
              <w:t>3.</w:t>
            </w:r>
            <w:r w:rsidR="0067289B">
              <w:rPr>
                <w:rFonts w:asciiTheme="minorHAnsi" w:hAnsiTheme="minorHAnsi" w:cstheme="minorBidi"/>
                <w:noProof/>
                <w:sz w:val="22"/>
                <w:szCs w:val="22"/>
                <w:lang w:bidi="ar-SA"/>
              </w:rPr>
              <w:tab/>
            </w:r>
            <w:r w:rsidR="0067289B" w:rsidRPr="007B2F31">
              <w:rPr>
                <w:rStyle w:val="Hyperlink"/>
                <w:noProof/>
              </w:rPr>
              <w:t>Method 1: Optimal stratification and allocation based on Genetic Algorithm</w:t>
            </w:r>
            <w:r w:rsidR="0067289B">
              <w:rPr>
                <w:noProof/>
                <w:webHidden/>
              </w:rPr>
              <w:tab/>
            </w:r>
            <w:r w:rsidR="0067289B">
              <w:rPr>
                <w:noProof/>
                <w:webHidden/>
              </w:rPr>
              <w:fldChar w:fldCharType="begin"/>
            </w:r>
            <w:r w:rsidR="0067289B">
              <w:rPr>
                <w:noProof/>
                <w:webHidden/>
              </w:rPr>
              <w:instrText xml:space="preserve"> PAGEREF _Toc22109616 \h </w:instrText>
            </w:r>
            <w:r w:rsidR="0067289B">
              <w:rPr>
                <w:noProof/>
                <w:webHidden/>
              </w:rPr>
            </w:r>
            <w:r w:rsidR="0067289B">
              <w:rPr>
                <w:noProof/>
                <w:webHidden/>
              </w:rPr>
              <w:fldChar w:fldCharType="separate"/>
            </w:r>
            <w:r w:rsidR="0067289B">
              <w:rPr>
                <w:noProof/>
                <w:webHidden/>
              </w:rPr>
              <w:t>7</w:t>
            </w:r>
            <w:r w:rsidR="0067289B">
              <w:rPr>
                <w:noProof/>
                <w:webHidden/>
              </w:rPr>
              <w:fldChar w:fldCharType="end"/>
            </w:r>
          </w:hyperlink>
        </w:p>
        <w:p w14:paraId="6142AA7D" w14:textId="71B7A69F"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7" w:history="1">
            <w:r w:rsidR="0067289B" w:rsidRPr="007B2F31">
              <w:rPr>
                <w:rStyle w:val="Hyperlink"/>
                <w:rFonts w:eastAsia="Times New Roman"/>
                <w:noProof/>
                <w:spacing w:val="-29"/>
                <w:w w:val="99"/>
              </w:rPr>
              <w:t>3.1.</w:t>
            </w:r>
            <w:r w:rsidR="0067289B">
              <w:rPr>
                <w:rFonts w:asciiTheme="minorHAnsi" w:hAnsiTheme="minorHAnsi" w:cstheme="minorBidi"/>
                <w:noProof/>
                <w:sz w:val="22"/>
                <w:szCs w:val="22"/>
                <w:lang w:bidi="ar-SA"/>
              </w:rPr>
              <w:tab/>
            </w:r>
            <w:r w:rsidR="0067289B" w:rsidRPr="007B2F31">
              <w:rPr>
                <w:rStyle w:val="Hyperlink"/>
                <w:noProof/>
              </w:rPr>
              <w:t>Method 1 procedure</w:t>
            </w:r>
            <w:r w:rsidR="0067289B">
              <w:rPr>
                <w:noProof/>
                <w:webHidden/>
              </w:rPr>
              <w:tab/>
            </w:r>
            <w:r w:rsidR="0067289B">
              <w:rPr>
                <w:noProof/>
                <w:webHidden/>
              </w:rPr>
              <w:fldChar w:fldCharType="begin"/>
            </w:r>
            <w:r w:rsidR="0067289B">
              <w:rPr>
                <w:noProof/>
                <w:webHidden/>
              </w:rPr>
              <w:instrText xml:space="preserve"> PAGEREF _Toc22109617 \h </w:instrText>
            </w:r>
            <w:r w:rsidR="0067289B">
              <w:rPr>
                <w:noProof/>
                <w:webHidden/>
              </w:rPr>
            </w:r>
            <w:r w:rsidR="0067289B">
              <w:rPr>
                <w:noProof/>
                <w:webHidden/>
              </w:rPr>
              <w:fldChar w:fldCharType="separate"/>
            </w:r>
            <w:r w:rsidR="0067289B">
              <w:rPr>
                <w:noProof/>
                <w:webHidden/>
              </w:rPr>
              <w:t>8</w:t>
            </w:r>
            <w:r w:rsidR="0067289B">
              <w:rPr>
                <w:noProof/>
                <w:webHidden/>
              </w:rPr>
              <w:fldChar w:fldCharType="end"/>
            </w:r>
          </w:hyperlink>
        </w:p>
        <w:p w14:paraId="5593621D" w14:textId="21203773"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8" w:history="1">
            <w:r w:rsidR="0067289B" w:rsidRPr="007B2F31">
              <w:rPr>
                <w:rStyle w:val="Hyperlink"/>
                <w:rFonts w:eastAsia="Times New Roman"/>
                <w:noProof/>
                <w:spacing w:val="-29"/>
                <w:w w:val="99"/>
              </w:rPr>
              <w:t>3.2.</w:t>
            </w:r>
            <w:r w:rsidR="0067289B">
              <w:rPr>
                <w:rFonts w:asciiTheme="minorHAnsi" w:hAnsiTheme="minorHAnsi" w:cstheme="minorBidi"/>
                <w:noProof/>
                <w:sz w:val="22"/>
                <w:szCs w:val="22"/>
                <w:lang w:bidi="ar-SA"/>
              </w:rPr>
              <w:tab/>
            </w:r>
            <w:r w:rsidR="0067289B" w:rsidRPr="007B2F31">
              <w:rPr>
                <w:rStyle w:val="Hyperlink"/>
                <w:noProof/>
              </w:rPr>
              <w:t>Method 1 Results</w:t>
            </w:r>
            <w:r w:rsidR="0067289B">
              <w:rPr>
                <w:noProof/>
                <w:webHidden/>
              </w:rPr>
              <w:tab/>
            </w:r>
            <w:r w:rsidR="0067289B">
              <w:rPr>
                <w:noProof/>
                <w:webHidden/>
              </w:rPr>
              <w:fldChar w:fldCharType="begin"/>
            </w:r>
            <w:r w:rsidR="0067289B">
              <w:rPr>
                <w:noProof/>
                <w:webHidden/>
              </w:rPr>
              <w:instrText xml:space="preserve"> PAGEREF _Toc22109618 \h </w:instrText>
            </w:r>
            <w:r w:rsidR="0067289B">
              <w:rPr>
                <w:noProof/>
                <w:webHidden/>
              </w:rPr>
            </w:r>
            <w:r w:rsidR="0067289B">
              <w:rPr>
                <w:noProof/>
                <w:webHidden/>
              </w:rPr>
              <w:fldChar w:fldCharType="separate"/>
            </w:r>
            <w:r w:rsidR="0067289B">
              <w:rPr>
                <w:noProof/>
                <w:webHidden/>
              </w:rPr>
              <w:t>12</w:t>
            </w:r>
            <w:r w:rsidR="0067289B">
              <w:rPr>
                <w:noProof/>
                <w:webHidden/>
              </w:rPr>
              <w:fldChar w:fldCharType="end"/>
            </w:r>
          </w:hyperlink>
        </w:p>
        <w:p w14:paraId="1227D12C" w14:textId="1ED29DD2"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9" w:history="1">
            <w:r w:rsidR="0067289B" w:rsidRPr="007B2F31">
              <w:rPr>
                <w:rStyle w:val="Hyperlink"/>
                <w:rFonts w:eastAsia="Times New Roman"/>
                <w:noProof/>
                <w:spacing w:val="-2"/>
                <w:w w:val="99"/>
              </w:rPr>
              <w:t>4.</w:t>
            </w:r>
            <w:r w:rsidR="0067289B">
              <w:rPr>
                <w:rFonts w:asciiTheme="minorHAnsi" w:hAnsiTheme="minorHAnsi" w:cstheme="minorBidi"/>
                <w:noProof/>
                <w:sz w:val="22"/>
                <w:szCs w:val="22"/>
                <w:lang w:bidi="ar-SA"/>
              </w:rPr>
              <w:tab/>
            </w:r>
            <w:r w:rsidR="0067289B" w:rsidRPr="007B2F31">
              <w:rPr>
                <w:rStyle w:val="Hyperlink"/>
                <w:noProof/>
              </w:rPr>
              <w:t>Method 2: Optimal stratification and allocation using Genetic Algorithm and Simulated Annealing</w:t>
            </w:r>
            <w:r w:rsidR="0067289B">
              <w:rPr>
                <w:noProof/>
                <w:webHidden/>
              </w:rPr>
              <w:tab/>
            </w:r>
            <w:r w:rsidR="0067289B">
              <w:rPr>
                <w:noProof/>
                <w:webHidden/>
              </w:rPr>
              <w:fldChar w:fldCharType="begin"/>
            </w:r>
            <w:r w:rsidR="0067289B">
              <w:rPr>
                <w:noProof/>
                <w:webHidden/>
              </w:rPr>
              <w:instrText xml:space="preserve"> PAGEREF _Toc22109619 \h </w:instrText>
            </w:r>
            <w:r w:rsidR="0067289B">
              <w:rPr>
                <w:noProof/>
                <w:webHidden/>
              </w:rPr>
            </w:r>
            <w:r w:rsidR="0067289B">
              <w:rPr>
                <w:noProof/>
                <w:webHidden/>
              </w:rPr>
              <w:fldChar w:fldCharType="separate"/>
            </w:r>
            <w:r w:rsidR="0067289B">
              <w:rPr>
                <w:noProof/>
                <w:webHidden/>
              </w:rPr>
              <w:t>16</w:t>
            </w:r>
            <w:r w:rsidR="0067289B">
              <w:rPr>
                <w:noProof/>
                <w:webHidden/>
              </w:rPr>
              <w:fldChar w:fldCharType="end"/>
            </w:r>
          </w:hyperlink>
        </w:p>
        <w:p w14:paraId="1C904846" w14:textId="79FFA469"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0" w:history="1">
            <w:r w:rsidR="0067289B" w:rsidRPr="007B2F31">
              <w:rPr>
                <w:rStyle w:val="Hyperlink"/>
                <w:rFonts w:eastAsia="Times New Roman"/>
                <w:noProof/>
                <w:spacing w:val="-29"/>
                <w:w w:val="99"/>
              </w:rPr>
              <w:t>4.1.</w:t>
            </w:r>
            <w:r w:rsidR="0067289B">
              <w:rPr>
                <w:rFonts w:asciiTheme="minorHAnsi" w:hAnsiTheme="minorHAnsi" w:cstheme="minorBidi"/>
                <w:noProof/>
                <w:sz w:val="22"/>
                <w:szCs w:val="22"/>
                <w:lang w:bidi="ar-SA"/>
              </w:rPr>
              <w:tab/>
            </w:r>
            <w:r w:rsidR="0067289B" w:rsidRPr="007B2F31">
              <w:rPr>
                <w:rStyle w:val="Hyperlink"/>
                <w:noProof/>
              </w:rPr>
              <w:t>Method 2 procedure</w:t>
            </w:r>
            <w:r w:rsidR="0067289B">
              <w:rPr>
                <w:noProof/>
                <w:webHidden/>
              </w:rPr>
              <w:tab/>
            </w:r>
            <w:r w:rsidR="0067289B">
              <w:rPr>
                <w:noProof/>
                <w:webHidden/>
              </w:rPr>
              <w:fldChar w:fldCharType="begin"/>
            </w:r>
            <w:r w:rsidR="0067289B">
              <w:rPr>
                <w:noProof/>
                <w:webHidden/>
              </w:rPr>
              <w:instrText xml:space="preserve"> PAGEREF _Toc22109620 \h </w:instrText>
            </w:r>
            <w:r w:rsidR="0067289B">
              <w:rPr>
                <w:noProof/>
                <w:webHidden/>
              </w:rPr>
            </w:r>
            <w:r w:rsidR="0067289B">
              <w:rPr>
                <w:noProof/>
                <w:webHidden/>
              </w:rPr>
              <w:fldChar w:fldCharType="separate"/>
            </w:r>
            <w:r w:rsidR="0067289B">
              <w:rPr>
                <w:noProof/>
                <w:webHidden/>
              </w:rPr>
              <w:t>17</w:t>
            </w:r>
            <w:r w:rsidR="0067289B">
              <w:rPr>
                <w:noProof/>
                <w:webHidden/>
              </w:rPr>
              <w:fldChar w:fldCharType="end"/>
            </w:r>
          </w:hyperlink>
        </w:p>
        <w:p w14:paraId="66315D40" w14:textId="5FB3F25E"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1" w:history="1">
            <w:r w:rsidR="0067289B" w:rsidRPr="007B2F31">
              <w:rPr>
                <w:rStyle w:val="Hyperlink"/>
                <w:rFonts w:eastAsia="Times New Roman"/>
                <w:noProof/>
                <w:spacing w:val="-29"/>
                <w:w w:val="99"/>
              </w:rPr>
              <w:t>4.2.</w:t>
            </w:r>
            <w:r w:rsidR="0067289B">
              <w:rPr>
                <w:rFonts w:asciiTheme="minorHAnsi" w:hAnsiTheme="minorHAnsi" w:cstheme="minorBidi"/>
                <w:noProof/>
                <w:sz w:val="22"/>
                <w:szCs w:val="22"/>
                <w:lang w:bidi="ar-SA"/>
              </w:rPr>
              <w:tab/>
            </w:r>
            <w:r w:rsidR="0067289B" w:rsidRPr="007B2F31">
              <w:rPr>
                <w:rStyle w:val="Hyperlink"/>
                <w:noProof/>
              </w:rPr>
              <w:t>Method 2 results</w:t>
            </w:r>
            <w:r w:rsidR="0067289B">
              <w:rPr>
                <w:noProof/>
                <w:webHidden/>
              </w:rPr>
              <w:tab/>
            </w:r>
            <w:r w:rsidR="0067289B">
              <w:rPr>
                <w:noProof/>
                <w:webHidden/>
              </w:rPr>
              <w:fldChar w:fldCharType="begin"/>
            </w:r>
            <w:r w:rsidR="0067289B">
              <w:rPr>
                <w:noProof/>
                <w:webHidden/>
              </w:rPr>
              <w:instrText xml:space="preserve"> PAGEREF _Toc22109621 \h </w:instrText>
            </w:r>
            <w:r w:rsidR="0067289B">
              <w:rPr>
                <w:noProof/>
                <w:webHidden/>
              </w:rPr>
            </w:r>
            <w:r w:rsidR="0067289B">
              <w:rPr>
                <w:noProof/>
                <w:webHidden/>
              </w:rPr>
              <w:fldChar w:fldCharType="separate"/>
            </w:r>
            <w:r w:rsidR="0067289B">
              <w:rPr>
                <w:noProof/>
                <w:webHidden/>
              </w:rPr>
              <w:t>22</w:t>
            </w:r>
            <w:r w:rsidR="0067289B">
              <w:rPr>
                <w:noProof/>
                <w:webHidden/>
              </w:rPr>
              <w:fldChar w:fldCharType="end"/>
            </w:r>
          </w:hyperlink>
        </w:p>
        <w:p w14:paraId="0ED34675" w14:textId="4CEAE8A5"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2" w:history="1">
            <w:r w:rsidR="0067289B" w:rsidRPr="007B2F31">
              <w:rPr>
                <w:rStyle w:val="Hyperlink"/>
                <w:rFonts w:eastAsia="Times New Roman"/>
                <w:noProof/>
                <w:spacing w:val="-29"/>
                <w:w w:val="99"/>
              </w:rPr>
              <w:t>4.3.</w:t>
            </w:r>
            <w:r w:rsidR="0067289B">
              <w:rPr>
                <w:rFonts w:asciiTheme="minorHAnsi" w:hAnsiTheme="minorHAnsi" w:cstheme="minorBidi"/>
                <w:noProof/>
                <w:sz w:val="22"/>
                <w:szCs w:val="22"/>
                <w:lang w:bidi="ar-SA"/>
              </w:rPr>
              <w:tab/>
            </w:r>
            <w:r w:rsidR="0067289B" w:rsidRPr="007B2F31">
              <w:rPr>
                <w:rStyle w:val="Hyperlink"/>
                <w:noProof/>
              </w:rPr>
              <w:t xml:space="preserve">Comparing the result of GA and SA </w:t>
            </w:r>
            <w:r w:rsidR="0067289B">
              <w:rPr>
                <w:noProof/>
                <w:webHidden/>
              </w:rPr>
              <w:tab/>
            </w:r>
            <w:r w:rsidR="0067289B">
              <w:rPr>
                <w:noProof/>
                <w:webHidden/>
              </w:rPr>
              <w:fldChar w:fldCharType="begin"/>
            </w:r>
            <w:r w:rsidR="0067289B">
              <w:rPr>
                <w:noProof/>
                <w:webHidden/>
              </w:rPr>
              <w:instrText xml:space="preserve"> PAGEREF _Toc22109622 \h </w:instrText>
            </w:r>
            <w:r w:rsidR="0067289B">
              <w:rPr>
                <w:noProof/>
                <w:webHidden/>
              </w:rPr>
            </w:r>
            <w:r w:rsidR="0067289B">
              <w:rPr>
                <w:noProof/>
                <w:webHidden/>
              </w:rPr>
              <w:fldChar w:fldCharType="separate"/>
            </w:r>
            <w:r w:rsidR="0067289B">
              <w:rPr>
                <w:noProof/>
                <w:webHidden/>
              </w:rPr>
              <w:t>23</w:t>
            </w:r>
            <w:r w:rsidR="0067289B">
              <w:rPr>
                <w:noProof/>
                <w:webHidden/>
              </w:rPr>
              <w:fldChar w:fldCharType="end"/>
            </w:r>
          </w:hyperlink>
        </w:p>
        <w:p w14:paraId="5A42A0B0" w14:textId="6BCCC858"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3" w:history="1">
            <w:r w:rsidR="0067289B" w:rsidRPr="007B2F31">
              <w:rPr>
                <w:rStyle w:val="Hyperlink"/>
                <w:rFonts w:eastAsia="Times New Roman"/>
                <w:noProof/>
                <w:spacing w:val="-2"/>
                <w:w w:val="99"/>
              </w:rPr>
              <w:t>5.</w:t>
            </w:r>
            <w:r w:rsidR="0067289B">
              <w:rPr>
                <w:rFonts w:asciiTheme="minorHAnsi" w:hAnsiTheme="minorHAnsi" w:cstheme="minorBidi"/>
                <w:noProof/>
                <w:sz w:val="22"/>
                <w:szCs w:val="22"/>
                <w:lang w:bidi="ar-SA"/>
              </w:rPr>
              <w:tab/>
            </w:r>
            <w:r w:rsidR="0067289B" w:rsidRPr="007B2F31">
              <w:rPr>
                <w:rStyle w:val="Hyperlink"/>
                <w:noProof/>
              </w:rPr>
              <w:t>Method3: Generalized Lavallee-Hidiroglou Method for Strata Construction</w:t>
            </w:r>
            <w:r w:rsidR="0067289B">
              <w:rPr>
                <w:noProof/>
                <w:webHidden/>
              </w:rPr>
              <w:tab/>
            </w:r>
            <w:r w:rsidR="0067289B">
              <w:rPr>
                <w:noProof/>
                <w:webHidden/>
              </w:rPr>
              <w:fldChar w:fldCharType="begin"/>
            </w:r>
            <w:r w:rsidR="0067289B">
              <w:rPr>
                <w:noProof/>
                <w:webHidden/>
              </w:rPr>
              <w:instrText xml:space="preserve"> PAGEREF _Toc22109623 \h </w:instrText>
            </w:r>
            <w:r w:rsidR="0067289B">
              <w:rPr>
                <w:noProof/>
                <w:webHidden/>
              </w:rPr>
            </w:r>
            <w:r w:rsidR="0067289B">
              <w:rPr>
                <w:noProof/>
                <w:webHidden/>
              </w:rPr>
              <w:fldChar w:fldCharType="separate"/>
            </w:r>
            <w:r w:rsidR="0067289B">
              <w:rPr>
                <w:noProof/>
                <w:webHidden/>
              </w:rPr>
              <w:t>25</w:t>
            </w:r>
            <w:r w:rsidR="0067289B">
              <w:rPr>
                <w:noProof/>
                <w:webHidden/>
              </w:rPr>
              <w:fldChar w:fldCharType="end"/>
            </w:r>
          </w:hyperlink>
        </w:p>
        <w:p w14:paraId="491B63E4" w14:textId="33D74FF4"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4" w:history="1">
            <w:r w:rsidR="0067289B" w:rsidRPr="007B2F31">
              <w:rPr>
                <w:rStyle w:val="Hyperlink"/>
                <w:rFonts w:eastAsia="Times New Roman"/>
                <w:noProof/>
                <w:spacing w:val="-29"/>
                <w:w w:val="99"/>
              </w:rPr>
              <w:t>5.1.</w:t>
            </w:r>
            <w:r w:rsidR="0067289B">
              <w:rPr>
                <w:rFonts w:asciiTheme="minorHAnsi" w:hAnsiTheme="minorHAnsi" w:cstheme="minorBidi"/>
                <w:noProof/>
                <w:sz w:val="22"/>
                <w:szCs w:val="22"/>
                <w:lang w:bidi="ar-SA"/>
              </w:rPr>
              <w:tab/>
            </w:r>
            <w:r w:rsidR="0067289B" w:rsidRPr="007B2F31">
              <w:rPr>
                <w:rStyle w:val="Hyperlink"/>
                <w:noProof/>
              </w:rPr>
              <w:t>Method 3 results</w:t>
            </w:r>
            <w:r w:rsidR="0067289B">
              <w:rPr>
                <w:noProof/>
                <w:webHidden/>
              </w:rPr>
              <w:tab/>
            </w:r>
            <w:r w:rsidR="0067289B">
              <w:rPr>
                <w:noProof/>
                <w:webHidden/>
              </w:rPr>
              <w:fldChar w:fldCharType="begin"/>
            </w:r>
            <w:r w:rsidR="0067289B">
              <w:rPr>
                <w:noProof/>
                <w:webHidden/>
              </w:rPr>
              <w:instrText xml:space="preserve"> PAGEREF _Toc22109624 \h </w:instrText>
            </w:r>
            <w:r w:rsidR="0067289B">
              <w:rPr>
                <w:noProof/>
                <w:webHidden/>
              </w:rPr>
            </w:r>
            <w:r w:rsidR="0067289B">
              <w:rPr>
                <w:noProof/>
                <w:webHidden/>
              </w:rPr>
              <w:fldChar w:fldCharType="separate"/>
            </w:r>
            <w:r w:rsidR="0067289B">
              <w:rPr>
                <w:noProof/>
                <w:webHidden/>
              </w:rPr>
              <w:t>26</w:t>
            </w:r>
            <w:r w:rsidR="0067289B">
              <w:rPr>
                <w:noProof/>
                <w:webHidden/>
              </w:rPr>
              <w:fldChar w:fldCharType="end"/>
            </w:r>
          </w:hyperlink>
        </w:p>
        <w:p w14:paraId="3AD40782" w14:textId="3C63C139"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5" w:history="1">
            <w:r w:rsidR="0067289B" w:rsidRPr="007B2F31">
              <w:rPr>
                <w:rStyle w:val="Hyperlink"/>
                <w:rFonts w:eastAsia="Times New Roman"/>
                <w:noProof/>
                <w:spacing w:val="-2"/>
                <w:w w:val="99"/>
              </w:rPr>
              <w:t>6.</w:t>
            </w:r>
            <w:r w:rsidR="0067289B">
              <w:rPr>
                <w:rFonts w:asciiTheme="minorHAnsi" w:hAnsiTheme="minorHAnsi" w:cstheme="minorBidi"/>
                <w:noProof/>
                <w:sz w:val="22"/>
                <w:szCs w:val="22"/>
                <w:lang w:bidi="ar-SA"/>
              </w:rPr>
              <w:tab/>
            </w:r>
            <w:r w:rsidR="0067289B" w:rsidRPr="007B2F31">
              <w:rPr>
                <w:rStyle w:val="Hyperlink"/>
                <w:noProof/>
              </w:rPr>
              <w:t>Appendix</w:t>
            </w:r>
            <w:r w:rsidR="0067289B">
              <w:rPr>
                <w:noProof/>
                <w:webHidden/>
              </w:rPr>
              <w:tab/>
            </w:r>
            <w:r w:rsidR="0067289B">
              <w:rPr>
                <w:noProof/>
                <w:webHidden/>
              </w:rPr>
              <w:fldChar w:fldCharType="begin"/>
            </w:r>
            <w:r w:rsidR="0067289B">
              <w:rPr>
                <w:noProof/>
                <w:webHidden/>
              </w:rPr>
              <w:instrText xml:space="preserve"> PAGEREF _Toc22109625 \h </w:instrText>
            </w:r>
            <w:r w:rsidR="0067289B">
              <w:rPr>
                <w:noProof/>
                <w:webHidden/>
              </w:rPr>
            </w:r>
            <w:r w:rsidR="0067289B">
              <w:rPr>
                <w:noProof/>
                <w:webHidden/>
              </w:rPr>
              <w:fldChar w:fldCharType="separate"/>
            </w:r>
            <w:r w:rsidR="0067289B">
              <w:rPr>
                <w:noProof/>
                <w:webHidden/>
              </w:rPr>
              <w:t>28</w:t>
            </w:r>
            <w:r w:rsidR="0067289B">
              <w:rPr>
                <w:noProof/>
                <w:webHidden/>
              </w:rPr>
              <w:fldChar w:fldCharType="end"/>
            </w:r>
          </w:hyperlink>
        </w:p>
        <w:p w14:paraId="7330CC5B" w14:textId="4F29A6CE" w:rsidR="0067289B" w:rsidRDefault="009B04E9"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6" w:history="1">
            <w:r w:rsidR="0067289B" w:rsidRPr="007B2F31">
              <w:rPr>
                <w:rStyle w:val="Hyperlink"/>
                <w:rFonts w:eastAsia="Times New Roman"/>
                <w:noProof/>
                <w:spacing w:val="-29"/>
                <w:w w:val="99"/>
              </w:rPr>
              <w:t>6.1.</w:t>
            </w:r>
            <w:r w:rsidR="0067289B">
              <w:rPr>
                <w:rFonts w:asciiTheme="minorHAnsi" w:hAnsiTheme="minorHAnsi" w:cstheme="minorBidi"/>
                <w:noProof/>
                <w:sz w:val="22"/>
                <w:szCs w:val="22"/>
                <w:lang w:bidi="ar-SA"/>
              </w:rPr>
              <w:tab/>
            </w:r>
            <w:r w:rsidR="0067289B" w:rsidRPr="007B2F31">
              <w:rPr>
                <w:rStyle w:val="Hyperlink"/>
                <w:noProof/>
              </w:rPr>
              <w:t>Method 1 Scripts</w:t>
            </w:r>
            <w:r w:rsidR="0067289B">
              <w:rPr>
                <w:noProof/>
                <w:webHidden/>
              </w:rPr>
              <w:tab/>
            </w:r>
            <w:r w:rsidR="0067289B">
              <w:rPr>
                <w:noProof/>
                <w:webHidden/>
              </w:rPr>
              <w:fldChar w:fldCharType="begin"/>
            </w:r>
            <w:r w:rsidR="0067289B">
              <w:rPr>
                <w:noProof/>
                <w:webHidden/>
              </w:rPr>
              <w:instrText xml:space="preserve"> PAGEREF _Toc22109626 \h </w:instrText>
            </w:r>
            <w:r w:rsidR="0067289B">
              <w:rPr>
                <w:noProof/>
                <w:webHidden/>
              </w:rPr>
            </w:r>
            <w:r w:rsidR="0067289B">
              <w:rPr>
                <w:noProof/>
                <w:webHidden/>
              </w:rPr>
              <w:fldChar w:fldCharType="separate"/>
            </w:r>
            <w:r w:rsidR="0067289B">
              <w:rPr>
                <w:noProof/>
                <w:webHidden/>
              </w:rPr>
              <w:t>28</w:t>
            </w:r>
            <w:r w:rsidR="0067289B">
              <w:rPr>
                <w:noProof/>
                <w:webHidden/>
              </w:rPr>
              <w:fldChar w:fldCharType="end"/>
            </w:r>
          </w:hyperlink>
        </w:p>
        <w:p w14:paraId="321CBFDD" w14:textId="46BF2D50"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7" w:history="1">
            <w:r w:rsidR="0067289B" w:rsidRPr="007B2F31">
              <w:rPr>
                <w:rStyle w:val="Hyperlink"/>
                <w:rFonts w:eastAsia="Times New Roman"/>
                <w:noProof/>
                <w:spacing w:val="-2"/>
                <w:w w:val="99"/>
              </w:rPr>
              <w:t>7.</w:t>
            </w:r>
            <w:r w:rsidR="0067289B">
              <w:rPr>
                <w:rFonts w:asciiTheme="minorHAnsi" w:hAnsiTheme="minorHAnsi" w:cstheme="minorBidi"/>
                <w:noProof/>
                <w:sz w:val="22"/>
                <w:szCs w:val="22"/>
                <w:lang w:bidi="ar-SA"/>
              </w:rPr>
              <w:tab/>
            </w:r>
            <w:r w:rsidR="0067289B" w:rsidRPr="007B2F31">
              <w:rPr>
                <w:rStyle w:val="Hyperlink"/>
                <w:noProof/>
              </w:rPr>
              <w:t>Method 2 Scripts</w:t>
            </w:r>
            <w:r w:rsidR="0067289B">
              <w:rPr>
                <w:noProof/>
                <w:webHidden/>
              </w:rPr>
              <w:tab/>
            </w:r>
            <w:r w:rsidR="0067289B">
              <w:rPr>
                <w:noProof/>
                <w:webHidden/>
              </w:rPr>
              <w:fldChar w:fldCharType="begin"/>
            </w:r>
            <w:r w:rsidR="0067289B">
              <w:rPr>
                <w:noProof/>
                <w:webHidden/>
              </w:rPr>
              <w:instrText xml:space="preserve"> PAGEREF _Toc22109627 \h </w:instrText>
            </w:r>
            <w:r w:rsidR="0067289B">
              <w:rPr>
                <w:noProof/>
                <w:webHidden/>
              </w:rPr>
            </w:r>
            <w:r w:rsidR="0067289B">
              <w:rPr>
                <w:noProof/>
                <w:webHidden/>
              </w:rPr>
              <w:fldChar w:fldCharType="separate"/>
            </w:r>
            <w:r w:rsidR="0067289B">
              <w:rPr>
                <w:noProof/>
                <w:webHidden/>
              </w:rPr>
              <w:t>29</w:t>
            </w:r>
            <w:r w:rsidR="0067289B">
              <w:rPr>
                <w:noProof/>
                <w:webHidden/>
              </w:rPr>
              <w:fldChar w:fldCharType="end"/>
            </w:r>
          </w:hyperlink>
        </w:p>
        <w:p w14:paraId="13F93E0E" w14:textId="31CDBD7E" w:rsidR="0067289B" w:rsidRDefault="009B04E9"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8" w:history="1">
            <w:r w:rsidR="0067289B" w:rsidRPr="007B2F31">
              <w:rPr>
                <w:rStyle w:val="Hyperlink"/>
                <w:rFonts w:eastAsia="Times New Roman"/>
                <w:noProof/>
                <w:spacing w:val="-2"/>
                <w:w w:val="99"/>
              </w:rPr>
              <w:t>8.</w:t>
            </w:r>
            <w:r w:rsidR="0067289B">
              <w:rPr>
                <w:rFonts w:asciiTheme="minorHAnsi" w:hAnsiTheme="minorHAnsi" w:cstheme="minorBidi"/>
                <w:noProof/>
                <w:sz w:val="22"/>
                <w:szCs w:val="22"/>
                <w:lang w:bidi="ar-SA"/>
              </w:rPr>
              <w:tab/>
            </w:r>
            <w:r w:rsidR="0067289B" w:rsidRPr="007B2F31">
              <w:rPr>
                <w:rStyle w:val="Hyperlink"/>
                <w:noProof/>
              </w:rPr>
              <w:t>References</w:t>
            </w:r>
            <w:r w:rsidR="0067289B">
              <w:rPr>
                <w:noProof/>
                <w:webHidden/>
              </w:rPr>
              <w:tab/>
            </w:r>
            <w:r w:rsidR="0067289B">
              <w:rPr>
                <w:noProof/>
                <w:webHidden/>
              </w:rPr>
              <w:fldChar w:fldCharType="begin"/>
            </w:r>
            <w:r w:rsidR="0067289B">
              <w:rPr>
                <w:noProof/>
                <w:webHidden/>
              </w:rPr>
              <w:instrText xml:space="preserve"> PAGEREF _Toc22109628 \h </w:instrText>
            </w:r>
            <w:r w:rsidR="0067289B">
              <w:rPr>
                <w:noProof/>
                <w:webHidden/>
              </w:rPr>
            </w:r>
            <w:r w:rsidR="0067289B">
              <w:rPr>
                <w:noProof/>
                <w:webHidden/>
              </w:rPr>
              <w:fldChar w:fldCharType="separate"/>
            </w:r>
            <w:r w:rsidR="0067289B">
              <w:rPr>
                <w:noProof/>
                <w:webHidden/>
              </w:rPr>
              <w:t>33</w:t>
            </w:r>
            <w:r w:rsidR="0067289B">
              <w:rPr>
                <w:noProof/>
                <w:webHidden/>
              </w:rPr>
              <w:fldChar w:fldCharType="end"/>
            </w:r>
          </w:hyperlink>
        </w:p>
        <w:p w14:paraId="4F3A1E22" w14:textId="5FC4F621" w:rsidR="008F64C1" w:rsidRDefault="008F64C1" w:rsidP="0067289B">
          <w:pPr>
            <w:spacing w:line="360" w:lineRule="auto"/>
          </w:pPr>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7E66E3">
      <w:pPr>
        <w:pStyle w:val="Heading1"/>
      </w:pPr>
      <w:bookmarkStart w:id="0" w:name="_Toc22109611"/>
      <w:r>
        <w:lastRenderedPageBreak/>
        <w:t>Introduction</w:t>
      </w:r>
      <w:bookmarkEnd w:id="0"/>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A high level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7E66E3">
      <w:pPr>
        <w:pStyle w:val="Heading1"/>
      </w:pPr>
      <w:bookmarkStart w:id="1" w:name="_Toc22109612"/>
      <w:r>
        <w:t>Case study</w:t>
      </w:r>
      <w:bookmarkEnd w:id="1"/>
    </w:p>
    <w:p w14:paraId="24991C07" w14:textId="5946BBB1" w:rsidR="00BA6D91" w:rsidRDefault="00BA6D91" w:rsidP="00464704">
      <w:r>
        <w:t>The optimal stratification and allocation method based on Genetic algorithm is evaluated on a case study involving a sampling frame with 100,000 units.</w:t>
      </w:r>
      <w:r w:rsidR="007A6B9B">
        <w:t xml:space="preserve"> </w:t>
      </w:r>
      <w:r w:rsidR="00604ED3">
        <w:t xml:space="preserve">The units in the case study are designed to replicate the establishments in CFS. </w:t>
      </w:r>
      <w:r w:rsidR="007A6B9B">
        <w:t xml:space="preserve">The frame size </w:t>
      </w:r>
      <w:r w:rsidR="00604ED3">
        <w:t xml:space="preserve">chosen for the case study </w:t>
      </w:r>
      <w:r w:rsidR="007A6B9B">
        <w:t>is significantly smaller than the actual CFS frame (about 710,000)</w:t>
      </w:r>
      <w:r w:rsidR="00604ED3">
        <w:t xml:space="preserve"> to reduce the processing time required for the experiments. Larger frames can be generated using the SQL function discussed in </w:t>
      </w:r>
      <w:r w:rsidR="00604ED3">
        <w:fldChar w:fldCharType="begin"/>
      </w:r>
      <w:r w:rsidR="00604ED3">
        <w:instrText xml:space="preserve"> REF _Ref20983588 \r \h </w:instrText>
      </w:r>
      <w:r w:rsidR="00604ED3">
        <w:fldChar w:fldCharType="separate"/>
      </w:r>
      <w:r w:rsidR="00604ED3">
        <w:rPr>
          <w:cs/>
        </w:rPr>
        <w:t>‎</w:t>
      </w:r>
      <w:r w:rsidR="00604ED3">
        <w:t>2.3</w:t>
      </w:r>
      <w:r w:rsidR="00604ED3">
        <w:fldChar w:fldCharType="end"/>
      </w:r>
      <w:r w:rsidR="00604ED3">
        <w:t xml:space="preserve">. </w:t>
      </w:r>
    </w:p>
    <w:p w14:paraId="20D50725" w14:textId="77777777" w:rsidR="00FA6850" w:rsidRPr="007E66E3" w:rsidRDefault="00FA6850" w:rsidP="007E66E3">
      <w:pPr>
        <w:pStyle w:val="Heading2"/>
      </w:pPr>
      <w:bookmarkStart w:id="2" w:name="_Toc22109613"/>
      <w:r w:rsidRPr="007E66E3">
        <w:t>Data sources</w:t>
      </w:r>
      <w:bookmarkEnd w:id="2"/>
    </w:p>
    <w:p w14:paraId="465E744F" w14:textId="77777777" w:rsidR="000F571A" w:rsidRDefault="00970374" w:rsidP="001B3AB5">
      <w:pPr>
        <w:rPr>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p>
    <w:p w14:paraId="277FDEAD" w14:textId="2ADEF4B4" w:rsidR="002E1621" w:rsidRPr="002E1621" w:rsidRDefault="00EC164F" w:rsidP="001B3AB5">
      <w:pPr>
        <w:rPr>
          <w:rtl/>
          <w:lang w:bidi="fa-IR"/>
        </w:rPr>
      </w:pPr>
      <w:r>
        <w:rPr>
          <w:lang w:bidi="fa-IR"/>
        </w:rPr>
        <w:t>The complete county file for 2016 County Business Patterns (CBP</w:t>
      </w:r>
      <w:r w:rsidR="00E514B7">
        <w:rPr>
          <w:lang w:bidi="fa-IR"/>
        </w:rPr>
        <w:t>)</w:t>
      </w:r>
      <w:r>
        <w:rPr>
          <w:lang w:bidi="fa-IR"/>
        </w:rPr>
        <w:t xml:space="preserve"> </w:t>
      </w:r>
      <w:r>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Pr>
          <w:lang w:bidi="fa-IR"/>
        </w:rPr>
        <w:fldChar w:fldCharType="separate"/>
      </w:r>
      <w:r w:rsidRPr="00EC164F">
        <w:t>(US Census Bureau, 2018)</w:t>
      </w:r>
      <w:r>
        <w:rPr>
          <w:lang w:bidi="fa-IR"/>
        </w:rPr>
        <w:fldChar w:fldCharType="end"/>
      </w:r>
      <w:r>
        <w:rPr>
          <w:lang w:bidi="fa-IR"/>
        </w:rPr>
        <w:t xml:space="preserve"> was used to estimate average freight value and weights for each industry at the county level. </w:t>
      </w:r>
      <w:r w:rsidR="001B3AB5">
        <w:rPr>
          <w:lang w:bidi="fa-IR"/>
        </w:rPr>
        <w:t xml:space="preserve">More </w:t>
      </w:r>
      <w:r>
        <w:rPr>
          <w:lang w:bidi="fa-IR"/>
        </w:rPr>
        <w:t xml:space="preserve">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w:t>
      </w:r>
      <w:r w:rsidR="00E514B7">
        <w:rPr>
          <w:lang w:bidi="fa-IR"/>
        </w:rPr>
        <w:lastRenderedPageBreak/>
        <w:t xml:space="preserve">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Pr="007E66E3" w:rsidRDefault="00A90899" w:rsidP="007E66E3">
      <w:pPr>
        <w:pStyle w:val="Heading2"/>
      </w:pPr>
      <w:bookmarkStart w:id="3" w:name="_Ref20984798"/>
      <w:bookmarkStart w:id="4" w:name="_Ref20985057"/>
      <w:bookmarkStart w:id="5" w:name="_Toc22109614"/>
      <w:r w:rsidRPr="007E66E3">
        <w:t>Pre</w:t>
      </w:r>
      <w:r w:rsidR="000122D7" w:rsidRPr="007E66E3">
        <w:t>-p</w:t>
      </w:r>
      <w:r w:rsidRPr="007E66E3">
        <w:t>rocessing of the</w:t>
      </w:r>
      <w:r w:rsidR="00FA6850" w:rsidRPr="007E66E3">
        <w:t xml:space="preserve"> data</w:t>
      </w:r>
      <w:bookmarkEnd w:id="3"/>
      <w:bookmarkEnd w:id="4"/>
      <w:bookmarkEnd w:id="5"/>
      <w:r w:rsidR="00FA6850" w:rsidRPr="007E66E3">
        <w:t xml:space="preserve"> </w:t>
      </w:r>
    </w:p>
    <w:p w14:paraId="3D042404" w14:textId="77777777" w:rsidR="006F0E16"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p>
    <w:p w14:paraId="1DD467E6" w14:textId="4558E724" w:rsidR="006F0E16" w:rsidRDefault="005C5966" w:rsidP="00464704">
      <w:r w:rsidRPr="00464704">
        <w:t>Total value and weight for each SCTG code were aggregated at the state level</w:t>
      </w:r>
      <w:r w:rsidR="00227E89" w:rsidRPr="00464704">
        <w:t xml:space="preserve"> in the FAF table. </w:t>
      </w:r>
    </w:p>
    <w:p w14:paraId="7EA827BE" w14:textId="05615CAD" w:rsidR="006F0E16" w:rsidRPr="006F0E16" w:rsidRDefault="006F0E16" w:rsidP="00464704">
      <w:pPr>
        <w:rPr>
          <w:color w:val="FF0000"/>
        </w:rPr>
      </w:pPr>
      <w:r>
        <w:rPr>
          <w:color w:val="FF0000"/>
        </w:rPr>
        <w:t>Total value and total weight, by state x SCTG.</w:t>
      </w:r>
    </w:p>
    <w:p w14:paraId="675A1174" w14:textId="77777777" w:rsidR="006F0E16" w:rsidRDefault="00227E89" w:rsidP="00464704">
      <w:r w:rsidRPr="00464704">
        <w:t>In CBP table, total number of establishments was calculated for each state, county, and NAICS category based on t</w:t>
      </w:r>
      <w:r w:rsidR="00CB2C34" w:rsidRPr="00464704">
        <w:t xml:space="preserve">he list of industries in-scope to the 2017 CFS. </w:t>
      </w:r>
    </w:p>
    <w:p w14:paraId="47C3017D" w14:textId="746433B2" w:rsidR="006F0E16" w:rsidRPr="006F0E16" w:rsidRDefault="006F0E16" w:rsidP="00464704">
      <w:pPr>
        <w:rPr>
          <w:color w:val="FF0000"/>
        </w:rPr>
      </w:pPr>
      <w:r>
        <w:rPr>
          <w:color w:val="FF0000"/>
        </w:rPr>
        <w:t>Total number of establishments, by county x NAICS.</w:t>
      </w:r>
    </w:p>
    <w:p w14:paraId="40C22919" w14:textId="286F0FEF" w:rsidR="00EC164F" w:rsidRPr="00464704" w:rsidRDefault="00CB2C34" w:rsidP="00464704">
      <w:r w:rsidRPr="00464704">
        <w:t>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Pr="00464704">
        <w:t xml:space="preserve"> were estimated by multiplying state level numbers by the </w:t>
      </w:r>
      <w:r w:rsidR="00814445" w:rsidRPr="00464704">
        <w:t>ratio of the number of establishments in each county</w:t>
      </w:r>
      <w:r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Pr="007E66E3" w:rsidRDefault="00A90899" w:rsidP="007E66E3">
      <w:pPr>
        <w:pStyle w:val="Heading2"/>
      </w:pPr>
      <w:bookmarkStart w:id="6" w:name="_Ref20983588"/>
      <w:bookmarkStart w:id="7" w:name="_Toc22109615"/>
      <w:r w:rsidRPr="007E66E3">
        <w:t>Frame data generation</w:t>
      </w:r>
      <w:bookmarkEnd w:id="6"/>
      <w:bookmarkEnd w:id="7"/>
    </w:p>
    <w:p w14:paraId="30D47D82" w14:textId="3CD0CD42" w:rsidR="00A90899" w:rsidRPr="00464704" w:rsidRDefault="002B4EF3" w:rsidP="00464704">
      <w:r w:rsidRPr="00464704">
        <w:t xml:space="preserve">A function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 xml:space="preserve">(The PostgreSQL Global Development Group, </w:t>
      </w:r>
      <w:r w:rsidR="00262E6E" w:rsidRPr="00464704">
        <w:lastRenderedPageBreak/>
        <w:t>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generate_est</w:t>
      </w:r>
      <w:proofErr w:type="spellEnd"/>
      <w:r w:rsidRPr="00464704">
        <w:rPr>
          <w:rStyle w:val="pl-c"/>
        </w:rPr>
        <w:t>(</w:t>
      </w:r>
      <w:proofErr w:type="spellStart"/>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63186294" w14:textId="3E4D31CF" w:rsidR="002A391A" w:rsidRPr="00927C80" w:rsidRDefault="00464704" w:rsidP="002A391A">
      <w:pPr>
        <w:rPr>
          <w:color w:val="FF0000"/>
        </w:rPr>
      </w:pPr>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t>for each establishment</w:t>
      </w:r>
      <w:r w:rsidR="002A391A">
        <w:t xml:space="preserve">. </w:t>
      </w:r>
      <w:r w:rsidR="00927C80">
        <w:rPr>
          <w:color w:val="FF0000"/>
        </w:rPr>
        <w:t xml:space="preserve">(The coefficient of variation = standard deviation / mean.) </w:t>
      </w:r>
      <w:r w:rsidR="00E21A60">
        <w:t xml:space="preserve">Value will be used in this study as a substitute for the Measure of Size (MOS) in the current CFS sample design. </w:t>
      </w:r>
      <w:r w:rsidR="0085710B">
        <w:t xml:space="preserve">Weight and </w:t>
      </w:r>
      <w:r w:rsidR="002A391A">
        <w:t>mileage</w:t>
      </w:r>
      <w:r w:rsidR="0085710B">
        <w:t xml:space="preserve"> are estimates from FAF and are included in the function for experimental purposes. </w:t>
      </w:r>
      <w:r w:rsidR="002A391A">
        <w:t xml:space="preserve">It is worth mentioning that mileage is a modeled number and therefore is not included in the current CFS frame. </w:t>
      </w:r>
      <w:r w:rsidR="00927C80">
        <w:rPr>
          <w:color w:val="FF0000"/>
        </w:rPr>
        <w:t>Mileage is simply not on the frame- I don’t think it’s a question of how we determine the mileage.</w:t>
      </w:r>
    </w:p>
    <w:p w14:paraId="3A85FB20" w14:textId="3CA6B91D" w:rsidR="00464704" w:rsidRDefault="00151248" w:rsidP="002A391A">
      <w:r>
        <w:t>The following is an example call to the function to generate a frame with 100,000 establishments based on the data stored in “</w:t>
      </w:r>
      <w:proofErr w:type="spellStart"/>
      <w:r>
        <w:t>fafcbp</w:t>
      </w:r>
      <w:proofErr w:type="spellEnd"/>
      <w:r>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generate_est</w:t>
      </w:r>
      <w:proofErr w:type="spellEnd"/>
      <w:r>
        <w:rPr>
          <w:rStyle w:val="pl-c"/>
        </w:rPr>
        <w:t>(100000, '</w:t>
      </w:r>
      <w:proofErr w:type="spellStart"/>
      <w:r>
        <w:rPr>
          <w:rStyle w:val="pl-c"/>
        </w:rPr>
        <w:t>fafcbp</w:t>
      </w:r>
      <w:proofErr w:type="spellEnd"/>
      <w:r>
        <w:rPr>
          <w:rStyle w:val="pl-c"/>
        </w:rPr>
        <w:t>', 0.1, 0.1, 0.1);</w:t>
      </w:r>
    </w:p>
    <w:p w14:paraId="0C07A7B0" w14:textId="34C12359" w:rsidR="009F21B0" w:rsidRDefault="00151248" w:rsidP="00464704">
      <w:r>
        <w:t xml:space="preserve">The function </w:t>
      </w:r>
      <w:r w:rsidR="004467E2">
        <w:t xml:space="preserve">distributes the number of units proportional to number of establishments in each county, state, and industry combination. Value, weight, and mileage values for each establishment are generated </w:t>
      </w:r>
      <w:r w:rsidR="00DB3F7F">
        <w:t>from</w:t>
      </w:r>
      <w:r w:rsidR="004467E2">
        <w:t xml:space="preserve"> the normal distribution using the estimated average values stored in the input tables </w:t>
      </w:r>
      <w:r w:rsidR="00DB3F7F">
        <w:t xml:space="preserve">(discussed in </w:t>
      </w:r>
      <w:r w:rsidR="00DB3F7F">
        <w:fldChar w:fldCharType="begin"/>
      </w:r>
      <w:r w:rsidR="00DB3F7F">
        <w:instrText xml:space="preserve"> REF _Ref20985057 \r \h </w:instrText>
      </w:r>
      <w:r w:rsidR="00DB3F7F">
        <w:fldChar w:fldCharType="separate"/>
      </w:r>
      <w:r w:rsidR="00DB3F7F">
        <w:rPr>
          <w:cs/>
        </w:rPr>
        <w:t>‎</w:t>
      </w:r>
      <w:r w:rsidR="00DB3F7F">
        <w:t>2.2</w:t>
      </w:r>
      <w:r w:rsidR="00DB3F7F">
        <w:fldChar w:fldCharType="end"/>
      </w:r>
      <w:r w:rsidR="00DB3F7F">
        <w:t xml:space="preserve">) </w:t>
      </w:r>
      <w:r w:rsidR="004467E2">
        <w:t>and standard deviations ca</w:t>
      </w:r>
      <w:r w:rsidR="007E6EC4">
        <w:t xml:space="preserve">lculated based on the user provided </w:t>
      </w:r>
      <w:r w:rsidR="004467E2">
        <w:t>CVs</w:t>
      </w:r>
      <w:r w:rsidR="001961FA">
        <w:t xml:space="preserve"> (0.1 in this case)</w:t>
      </w:r>
      <w:r w:rsidR="007E6EC4">
        <w:t xml:space="preserve">. </w:t>
      </w:r>
      <w:r w:rsidR="00F715DA">
        <w:t xml:space="preserve">In other words, </w:t>
      </w:r>
      <w:r w:rsidR="00ED06B3">
        <w:t xml:space="preserve">the standard deviation of the normal distribution is calculated as </w:t>
      </w:r>
      <w:r w:rsidR="00ED06B3" w:rsidRPr="00ED06B3">
        <w:rPr>
          <w:rStyle w:val="e24kjd"/>
          <w:rFonts w:asciiTheme="majorBidi" w:hAnsiTheme="majorBidi" w:cstheme="majorBidi"/>
        </w:rPr>
        <w:t>σ = µ</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CV</w:t>
      </w:r>
      <w:r w:rsidR="00ED06B3">
        <w:rPr>
          <w:rStyle w:val="e24kjd"/>
        </w:rPr>
        <w:t xml:space="preserve">. </w:t>
      </w:r>
      <w:r w:rsidR="009F21B0">
        <w:t>Log</w:t>
      </w:r>
      <w:r w:rsidR="006E3CF1">
        <w:t>-</w:t>
      </w:r>
      <w:r w:rsidR="008C4F4C">
        <w:t>n</w:t>
      </w:r>
      <w:r w:rsidR="009F21B0">
        <w:t xml:space="preserve">ormal distribution </w:t>
      </w:r>
      <w:r w:rsidR="00C1153A">
        <w:t xml:space="preserve">is </w:t>
      </w:r>
      <w:r w:rsidR="008C4F4C">
        <w:t xml:space="preserve">a better choice to simulate the skewness of the population. Values generated from </w:t>
      </w:r>
      <w:r w:rsidR="00C1153A">
        <w:t>normal</w:t>
      </w:r>
      <w:r w:rsidR="008C4F4C">
        <w:t xml:space="preserve"> distribution </w:t>
      </w:r>
      <w:r w:rsidR="00C1153A">
        <w:t xml:space="preserve">in </w:t>
      </w:r>
      <w:proofErr w:type="spellStart"/>
      <w:r w:rsidR="00C1153A">
        <w:t>generate_est</w:t>
      </w:r>
      <w:proofErr w:type="spellEnd"/>
      <w:r w:rsidR="00C1153A">
        <w:t xml:space="preserve">() function </w:t>
      </w:r>
      <w:r w:rsidR="008C4F4C">
        <w:t xml:space="preserve">can be easily converted to Log-normal by applying </w:t>
      </w:r>
      <w:proofErr w:type="spellStart"/>
      <w:r w:rsidR="008C4F4C">
        <w:t>exp</w:t>
      </w:r>
      <w:proofErr w:type="spellEnd"/>
      <w:r w:rsidR="008C4F4C">
        <w:t xml:space="preserve">() function. </w:t>
      </w:r>
      <w:r w:rsidR="00C1153A">
        <w:t xml:space="preserve">The experiments in this study was performed based on </w:t>
      </w:r>
      <w:r w:rsidR="00C1153A">
        <w:lastRenderedPageBreak/>
        <w:t>the frame generated with normal distribution.</w:t>
      </w:r>
    </w:p>
    <w:p w14:paraId="3363D56F" w14:textId="3421B41E" w:rsidR="00151248" w:rsidRPr="008C77EE" w:rsidRDefault="00B557A0" w:rsidP="00464704">
      <w:r>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t xml:space="preserve">. The </w:t>
      </w:r>
      <w:r w:rsidR="00944158">
        <w:t xml:space="preserve">example code provided above resulted in a frame with </w:t>
      </w:r>
      <w:r>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7E66E3">
      <w:pPr>
        <w:pStyle w:val="Heading1"/>
      </w:pPr>
      <w:bookmarkStart w:id="8" w:name="_Toc22109616"/>
      <w:r>
        <w:t>Method 1: Optimal stratification and allocation based on Genetic Algorithm</w:t>
      </w:r>
      <w:bookmarkEnd w:id="8"/>
    </w:p>
    <w:p w14:paraId="29BBFDBD" w14:textId="69C3FC30" w:rsidR="00622AAC" w:rsidRPr="009D72BB" w:rsidRDefault="00622AAC" w:rsidP="00622AAC">
      <w:pPr>
        <w:rPr>
          <w:color w:val="FF0000"/>
        </w:rPr>
      </w:pPr>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t>
      </w:r>
      <w:r w:rsidR="00F215CF">
        <w:rPr>
          <w:color w:val="FF0000"/>
        </w:rPr>
        <w:t xml:space="preserve">(For the moment, I presume this is the same thing as minimizing the total sample size, i.e. for the moment, we are assuming that each establishment in the sample “costs” the same.) </w:t>
      </w:r>
      <w:r>
        <w:t xml:space="preserve">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w:t>
      </w:r>
      <w:r w:rsidRPr="00432FCF">
        <w:lastRenderedPageBreak/>
        <w:t xml:space="preserve">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r w:rsidR="009D72BB">
        <w:rPr>
          <w:color w:val="FF0000"/>
        </w:rPr>
        <w:t>MOS is a continuous variable, so I’m guessing that the need to make it categorical may be a weakness of the proposed method.</w:t>
      </w:r>
    </w:p>
    <w:p w14:paraId="2C021041" w14:textId="7A282EA4" w:rsidR="00622AAC" w:rsidRPr="00BA6D91" w:rsidRDefault="00622AAC" w:rsidP="00D45348">
      <w:r w:rsidRPr="004668B6">
        <w:t xml:space="preserve">The objective function minimizes the total sampling cost. </w:t>
      </w:r>
      <w:r w:rsidR="009D72BB">
        <w:rPr>
          <w:color w:val="FF0000"/>
        </w:rPr>
        <w:t xml:space="preserve">(Subject to the CV constraints.) </w:t>
      </w:r>
      <w:r w:rsidRPr="004668B6">
        <w:t>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w:t>
      </w:r>
      <w:r w:rsidR="00D45348">
        <w:t xml:space="preserve">A possible approach to determine the sampling costs is to rank the establishments based on their response rate, quality, or difficulty of the data processing and assign the sampling costs accordingly. </w:t>
      </w:r>
      <w:r w:rsidRPr="00BA6D91">
        <w:t xml:space="preserve">If all sampling costs are set to 1, the model minimizes the total sample size. </w:t>
      </w:r>
    </w:p>
    <w:p w14:paraId="66366A39" w14:textId="3BF08A09"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 R package titled “</w:t>
      </w:r>
      <w:proofErr w:type="spellStart"/>
      <w:r>
        <w:t>SamplingStrata</w:t>
      </w:r>
      <w:proofErr w:type="spellEnd"/>
      <w:r>
        <w:t>”. The R package “</w:t>
      </w:r>
      <w:proofErr w:type="spellStart"/>
      <w:r>
        <w:t>SamplingStrata</w:t>
      </w:r>
      <w:proofErr w:type="spellEnd"/>
      <w:r>
        <w:t xml:space="preserve">”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(Barcaroli,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4EBA5B95" w14:textId="24B97891" w:rsidR="00FA6850" w:rsidRDefault="002216C4" w:rsidP="007E66E3">
      <w:pPr>
        <w:pStyle w:val="Heading2"/>
      </w:pPr>
      <w:bookmarkStart w:id="9" w:name="_Ref16002664"/>
      <w:bookmarkStart w:id="10" w:name="_Toc22109617"/>
      <w:r>
        <w:t>Method 1 procedure</w:t>
      </w:r>
      <w:bookmarkEnd w:id="9"/>
      <w:bookmarkEnd w:id="10"/>
    </w:p>
    <w:p w14:paraId="5E584C1A" w14:textId="531464AE" w:rsidR="00C61F79" w:rsidRDefault="009A0FA0" w:rsidP="00A514FD">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 xml:space="preserve">(The R </w:t>
      </w:r>
      <w:r w:rsidR="0084416E" w:rsidRPr="0084416E">
        <w:lastRenderedPageBreak/>
        <w:t>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proofErr w:type="spellStart"/>
      <w:r w:rsidR="0084416E">
        <w:t>SamplingS</w:t>
      </w:r>
      <w:r w:rsidR="000B307C">
        <w:t>t</w:t>
      </w:r>
      <w:r w:rsidR="0084416E">
        <w:t>rata</w:t>
      </w:r>
      <w:proofErr w:type="spellEnd"/>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A514FD">
        <w:instrText xml:space="preserve"> ADDIN ZOTERO_ITEM CSL_CITATION {"citationID":"se1E0gym","properties":{"formattedCitation":"(Barcaroli, 2019a)","plainCitation":"(Barcaroli, 2019a)","noteIndex":0},"citationItems":[{"id":3049,"uris":["http://zotero.org/groups/2128091/items/UTERBE6T"],"uri":["http://zotero.org/groups/2128091/items/UTERBE6T"],"itemData":{"id":3049,"type":"webpage","title":"R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A514FD" w:rsidRPr="00A514FD">
        <w:t>(Barcaroli, 2019a)</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read.csv(</w:t>
      </w:r>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r w:rsidRPr="00071193">
        <w:t>buildFrameDF</w:t>
      </w:r>
      <w:proofErr w:type="spellEnd"/>
      <w:r w:rsidRPr="00071193">
        <w:t>(</w:t>
      </w:r>
      <w:proofErr w:type="spellStart"/>
      <w:r w:rsidRPr="00071193">
        <w:t>df</w:t>
      </w:r>
      <w:proofErr w:type="spellEnd"/>
      <w:r w:rsidRPr="00071193">
        <w:t xml:space="preserve">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w:t>
      </w:r>
      <w:proofErr w:type="spellStart"/>
      <w:r w:rsidRPr="00071193">
        <w:t>state","county","naics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28C6D7C3" w:rsidR="00A865B9" w:rsidRPr="00071193" w:rsidRDefault="0023579F" w:rsidP="00293AFB">
      <w:pPr>
        <w:pStyle w:val="Code"/>
      </w:pPr>
      <w:r w:rsidRPr="00071193">
        <w:t xml:space="preserve">                         </w:t>
      </w:r>
      <w:proofErr w:type="spellStart"/>
      <w:r w:rsidR="00A865B9" w:rsidRPr="00071193">
        <w:t>domainvalue</w:t>
      </w:r>
      <w:proofErr w:type="spellEnd"/>
      <w:r w:rsidR="00A865B9" w:rsidRPr="00071193">
        <w:t xml:space="preserve"> = "</w:t>
      </w:r>
      <w:r w:rsidR="00293AFB">
        <w:t>state</w:t>
      </w:r>
      <w:r w:rsidR="00A865B9" w:rsidRPr="00071193">
        <w:t>")</w:t>
      </w:r>
    </w:p>
    <w:p w14:paraId="67401867" w14:textId="77777777" w:rsidR="004152BC" w:rsidRDefault="00071193">
      <w:proofErr w:type="spellStart"/>
      <w:r>
        <w:t>df</w:t>
      </w:r>
      <w:proofErr w:type="spellEnd"/>
      <w:r>
        <w:t xml:space="preserve"> is the matrix </w:t>
      </w:r>
      <w:r w:rsidR="003875F9">
        <w:t>in which</w:t>
      </w:r>
      <w:r>
        <w:t xml:space="preserve"> the input data is stored, </w:t>
      </w:r>
    </w:p>
    <w:p w14:paraId="7661C830" w14:textId="77777777" w:rsidR="004152BC" w:rsidRDefault="00071193">
      <w:proofErr w:type="spellStart"/>
      <w:r>
        <w:t>id</w:t>
      </w:r>
      <w:proofErr w:type="spellEnd"/>
      <w:r>
        <w:t xml:space="preserve"> is the column used to uniquely identify the units, </w:t>
      </w:r>
    </w:p>
    <w:p w14:paraId="5E9ED340" w14:textId="77777777" w:rsidR="004152BC" w:rsidRDefault="00071193">
      <w:r>
        <w:t xml:space="preserve">auxiliary variables are listed in X, and </w:t>
      </w:r>
    </w:p>
    <w:p w14:paraId="7812EE92" w14:textId="77777777" w:rsidR="004152BC" w:rsidRDefault="00071193">
      <w:r>
        <w:t xml:space="preserve">Y is the list of target variables. </w:t>
      </w:r>
    </w:p>
    <w:p w14:paraId="7A9388F5" w14:textId="23AE7D8A" w:rsidR="00071193" w:rsidRDefault="00071193">
      <w:r>
        <w:t>The column corresponding with the domain variable is specified in “</w:t>
      </w:r>
      <w:proofErr w:type="spellStart"/>
      <w:r>
        <w:t>domainvalue</w:t>
      </w:r>
      <w:proofErr w:type="spellEnd"/>
      <w:r>
        <w:t xml:space="preserve"> “. </w:t>
      </w:r>
      <w:r w:rsidR="00293AFB">
        <w:t>“</w:t>
      </w:r>
      <w:proofErr w:type="spellStart"/>
      <w:r w:rsidR="00293AFB">
        <w:t>domainvalue</w:t>
      </w:r>
      <w:proofErr w:type="spellEnd"/>
      <w:r w:rsidR="00293AFB">
        <w:t xml:space="preserve">” is set </w:t>
      </w:r>
      <w:r w:rsidR="003875F9">
        <w:t>to</w:t>
      </w:r>
      <w:r w:rsidR="00293AFB">
        <w:t xml:space="preserve"> state that needs to be sequential numbers start</w:t>
      </w:r>
      <w:r w:rsidR="003875F9">
        <w:t>ing</w:t>
      </w:r>
      <w:r w:rsidR="00293AFB">
        <w:t xml:space="preserve"> from 1</w:t>
      </w:r>
      <w:r w:rsidR="003875F9">
        <w:t xml:space="preserve"> (i.e. 1, 2, 3,..)</w:t>
      </w:r>
      <w:r w:rsidR="00293AFB">
        <w:t>.</w:t>
      </w:r>
      <w:r w:rsidR="00F02DED">
        <w:t xml:space="preserve"> </w:t>
      </w:r>
      <w:r w:rsidR="00DA094F" w:rsidRPr="001B54F2">
        <w:t xml:space="preserve">State, county, and </w:t>
      </w:r>
      <w:r w:rsidR="007E66E3" w:rsidRPr="001B54F2">
        <w:t>NAICS</w:t>
      </w:r>
      <w:r w:rsidR="00DA094F" w:rsidRPr="001B54F2">
        <w:t xml:space="preserve"> are categorical used as auxiliary variables.</w:t>
      </w:r>
      <w:r w:rsidR="00DA094F">
        <w:t xml:space="preserve"> Value is converted to 15 categories and used as the fo</w:t>
      </w:r>
      <w:r w:rsidR="00721286">
        <w:t>u</w:t>
      </w:r>
      <w:r w:rsidR="00DA094F">
        <w:t>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r>
        <w:t>var.bin</w:t>
      </w:r>
      <w:proofErr w:type="spellEnd"/>
      <w:r>
        <w:t>(</w:t>
      </w:r>
      <w:proofErr w:type="spellStart"/>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w:t>
      </w:r>
      <w:proofErr w:type="spellStart"/>
      <w:r>
        <w:t>cartesian</w:t>
      </w:r>
      <w:proofErr w:type="spellEnd"/>
      <w:r>
        <w:t xml:space="preserve"> product of all auxiliary variables is then constructed and stored in “</w:t>
      </w:r>
      <w:proofErr w:type="spellStart"/>
      <w:r>
        <w:t>AtomicStrata</w:t>
      </w:r>
      <w:proofErr w:type="spellEnd"/>
      <w:r>
        <w:t xml:space="preserve">”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r>
        <w:t>buildStrataDF</w:t>
      </w:r>
      <w:proofErr w:type="spellEnd"/>
      <w:r>
        <w:t>(</w:t>
      </w:r>
      <w:proofErr w:type="spellStart"/>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5791C69B" w:rsidR="008A4C5B" w:rsidRPr="008A4C5B" w:rsidRDefault="00C0141B" w:rsidP="00C0141B">
      <w:pPr>
        <w:pStyle w:val="Caption"/>
      </w:pPr>
      <w:r>
        <w:t xml:space="preserve">Figure </w:t>
      </w:r>
      <w:fldSimple w:instr=" SEQ Figure \* ARABIC ">
        <w:r w:rsidR="000F0FBA">
          <w:rPr>
            <w:noProof/>
          </w:rPr>
          <w:t>1</w:t>
        </w:r>
      </w:fldSimple>
      <w:r>
        <w:t>.</w:t>
      </w:r>
      <w:r w:rsidR="008A4C5B" w:rsidRPr="008A4C5B">
        <w:t xml:space="preserve"> Atomic strata for the case study</w:t>
      </w:r>
    </w:p>
    <w:p w14:paraId="241CF2BB" w14:textId="005E95F3" w:rsidR="008A4C5B" w:rsidRDefault="008A4C5B" w:rsidP="007361C2">
      <w:r>
        <w:t>The first column shows the combination of the values for the auxiliary variables (X1, X2, X3, and X4) identifying each stratum, N is the number of units</w:t>
      </w:r>
      <w:r w:rsidR="00712834">
        <w:t xml:space="preserve"> (i.e. establishments)</w:t>
      </w:r>
      <w:r>
        <w:t xml:space="preserve"> in each stratum, M1 and S1 are mean and standard deviation</w:t>
      </w:r>
      <w:r w:rsidR="00712834">
        <w:t xml:space="preserve"> of the value for each stratum</w:t>
      </w:r>
      <w:r>
        <w:t xml:space="preserve">, cost is the assigned sampling costs (all one), CENS column allows defining take-all (certainty) strata (strata from which all units must be included in the sample) when </w:t>
      </w:r>
      <w:r w:rsidR="005807F1">
        <w:t xml:space="preserve">set to one. </w:t>
      </w:r>
      <w:r w:rsidR="00EE0655">
        <w:t xml:space="preserve">In this case study, no take-all strata are defined. X1, …,X4 columns are the values of the four auxiliary variables state, county, NAICS, and value class. </w:t>
      </w:r>
    </w:p>
    <w:p w14:paraId="0598A91C" w14:textId="27E64F4C" w:rsidR="00EE0655" w:rsidRPr="00FB3D20" w:rsidRDefault="00C0141B" w:rsidP="00421229">
      <w:pPr>
        <w:rPr>
          <w:color w:val="FF0000"/>
        </w:rPr>
      </w:pPr>
      <w:r>
        <w:t>Next, “CV.csv” which contains the CV constraints for each domain (</w:t>
      </w:r>
      <w:r w:rsidR="002E3134">
        <w:t>State</w:t>
      </w:r>
      <w:r>
        <w:t xml:space="preserve"> in this case) is imported.</w:t>
      </w:r>
      <w:r w:rsidR="00FB3D20">
        <w:t xml:space="preserve"> </w:t>
      </w:r>
      <w:r w:rsidR="009B04E9">
        <w:rPr>
          <w:color w:val="FF0000"/>
        </w:rPr>
        <w:t xml:space="preserve">In this example, the CV is the CV </w:t>
      </w:r>
      <w:r w:rsidR="00FB3D20">
        <w:rPr>
          <w:color w:val="FF0000"/>
        </w:rPr>
        <w:t>of the estimate of total value, by state? Under, presumably, stratified, simple rand</w:t>
      </w:r>
      <w:r w:rsidR="009B04E9">
        <w:rPr>
          <w:color w:val="FF0000"/>
        </w:rPr>
        <w:t>om sampling without replacement?</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read.csv(</w:t>
      </w:r>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06D92741" w:rsidR="00B63343" w:rsidRDefault="00C0141B" w:rsidP="00421229">
      <w:r>
        <w:t xml:space="preserve">Following shows selected rows from “CV.csv”. </w:t>
      </w:r>
      <w:r w:rsidR="006F5DDE">
        <w:t xml:space="preserve">Each row in the file </w:t>
      </w:r>
      <w:r w:rsidR="009470F6">
        <w:t>corresponds with a CV constraint that corresponds with each value of the domain variable. In this case, CV constraint</w:t>
      </w:r>
      <w:r w:rsidR="002E3134">
        <w:t>s</w:t>
      </w:r>
      <w:r w:rsidR="009470F6">
        <w:t xml:space="preserve"> of</w:t>
      </w:r>
      <w:r w:rsidR="00B51174">
        <w:t xml:space="preserve"> </w:t>
      </w:r>
      <w:r w:rsidR="002E3134">
        <w:t>are</w:t>
      </w:r>
      <w:r w:rsidR="009470F6">
        <w:t xml:space="preserve"> defined for each </w:t>
      </w:r>
      <w:r w:rsidR="002E3134">
        <w:t>state</w:t>
      </w:r>
      <w:r w:rsidR="009470F6">
        <w:t xml:space="preserv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w:t>
      </w:r>
      <w:r w:rsidR="002E3134">
        <w:t>i</w:t>
      </w:r>
      <w:r w:rsidR="009470F6">
        <w:t>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53C3A561" w:rsidR="00E42783" w:rsidRDefault="00C04C65" w:rsidP="00E42783">
      <w:pPr>
        <w:keepNext/>
        <w:jc w:val="center"/>
      </w:pPr>
      <w:r w:rsidRPr="00C04C65">
        <w:rPr>
          <w:noProof/>
          <w:lang w:bidi="ar-SA"/>
        </w:rPr>
        <w:lastRenderedPageBreak/>
        <w:drawing>
          <wp:inline distT="0" distB="0" distL="0" distR="0" wp14:anchorId="68BF99DD" wp14:editId="71CF8C44">
            <wp:extent cx="228981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810" cy="1155700"/>
                    </a:xfrm>
                    <a:prstGeom prst="rect">
                      <a:avLst/>
                    </a:prstGeom>
                    <a:noFill/>
                    <a:ln>
                      <a:noFill/>
                    </a:ln>
                  </pic:spPr>
                </pic:pic>
              </a:graphicData>
            </a:graphic>
          </wp:inline>
        </w:drawing>
      </w:r>
    </w:p>
    <w:p w14:paraId="0D10E678" w14:textId="3DBC546D" w:rsidR="00C0141B" w:rsidRDefault="00E42783" w:rsidP="00E42783">
      <w:pPr>
        <w:pStyle w:val="Caption"/>
      </w:pPr>
      <w:r>
        <w:t xml:space="preserve">Figure </w:t>
      </w:r>
      <w:fldSimple w:instr=" SEQ Figure \* ARABIC ">
        <w:r w:rsidR="000F0FBA">
          <w:rPr>
            <w:noProof/>
          </w:rPr>
          <w:t>2</w:t>
        </w:r>
      </w:fldSimple>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r>
        <w:t>checkInput</w:t>
      </w:r>
      <w:proofErr w:type="spell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w:t>
      </w:r>
      <w:proofErr w:type="spellStart"/>
      <w:r>
        <w:t>AtomicStrata</w:t>
      </w:r>
      <w:proofErr w:type="spellEnd"/>
      <w:r>
        <w:t xml:space="preserve">,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76FEAFF7" w14:textId="77777777" w:rsidR="005B70B5" w:rsidRDefault="005B70B5" w:rsidP="00977ABD"/>
    <w:p w14:paraId="79172A25" w14:textId="59E2FCEC" w:rsidR="00C35453" w:rsidRDefault="007473EA" w:rsidP="00977ABD">
      <w:pPr>
        <w:rPr>
          <w:rStyle w:val="apple-converted-space"/>
          <w:rFonts w:ascii="Arial" w:hAnsi="Arial" w:cs="Arial"/>
          <w:color w:val="000000"/>
          <w:sz w:val="20"/>
          <w:szCs w:val="20"/>
          <w:shd w:val="clear" w:color="auto" w:fill="FFFFFF"/>
        </w:rPr>
      </w:pPr>
      <w:r>
        <w:t>The</w:t>
      </w:r>
      <w:r w:rsidR="009C2304">
        <w:t xml:space="preserve"> next</w:t>
      </w:r>
      <w:r>
        <w:t xml:space="preserve">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optimal stratification and allocation based on Genetic Algorithm. In this case, a few parameters such as parallel processing, number of iterations (i.e. generations in the genetic algorithm),</w:t>
      </w:r>
      <w:r w:rsidR="00AE13F0">
        <w:t xml:space="preserve"> </w:t>
      </w:r>
      <w:proofErr w:type="spellStart"/>
      <w:r w:rsidR="00AE13F0">
        <w:t>initialStrata</w:t>
      </w:r>
      <w:proofErr w:type="spellEnd"/>
      <w:r w:rsidR="00AE13F0">
        <w:t>,</w:t>
      </w:r>
      <w:r w:rsidR="0043170C">
        <w:t xml:space="preserve"> output files</w:t>
      </w:r>
      <w:r w:rsidR="00C35453">
        <w:t>,</w:t>
      </w:r>
      <w:r w:rsidR="0043170C">
        <w:t xml:space="preserve"> and plots are specified along with the two required input matrices</w:t>
      </w:r>
      <w:r w:rsidR="001F274C">
        <w:t>,</w:t>
      </w:r>
      <w:r w:rsidR="0043170C">
        <w:t xml:space="preserve"> which are errors (CV constraints) and atomic strata.</w:t>
      </w:r>
      <w:r w:rsidR="00977ABD">
        <w:t xml:space="preserve"> Here, initial solution for genetic algorithm is set </w:t>
      </w:r>
      <w:r w:rsidR="00C35453">
        <w:t>to</w:t>
      </w:r>
      <w:r w:rsidR="00977ABD">
        <w:t xml:space="preserve"> null for </w:t>
      </w:r>
      <w:proofErr w:type="spellStart"/>
      <w:r w:rsidR="00977ABD">
        <w:t>initialStrata</w:t>
      </w:r>
      <w:proofErr w:type="spellEnd"/>
      <w:r w:rsidR="00977ABD">
        <w:t xml:space="preserve"> parameter. However,</w:t>
      </w:r>
      <w:r w:rsidR="00AE13F0">
        <w:t xml:space="preserve"> </w:t>
      </w:r>
      <w:r w:rsidR="00977ABD">
        <w:t>i</w:t>
      </w:r>
      <w:r w:rsidR="00AE13F0" w:rsidRPr="00977ABD">
        <w:t xml:space="preserve">n order to speed up the convergence </w:t>
      </w:r>
      <w:r w:rsidR="00C35453">
        <w:t>to</w:t>
      </w:r>
      <w:r w:rsidR="00AE13F0" w:rsidRPr="00977ABD">
        <w:t xml:space="preserve"> the </w:t>
      </w:r>
      <w:r w:rsidR="001F274C">
        <w:rPr>
          <w:color w:val="FF0000"/>
        </w:rPr>
        <w:t xml:space="preserve">(possibly) </w:t>
      </w:r>
      <w:r w:rsidR="00AE13F0" w:rsidRPr="00977ABD">
        <w:t xml:space="preserve">optimal solution, an initial </w:t>
      </w:r>
      <w:r w:rsidR="00977ABD" w:rsidRPr="00977ABD">
        <w:t xml:space="preserve">solution </w:t>
      </w:r>
      <w:r w:rsidR="00AE13F0" w:rsidRPr="00977ABD">
        <w:t>can be given as a “suggestion” to '</w:t>
      </w:r>
      <w:proofErr w:type="spellStart"/>
      <w:r w:rsidR="00AE13F0" w:rsidRPr="00977ABD">
        <w:t>optimizeStrata</w:t>
      </w:r>
      <w:proofErr w:type="spellEnd"/>
      <w:r w:rsidR="00AE13F0" w:rsidRPr="00977ABD">
        <w:t>' function</w:t>
      </w:r>
      <w:r w:rsidR="00AE13F0">
        <w:rPr>
          <w:rFonts w:ascii="Arial" w:hAnsi="Arial" w:cs="Arial"/>
          <w:color w:val="000000"/>
          <w:sz w:val="20"/>
          <w:szCs w:val="20"/>
          <w:shd w:val="clear" w:color="auto" w:fill="FFFFFF"/>
        </w:rPr>
        <w:t>.</w:t>
      </w:r>
      <w:r w:rsidR="00AE13F0">
        <w:rPr>
          <w:rStyle w:val="apple-converted-space"/>
          <w:rFonts w:ascii="Arial" w:hAnsi="Arial" w:cs="Arial"/>
          <w:color w:val="000000"/>
          <w:sz w:val="20"/>
          <w:szCs w:val="20"/>
          <w:shd w:val="clear" w:color="auto" w:fill="FFFFFF"/>
        </w:rPr>
        <w:t> </w:t>
      </w:r>
      <w:r w:rsidR="000B3EC2">
        <w:t>The number of samples the algorithm generates are real numbers (i.e. numbers with decima</w:t>
      </w:r>
      <w:r w:rsidR="00066D8E">
        <w:t>l</w:t>
      </w:r>
      <w:r w:rsidR="000B3EC2">
        <w:t xml:space="preserve"> points) which need to be converted to integer before using the results. </w:t>
      </w:r>
      <w:r w:rsidR="00066D8E">
        <w:rPr>
          <w:color w:val="FF0000"/>
        </w:rPr>
        <w:t>(I think you mean- The sample sizes the algorithm generates…)</w:t>
      </w:r>
      <w:r w:rsidR="00066D8E">
        <w:rPr>
          <w:rStyle w:val="apple-converted-space"/>
          <w:rFonts w:ascii="Arial" w:hAnsi="Arial" w:cs="Arial"/>
          <w:color w:val="000000"/>
          <w:sz w:val="20"/>
          <w:szCs w:val="20"/>
          <w:shd w:val="clear" w:color="auto" w:fill="FFFFFF"/>
        </w:rPr>
        <w:t xml:space="preserve"> </w:t>
      </w:r>
      <w:r w:rsidR="000B3EC2">
        <w:rPr>
          <w:rStyle w:val="apple-converted-space"/>
          <w:rFonts w:ascii="Arial" w:hAnsi="Arial" w:cs="Arial"/>
          <w:color w:val="000000"/>
          <w:sz w:val="20"/>
          <w:szCs w:val="20"/>
          <w:shd w:val="clear" w:color="auto" w:fill="FFFFFF"/>
        </w:rPr>
        <w:t>‘</w:t>
      </w:r>
      <w:proofErr w:type="spellStart"/>
      <w:r w:rsidR="000B3EC2" w:rsidRPr="000F0FBA">
        <w:t>realAllocation</w:t>
      </w:r>
      <w:proofErr w:type="spellEnd"/>
      <w:r w:rsidR="000B3EC2">
        <w:t xml:space="preserve">’ is the parameter that converts the generated sample size values to integer when set to TRUE. </w:t>
      </w:r>
    </w:p>
    <w:p w14:paraId="25302B14" w14:textId="32C94972" w:rsidR="00C0141B" w:rsidRDefault="00284B86" w:rsidP="00A514FD">
      <w:r>
        <w:t xml:space="preserve">The full list of input arguments along with their descriptions and an example are provided on the package page on rdrr.io </w:t>
      </w:r>
      <w:r>
        <w:fldChar w:fldCharType="begin"/>
      </w:r>
      <w:r w:rsidR="00A514FD">
        <w:instrText xml:space="preserve"> ADDIN ZOTERO_ITEM CSL_CITATION {"citationID":"TqltyqEb","properties":{"formattedCitation":"(Barcaroli, 2019b)","plainCitation":"(Barcaroli, 2019b)","noteIndex":0},"citationItems":[{"id":3563,"uris":["http://zotero.org/groups/2128091/items/9I66MCKQ"],"uri":["http://zotero.org/groups/2128091/items/9I66MCKQ"],"itemData":{"id":3563,"type":"webpage","title":"optimizeStrata: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fldChar w:fldCharType="separate"/>
      </w:r>
      <w:r w:rsidR="00A514FD" w:rsidRPr="00A514FD">
        <w:t>(Barcaroli, 2019b)</w:t>
      </w:r>
      <w:r>
        <w:fldChar w:fldCharType="end"/>
      </w:r>
      <w:r>
        <w:t xml:space="preserve">.  </w:t>
      </w:r>
    </w:p>
    <w:p w14:paraId="43F16885" w14:textId="4CD84F0E" w:rsidR="0043170C" w:rsidRDefault="00AE13F0" w:rsidP="0043170C">
      <w:pPr>
        <w:pStyle w:val="Code"/>
      </w:pPr>
      <w:proofErr w:type="spellStart"/>
      <w:r>
        <w:t>Ga_</w:t>
      </w:r>
      <w:r w:rsidR="0043170C">
        <w:t>solution</w:t>
      </w:r>
      <w:proofErr w:type="spellEnd"/>
      <w:r w:rsidR="0043170C">
        <w:t xml:space="preserve"> &lt;- </w:t>
      </w:r>
      <w:proofErr w:type="spellStart"/>
      <w:r w:rsidR="0043170C">
        <w:t>optimizeStrata</w:t>
      </w:r>
      <w:proofErr w:type="spellEnd"/>
      <w:r w:rsidR="0043170C">
        <w:t xml:space="preserve">(errors = </w:t>
      </w:r>
      <w:proofErr w:type="spellStart"/>
      <w:r w:rsidR="0043170C">
        <w:t>CVConst</w:t>
      </w:r>
      <w:proofErr w:type="spellEnd"/>
      <w:r w:rsidR="0043170C">
        <w:t xml:space="preserve">, </w:t>
      </w:r>
    </w:p>
    <w:p w14:paraId="1F439062" w14:textId="48E689BE" w:rsidR="0043170C" w:rsidRDefault="0043170C" w:rsidP="0043170C">
      <w:pPr>
        <w:pStyle w:val="Code"/>
      </w:pPr>
      <w:r>
        <w:lastRenderedPageBreak/>
        <w:t xml:space="preserve">                         strata = </w:t>
      </w:r>
      <w:proofErr w:type="spellStart"/>
      <w:r>
        <w:t>AtomicStrata</w:t>
      </w:r>
      <w:proofErr w:type="spellEnd"/>
      <w:r>
        <w:t>,</w:t>
      </w:r>
    </w:p>
    <w:p w14:paraId="4FAB11BA" w14:textId="68684C5E" w:rsidR="00AE13F0" w:rsidRDefault="00AE13F0" w:rsidP="00AE13F0">
      <w:pPr>
        <w:pStyle w:val="Code"/>
        <w:ind w:firstLine="619"/>
      </w:pPr>
      <w:r>
        <w:t xml:space="preserve">                    </w:t>
      </w:r>
      <w:r w:rsidR="0043170C">
        <w:t>parallel = TRUE,</w:t>
      </w:r>
      <w:r w:rsidRPr="00AE13F0">
        <w:t xml:space="preserve"> </w:t>
      </w:r>
    </w:p>
    <w:p w14:paraId="16B0C75C" w14:textId="4D22F3C1" w:rsidR="00AE13F0" w:rsidRDefault="00AE13F0" w:rsidP="00AE13F0">
      <w:pPr>
        <w:pStyle w:val="Code"/>
        <w:ind w:firstLine="619"/>
      </w:pPr>
      <w:r>
        <w:tab/>
      </w:r>
      <w:r>
        <w:tab/>
      </w:r>
      <w:r>
        <w:tab/>
      </w:r>
      <w:proofErr w:type="spellStart"/>
      <w:r>
        <w:t>initialStrata</w:t>
      </w:r>
      <w:proofErr w:type="spellEnd"/>
      <w:r>
        <w:t>= null</w:t>
      </w:r>
    </w:p>
    <w:p w14:paraId="63F981F3" w14:textId="0E1089C3" w:rsidR="0043170C" w:rsidRDefault="00AE13F0" w:rsidP="0043170C">
      <w:pPr>
        <w:pStyle w:val="Code"/>
      </w:pPr>
      <w:r>
        <w:t xml:space="preserve">                         </w:t>
      </w:r>
      <w:proofErr w:type="spellStart"/>
      <w:r w:rsidR="0043170C">
        <w:t>iter</w:t>
      </w:r>
      <w:proofErr w:type="spellEnd"/>
      <w:r w:rsidR="0043170C">
        <w:t xml:space="preserve"> = 100,</w:t>
      </w:r>
    </w:p>
    <w:p w14:paraId="2B81ABEC" w14:textId="6855D633" w:rsidR="000F0FBA" w:rsidRDefault="000F0FBA" w:rsidP="0043170C">
      <w:pPr>
        <w:pStyle w:val="Code"/>
      </w:pPr>
      <w:r>
        <w:tab/>
      </w:r>
      <w:r>
        <w:tab/>
      </w:r>
      <w:r>
        <w:tab/>
      </w:r>
      <w:r>
        <w:tab/>
      </w:r>
      <w:proofErr w:type="spellStart"/>
      <w:r w:rsidRPr="000F0FBA">
        <w:t>realAllocation</w:t>
      </w:r>
      <w:proofErr w:type="spellEnd"/>
      <w:r w:rsidRPr="000F0FBA">
        <w:t xml:space="preserve"> = </w:t>
      </w:r>
      <w:r w:rsidR="000B3EC2">
        <w:t>False</w:t>
      </w:r>
      <w:r>
        <w:t>,</w:t>
      </w:r>
    </w:p>
    <w:p w14:paraId="75FB3CFD" w14:textId="4F8FCEB5" w:rsidR="0043170C" w:rsidRDefault="0043170C" w:rsidP="0043170C">
      <w:pPr>
        <w:pStyle w:val="Code"/>
      </w:pPr>
      <w:r>
        <w:t xml:space="preserve">                         </w:t>
      </w:r>
      <w:proofErr w:type="spellStart"/>
      <w:r>
        <w:t>writeFiles</w:t>
      </w:r>
      <w:proofErr w:type="spellEnd"/>
      <w:r>
        <w:t xml:space="preserve"> = FALSE,</w:t>
      </w:r>
    </w:p>
    <w:p w14:paraId="425F9D76" w14:textId="459C45BE" w:rsidR="0043170C" w:rsidRDefault="0043170C" w:rsidP="0043170C">
      <w:pPr>
        <w:pStyle w:val="Code"/>
      </w:pPr>
      <w:r>
        <w:t xml:space="preserve">                         </w:t>
      </w:r>
      <w:proofErr w:type="spellStart"/>
      <w:r>
        <w:t>showPlot</w:t>
      </w:r>
      <w:proofErr w:type="spellEnd"/>
      <w:r>
        <w:t xml:space="preserve">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6D37CF50" w:rsidR="0043170C" w:rsidRDefault="0043170C" w:rsidP="0043170C">
      <w:pPr>
        <w:pStyle w:val="Code"/>
      </w:pPr>
      <w:proofErr w:type="spellStart"/>
      <w:r>
        <w:t>write.table</w:t>
      </w:r>
      <w:proofErr w:type="spellEnd"/>
      <w:r>
        <w:t>(</w:t>
      </w:r>
      <w:proofErr w:type="spellStart"/>
      <w:r w:rsidR="00AE13F0">
        <w:t>Ga_</w:t>
      </w:r>
      <w:r>
        <w:t>solution$aggr_strata,file</w:t>
      </w:r>
      <w:proofErr w:type="spellEnd"/>
      <w:r>
        <w:t xml:space="preserve">="./aggr_strata.csv", </w:t>
      </w:r>
      <w:proofErr w:type="spellStart"/>
      <w:r>
        <w:t>sep</w:t>
      </w:r>
      <w:proofErr w:type="spellEnd"/>
      <w:r>
        <w:t>=",")</w:t>
      </w:r>
    </w:p>
    <w:p w14:paraId="7DB3333C" w14:textId="546B0F5C" w:rsidR="0043170C" w:rsidRDefault="0043170C" w:rsidP="0043170C">
      <w:pPr>
        <w:pStyle w:val="Code"/>
      </w:pPr>
      <w:proofErr w:type="spellStart"/>
      <w:r>
        <w:t>write.table</w:t>
      </w:r>
      <w:proofErr w:type="spellEnd"/>
      <w:r>
        <w:t>(</w:t>
      </w:r>
      <w:proofErr w:type="spellStart"/>
      <w:r w:rsidR="00AE13F0">
        <w:t>Ga_</w:t>
      </w:r>
      <w:r>
        <w:t>solution$indices,file</w:t>
      </w:r>
      <w:proofErr w:type="spellEnd"/>
      <w:r>
        <w:t xml:space="preserve">="./indices.csv", </w:t>
      </w:r>
      <w:proofErr w:type="spellStart"/>
      <w:r>
        <w:t>sep</w:t>
      </w:r>
      <w:proofErr w:type="spellEnd"/>
      <w:r>
        <w:t>=",")</w:t>
      </w:r>
    </w:p>
    <w:p w14:paraId="5EC17F61" w14:textId="6980BF32" w:rsidR="00637223" w:rsidRDefault="00F144D6" w:rsidP="000B3EC2">
      <w:r>
        <w:t>The stratification is presented in “indices” while “</w:t>
      </w:r>
      <w:proofErr w:type="spellStart"/>
      <w:r>
        <w:t>aggr_strata</w:t>
      </w:r>
      <w:proofErr w:type="spellEnd"/>
      <w:r>
        <w:t>” shows the number of samples</w:t>
      </w:r>
      <w:r w:rsidR="00E65A02">
        <w:t xml:space="preserve"> </w:t>
      </w:r>
      <w:r w:rsidR="00E65A02">
        <w:rPr>
          <w:color w:val="FF0000"/>
        </w:rPr>
        <w:t>(the sample sizes)</w:t>
      </w:r>
      <w:r>
        <w:t xml:space="preserve"> allocated to each stratum along with some other details. </w:t>
      </w:r>
      <w:r w:rsidR="000B3EC2">
        <w:t>After finding the</w:t>
      </w:r>
      <w:r w:rsidR="00337B30">
        <w:t xml:space="preserve"> </w:t>
      </w:r>
      <w:r w:rsidR="00337B30" w:rsidRPr="000B3EC2">
        <w:t>optimal stratification</w:t>
      </w:r>
      <w:r w:rsidR="000B3EC2">
        <w:t>,</w:t>
      </w:r>
      <w:r w:rsidR="00337B30">
        <w:t xml:space="preserve"> the function </w:t>
      </w:r>
      <w:r w:rsidR="000B3EC2">
        <w:t>‘</w:t>
      </w:r>
      <w:proofErr w:type="spellStart"/>
      <w:r w:rsidR="00337B30">
        <w:t>updateStrata</w:t>
      </w:r>
      <w:proofErr w:type="spellEnd"/>
      <w:r w:rsidR="000B3EC2">
        <w:t>’</w:t>
      </w:r>
      <w:r w:rsidR="00337B30">
        <w:t xml:space="preserve"> is used to assign new labels to </w:t>
      </w:r>
      <w:r w:rsidR="000B3EC2">
        <w:t>the</w:t>
      </w:r>
      <w:r w:rsidR="00337B30">
        <w:t xml:space="preserve"> atomic </w:t>
      </w:r>
      <w:r w:rsidR="000B3EC2">
        <w:t>strata</w:t>
      </w:r>
      <w:r w:rsidR="00337B30">
        <w:t xml:space="preserve">. </w:t>
      </w:r>
    </w:p>
    <w:p w14:paraId="2A6D812A" w14:textId="77777777" w:rsidR="00337B30" w:rsidRDefault="00337B30" w:rsidP="00337B30">
      <w:pPr>
        <w:pStyle w:val="Code"/>
      </w:pPr>
      <w:proofErr w:type="spellStart"/>
      <w:r>
        <w:t>newstrata</w:t>
      </w:r>
      <w:proofErr w:type="spellEnd"/>
      <w:r>
        <w:t xml:space="preserve"> &lt;- </w:t>
      </w:r>
      <w:proofErr w:type="spellStart"/>
      <w:r>
        <w:t>updateStrata</w:t>
      </w:r>
      <w:proofErr w:type="spellEnd"/>
      <w:r>
        <w:t>(</w:t>
      </w:r>
      <w:proofErr w:type="spellStart"/>
      <w:r>
        <w:t>AtomicStrata</w:t>
      </w:r>
      <w:proofErr w:type="spellEnd"/>
      <w:r>
        <w:t xml:space="preserve">, </w:t>
      </w:r>
    </w:p>
    <w:p w14:paraId="460101CC" w14:textId="77777777" w:rsidR="00337B30" w:rsidRDefault="00337B30" w:rsidP="00337B30">
      <w:pPr>
        <w:pStyle w:val="Code"/>
      </w:pPr>
      <w:r>
        <w:t xml:space="preserve">                          </w:t>
      </w:r>
      <w:proofErr w:type="spellStart"/>
      <w:r>
        <w:t>ga_solution</w:t>
      </w:r>
      <w:proofErr w:type="spellEnd"/>
      <w:r>
        <w:t xml:space="preserve">, </w:t>
      </w:r>
    </w:p>
    <w:p w14:paraId="3104E5F1" w14:textId="2FAECB46" w:rsidR="00337B30" w:rsidRDefault="00337B30" w:rsidP="000B3EC2">
      <w:pPr>
        <w:pStyle w:val="Code"/>
      </w:pPr>
      <w:r>
        <w:t xml:space="preserve">                          </w:t>
      </w:r>
      <w:proofErr w:type="spellStart"/>
      <w:r>
        <w:t>writeFiles</w:t>
      </w:r>
      <w:proofErr w:type="spellEnd"/>
      <w:r>
        <w:t xml:space="preserve"> = TRUE)</w:t>
      </w:r>
    </w:p>
    <w:p w14:paraId="40AF3474" w14:textId="691B2FD4" w:rsidR="009C2304" w:rsidRDefault="009C2304">
      <w:r>
        <w:t>The last step is to</w:t>
      </w:r>
      <w:r w:rsidR="008A1290">
        <w:t xml:space="preserve"> call </w:t>
      </w:r>
      <w:r w:rsidR="000B3EC2">
        <w:t>‘</w:t>
      </w:r>
      <w:proofErr w:type="spellStart"/>
      <w:r w:rsidR="008A1290">
        <w:t>updateFrame</w:t>
      </w:r>
      <w:proofErr w:type="spellEnd"/>
      <w:r w:rsidR="000B3EC2">
        <w:t>’</w:t>
      </w:r>
      <w:r w:rsidR="008A1290">
        <w:t xml:space="preserve"> and </w:t>
      </w:r>
      <w:r w:rsidR="000B3EC2">
        <w:t>‘</w:t>
      </w:r>
      <w:proofErr w:type="spellStart"/>
      <w:r w:rsidR="008A1290">
        <w:t>selectSample</w:t>
      </w:r>
      <w:proofErr w:type="spellEnd"/>
      <w:r w:rsidR="000B3EC2">
        <w:t>’</w:t>
      </w:r>
      <w:r>
        <w:t xml:space="preserve"> </w:t>
      </w:r>
      <w:r w:rsidR="008A1290">
        <w:t xml:space="preserve">functions in order to </w:t>
      </w:r>
      <w:r>
        <w:t xml:space="preserve">update the frame </w:t>
      </w:r>
      <w:r w:rsidR="008A1290">
        <w:t xml:space="preserve">to create primary sampling unit </w:t>
      </w:r>
      <w:r w:rsidR="00F333CA">
        <w:rPr>
          <w:color w:val="FF0000"/>
        </w:rPr>
        <w:t xml:space="preserve">(I think you mean- to create the strata.) </w:t>
      </w:r>
      <w:r>
        <w:t>and select the sample</w:t>
      </w:r>
      <w:r w:rsidR="000B3EC2">
        <w:t>s</w:t>
      </w:r>
      <w:r>
        <w:t xml:space="preserve"> using </w:t>
      </w:r>
      <w:r w:rsidR="00F333CA">
        <w:rPr>
          <w:color w:val="FF0000"/>
        </w:rPr>
        <w:t xml:space="preserve">stratified </w:t>
      </w:r>
      <w:r w:rsidRPr="000B3EC2">
        <w:t>simple random sampling without replacement method</w:t>
      </w:r>
      <w:r>
        <w:t>.</w:t>
      </w:r>
      <w:r w:rsidR="008A1290">
        <w:t xml:space="preserve"> In this case, </w:t>
      </w:r>
      <w:proofErr w:type="spellStart"/>
      <w:r w:rsidR="008A1290">
        <w:t>CFSFrame</w:t>
      </w:r>
      <w:proofErr w:type="spellEnd"/>
      <w:r w:rsidR="008A1290">
        <w:t xml:space="preserve"> and </w:t>
      </w:r>
      <w:proofErr w:type="spellStart"/>
      <w:r w:rsidR="008A1290">
        <w:t>newstrata</w:t>
      </w:r>
      <w:proofErr w:type="spellEnd"/>
      <w:r w:rsidR="008A1290">
        <w:t xml:space="preserve"> </w:t>
      </w:r>
      <w:r w:rsidR="00337B30">
        <w:t>are inputs</w:t>
      </w:r>
      <w:r w:rsidR="00F333CA">
        <w:t>,</w:t>
      </w:r>
      <w:r w:rsidR="00337B30">
        <w:t xml:space="preserve"> and the result is</w:t>
      </w:r>
      <w:r w:rsidR="00337B30" w:rsidRPr="000B3EC2">
        <w:t xml:space="preserve"> a data</w:t>
      </w:r>
      <w:r w:rsidR="000B3EC2">
        <w:t xml:space="preserve"> </w:t>
      </w:r>
      <w:r w:rsidR="00337B30" w:rsidRPr="000B3EC2">
        <w:t xml:space="preserve">frame containing the selected units, </w:t>
      </w:r>
      <w:r w:rsidR="000B3EC2">
        <w:t xml:space="preserve">along </w:t>
      </w:r>
      <w:r w:rsidR="00337B30" w:rsidRPr="000B3EC2">
        <w:t>with their weights</w:t>
      </w:r>
      <w:r w:rsidR="00337B30">
        <w:t xml:space="preserve">. </w:t>
      </w:r>
    </w:p>
    <w:p w14:paraId="6B1F365B" w14:textId="77777777" w:rsidR="006C5D5C" w:rsidRDefault="008A1290" w:rsidP="000B3EC2">
      <w:pPr>
        <w:pStyle w:val="Code"/>
      </w:pPr>
      <w:proofErr w:type="spellStart"/>
      <w:r w:rsidRPr="008A1290">
        <w:t>framenew_CFS</w:t>
      </w:r>
      <w:proofErr w:type="spellEnd"/>
      <w:r w:rsidRPr="008A1290">
        <w:t xml:space="preserve"> &lt;- </w:t>
      </w:r>
      <w:proofErr w:type="spellStart"/>
      <w:r w:rsidRPr="008A1290">
        <w:t>updateFrame</w:t>
      </w:r>
      <w:proofErr w:type="spellEnd"/>
      <w:r w:rsidRPr="008A1290">
        <w:t>(</w:t>
      </w:r>
      <w:proofErr w:type="spellStart"/>
      <w:r w:rsidRPr="008A1290">
        <w:t>CFSFrame</w:t>
      </w:r>
      <w:proofErr w:type="spellEnd"/>
      <w:r w:rsidRPr="008A1290">
        <w:t xml:space="preserve">, </w:t>
      </w:r>
    </w:p>
    <w:p w14:paraId="51B0F2C6" w14:textId="77777777" w:rsidR="006C5D5C" w:rsidRDefault="006C5D5C" w:rsidP="006C5D5C">
      <w:pPr>
        <w:pStyle w:val="Code"/>
        <w:ind w:firstLine="619"/>
      </w:pPr>
      <w:r>
        <w:t xml:space="preserve">                      </w:t>
      </w:r>
      <w:proofErr w:type="spellStart"/>
      <w:r w:rsidR="008A1290" w:rsidRPr="008A1290">
        <w:t>newstrata</w:t>
      </w:r>
      <w:proofErr w:type="spellEnd"/>
      <w:r w:rsidR="008A1290" w:rsidRPr="008A1290">
        <w:t>,</w:t>
      </w:r>
    </w:p>
    <w:p w14:paraId="6C02D471" w14:textId="522F960C" w:rsidR="008A1290" w:rsidRDefault="006C5D5C" w:rsidP="006C5D5C">
      <w:pPr>
        <w:pStyle w:val="Code"/>
        <w:ind w:firstLine="619"/>
      </w:pPr>
      <w:r>
        <w:t xml:space="preserve">                      </w:t>
      </w:r>
      <w:proofErr w:type="spellStart"/>
      <w:r w:rsidR="008A1290" w:rsidRPr="008A1290">
        <w:t>writeFiles</w:t>
      </w:r>
      <w:proofErr w:type="spellEnd"/>
      <w:r w:rsidR="008A1290" w:rsidRPr="008A1290">
        <w:t>=FALSE)</w:t>
      </w:r>
    </w:p>
    <w:p w14:paraId="2EBE0EDB" w14:textId="77777777" w:rsidR="006C5D5C" w:rsidRDefault="008A1290" w:rsidP="000B3EC2">
      <w:pPr>
        <w:pStyle w:val="Code"/>
      </w:pPr>
      <w:proofErr w:type="spellStart"/>
      <w:r w:rsidRPr="008A1290">
        <w:t>sample_CFS</w:t>
      </w:r>
      <w:proofErr w:type="spellEnd"/>
      <w:r w:rsidRPr="008A1290">
        <w:t xml:space="preserve"> &lt;- </w:t>
      </w:r>
      <w:proofErr w:type="spellStart"/>
      <w:r w:rsidRPr="008A1290">
        <w:t>selectSample</w:t>
      </w:r>
      <w:proofErr w:type="spellEnd"/>
      <w:r w:rsidRPr="008A1290">
        <w:t>(</w:t>
      </w:r>
      <w:proofErr w:type="spellStart"/>
      <w:r w:rsidRPr="008A1290">
        <w:t>framenew_CFS</w:t>
      </w:r>
      <w:proofErr w:type="spellEnd"/>
      <w:r w:rsidRPr="008A1290">
        <w:t xml:space="preserve">, </w:t>
      </w:r>
    </w:p>
    <w:p w14:paraId="762B20D3" w14:textId="77777777" w:rsidR="006C5D5C" w:rsidRDefault="006C5D5C" w:rsidP="000B3EC2">
      <w:pPr>
        <w:pStyle w:val="Code"/>
      </w:pPr>
      <w:r>
        <w:t xml:space="preserve">                           </w:t>
      </w:r>
      <w:proofErr w:type="spellStart"/>
      <w:r w:rsidR="008A1290" w:rsidRPr="008A1290">
        <w:t>ga_solution$aggr_strata</w:t>
      </w:r>
      <w:proofErr w:type="spellEnd"/>
      <w:r w:rsidR="008A1290" w:rsidRPr="008A1290">
        <w:t xml:space="preserve">, </w:t>
      </w:r>
    </w:p>
    <w:p w14:paraId="0C128659" w14:textId="77777777" w:rsidR="006C5D5C" w:rsidRDefault="006C5D5C" w:rsidP="000B3EC2">
      <w:pPr>
        <w:pStyle w:val="Code"/>
      </w:pPr>
      <w:r>
        <w:t xml:space="preserve">                           </w:t>
      </w:r>
      <w:proofErr w:type="spellStart"/>
      <w:r w:rsidR="008A1290" w:rsidRPr="008A1290">
        <w:t>writeFiles</w:t>
      </w:r>
      <w:proofErr w:type="spellEnd"/>
      <w:r w:rsidR="008A1290" w:rsidRPr="008A1290">
        <w:t xml:space="preserve">=TRUE, </w:t>
      </w:r>
    </w:p>
    <w:p w14:paraId="4DF9FFA3" w14:textId="0C200F33" w:rsidR="008A1290" w:rsidRDefault="006C5D5C" w:rsidP="000B3EC2">
      <w:pPr>
        <w:pStyle w:val="Code"/>
      </w:pPr>
      <w:r>
        <w:t xml:space="preserve">                           </w:t>
      </w:r>
      <w:r w:rsidR="008A1290" w:rsidRPr="008A1290">
        <w:t>verbatim = TRUE)</w:t>
      </w:r>
    </w:p>
    <w:p w14:paraId="40408C5F" w14:textId="1C547BB7" w:rsidR="00504A00" w:rsidRDefault="00D01F2E" w:rsidP="007E66E3">
      <w:pPr>
        <w:pStyle w:val="Heading2"/>
      </w:pPr>
      <w:bookmarkStart w:id="11" w:name="_Toc22109618"/>
      <w:r>
        <w:t>Method 1 R</w:t>
      </w:r>
      <w:r w:rsidR="00FA6850">
        <w:t>esults</w:t>
      </w:r>
      <w:bookmarkEnd w:id="11"/>
    </w:p>
    <w:p w14:paraId="46E73DE1" w14:textId="2C85B161" w:rsidR="007062EA" w:rsidRDefault="00AE13F0" w:rsidP="00B46EB4">
      <w:r>
        <w:lastRenderedPageBreak/>
        <w:t>In this section, the res</w:t>
      </w:r>
      <w:bookmarkStart w:id="12" w:name="_GoBack"/>
      <w:bookmarkEnd w:id="12"/>
      <w:r>
        <w:t xml:space="preserve">ults are visualized and discussed in more detail. </w:t>
      </w:r>
      <w:r w:rsidR="00821723">
        <w:t>The o</w:t>
      </w:r>
      <w:r w:rsidR="002E6B65">
        <w:t xml:space="preserve">ptimal </w:t>
      </w:r>
      <w:r>
        <w:t xml:space="preserve">stratification and allocation </w:t>
      </w:r>
      <w:r w:rsidR="00821723">
        <w:t>produced by</w:t>
      </w:r>
      <w:r>
        <w:t xml:space="preserve"> </w:t>
      </w:r>
      <w:r w:rsidR="00821723">
        <w:t>‘</w:t>
      </w:r>
      <w:proofErr w:type="spellStart"/>
      <w:r>
        <w:t>optimizeStrata</w:t>
      </w:r>
      <w:proofErr w:type="spellEnd"/>
      <w:r w:rsidR="00821723">
        <w:t>’</w:t>
      </w:r>
      <w:r>
        <w:t xml:space="preserve"> function</w:t>
      </w:r>
      <w:r w:rsidR="002E6B65">
        <w:t xml:space="preserve"> are presented in </w:t>
      </w:r>
      <w:r w:rsidR="00821723">
        <w:t xml:space="preserve">the </w:t>
      </w:r>
      <w:r w:rsidR="002E6B65">
        <w:t>two tables “</w:t>
      </w:r>
      <w:proofErr w:type="spellStart"/>
      <w:r w:rsidR="002E6B65">
        <w:t>aggr_strata</w:t>
      </w:r>
      <w:proofErr w:type="spellEnd"/>
      <w:r w:rsidR="002E6B65">
        <w:t xml:space="preserve">”, and “indices”. </w:t>
      </w:r>
      <w:r w:rsidR="009D057F">
        <w:t xml:space="preserve">The selected rows from </w:t>
      </w:r>
      <w:r w:rsidR="002E6B65">
        <w:t xml:space="preserve">these tables </w:t>
      </w:r>
      <w:r w:rsidR="009D057F">
        <w:t xml:space="preserve">are shown in </w:t>
      </w:r>
      <w:r w:rsidR="009D057F">
        <w:fldChar w:fldCharType="begin"/>
      </w:r>
      <w:r w:rsidR="009D057F">
        <w:instrText xml:space="preserve"> REF _Ref20760778 \h  \* MERGEFORMAT </w:instrText>
      </w:r>
      <w:r w:rsidR="009D057F">
        <w:fldChar w:fldCharType="separate"/>
      </w:r>
      <w:r w:rsidR="009D057F">
        <w:t>Figure 3</w:t>
      </w:r>
      <w:r w:rsidR="009D057F">
        <w:fldChar w:fldCharType="end"/>
      </w:r>
      <w:r w:rsidR="009D057F">
        <w:t xml:space="preserve"> and </w:t>
      </w:r>
      <w:r w:rsidR="009D057F">
        <w:fldChar w:fldCharType="begin"/>
      </w:r>
      <w:r w:rsidR="009D057F">
        <w:instrText xml:space="preserve"> REF _Ref20760781 \h  \* MERGEFORMAT </w:instrText>
      </w:r>
      <w:r w:rsidR="009D057F">
        <w:fldChar w:fldCharType="separate"/>
      </w:r>
      <w:r w:rsidR="009D057F">
        <w:t>Figure 4</w:t>
      </w:r>
      <w:r w:rsidR="009D057F">
        <w:fldChar w:fldCharType="end"/>
      </w:r>
      <w:r w:rsidR="009D057F">
        <w:t xml:space="preserve">. </w:t>
      </w:r>
      <w:r w:rsidR="002E6B65">
        <w:t>“</w:t>
      </w:r>
      <w:r w:rsidR="009D057F">
        <w:t>aggr_strata</w:t>
      </w:r>
      <w:r w:rsidR="002E6B65">
        <w:t xml:space="preserve">.csv” </w:t>
      </w:r>
      <w:r w:rsidR="009D057F">
        <w:t>contains 8 columns</w:t>
      </w:r>
      <w:r w:rsidR="00F41FA6">
        <w:t xml:space="preserve">. </w:t>
      </w:r>
      <w:r w:rsidR="009D057F">
        <w:t>The first column</w:t>
      </w:r>
      <w:r w:rsidR="00302EA2">
        <w:t xml:space="preserve"> ‘STRATO’</w:t>
      </w:r>
      <w:r w:rsidR="009D057F">
        <w:t xml:space="preserve"> indicates the label </w:t>
      </w:r>
      <w:r w:rsidR="00592A8C">
        <w:t xml:space="preserve">associated with </w:t>
      </w:r>
      <w:r w:rsidR="009D057F">
        <w:t>each</w:t>
      </w:r>
      <w:r w:rsidR="002E6B65">
        <w:t xml:space="preserve"> stratum in each domain</w:t>
      </w:r>
      <w:r w:rsidR="007062EA">
        <w:t>. The algorithm assigns labels serially (starting from 1) to each stratum i</w:t>
      </w:r>
      <w:r w:rsidR="00302EA2">
        <w:t xml:space="preserve">n each domain. Therefore, there can be strata with the same labels in different domains. </w:t>
      </w:r>
    </w:p>
    <w:p w14:paraId="3F714C37" w14:textId="0FB75739" w:rsidR="00F41FA6" w:rsidRDefault="009D057F" w:rsidP="00592A8C">
      <w:r>
        <w:t>M1 and S1 are mean and standard deviation of the value</w:t>
      </w:r>
      <w:r w:rsidR="00592A8C">
        <w:t xml:space="preserve"> (i.e. the target variable)</w:t>
      </w:r>
      <w:r>
        <w:t xml:space="preserve"> </w:t>
      </w:r>
      <w:r w:rsidR="00592A8C">
        <w:t>in</w:t>
      </w:r>
      <w:r>
        <w:t xml:space="preserve"> each stratum, N is the number of units (i.e. establishments) in each stratum, CENS column shows take-all (certainty) strata </w:t>
      </w:r>
      <w:r w:rsidR="00592A8C">
        <w:t xml:space="preserve">(i.e. one if selected as take-all or certainty and </w:t>
      </w:r>
      <w:r>
        <w:t>zero otherwise</w:t>
      </w:r>
      <w:r w:rsidR="00592A8C">
        <w:t>)</w:t>
      </w:r>
      <w:r>
        <w:t>, and SOLUZ is the total number of sampling units</w:t>
      </w:r>
      <w:r w:rsidR="00592A8C">
        <w:t xml:space="preserve"> to be selected</w:t>
      </w:r>
      <w:r>
        <w:t xml:space="preserve"> from the stratum. Also, the </w:t>
      </w:r>
      <w:r w:rsidR="00592A8C">
        <w:t>number of</w:t>
      </w:r>
      <w:r>
        <w:t xml:space="preserve"> rows </w:t>
      </w:r>
      <w:r w:rsidR="00592A8C">
        <w:t>in</w:t>
      </w:r>
      <w:r>
        <w:t xml:space="preserve"> </w:t>
      </w:r>
      <w:r w:rsidR="00592A8C">
        <w:t>“</w:t>
      </w:r>
      <w:proofErr w:type="spellStart"/>
      <w:r w:rsidR="00592A8C">
        <w:t>aggr_strata</w:t>
      </w:r>
      <w:proofErr w:type="spellEnd"/>
      <w:r w:rsidR="00592A8C">
        <w:t xml:space="preserve">” </w:t>
      </w:r>
      <w:r>
        <w:t xml:space="preserve">is equal to the number of </w:t>
      </w:r>
      <w:r w:rsidR="00592A8C">
        <w:t>strata</w:t>
      </w:r>
      <w:r>
        <w:t xml:space="preserve"> </w:t>
      </w:r>
      <w:r w:rsidR="00592A8C">
        <w:t xml:space="preserve">in the </w:t>
      </w:r>
      <w:r w:rsidR="00F41FA6">
        <w:t xml:space="preserve">optimal </w:t>
      </w:r>
      <w:r w:rsidR="00592A8C">
        <w:t>solution</w:t>
      </w:r>
      <w:r w:rsidR="00F41FA6">
        <w:t>.</w:t>
      </w:r>
      <w:r w:rsidR="0013019E">
        <w:t xml:space="preserve"> </w:t>
      </w:r>
    </w:p>
    <w:p w14:paraId="6C997717" w14:textId="03D1B2CD" w:rsidR="00421229" w:rsidRDefault="00421229" w:rsidP="00421229">
      <w:pPr>
        <w:spacing w:before="0" w:line="240" w:lineRule="auto"/>
        <w:ind w:right="0"/>
      </w:pPr>
    </w:p>
    <w:p w14:paraId="643A7C05" w14:textId="3F35E034" w:rsidR="00A72A7D" w:rsidRDefault="00421229" w:rsidP="00A72A7D">
      <w:pPr>
        <w:keepNext/>
        <w:jc w:val="center"/>
      </w:pPr>
      <w:r w:rsidRPr="00421229">
        <w:rPr>
          <w:noProof/>
          <w:lang w:bidi="ar-SA"/>
        </w:rPr>
        <w:drawing>
          <wp:inline distT="0" distB="0" distL="0" distR="0" wp14:anchorId="1504D43D" wp14:editId="74277225">
            <wp:extent cx="3240634" cy="265862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864" cy="2669479"/>
                    </a:xfrm>
                    <a:prstGeom prst="rect">
                      <a:avLst/>
                    </a:prstGeom>
                    <a:noFill/>
                    <a:ln>
                      <a:noFill/>
                    </a:ln>
                  </pic:spPr>
                </pic:pic>
              </a:graphicData>
            </a:graphic>
          </wp:inline>
        </w:drawing>
      </w:r>
    </w:p>
    <w:p w14:paraId="1415C7EB" w14:textId="10E7009D" w:rsidR="000F1137" w:rsidRDefault="00A72A7D" w:rsidP="003B457B">
      <w:pPr>
        <w:pStyle w:val="Caption"/>
      </w:pPr>
      <w:bookmarkStart w:id="13" w:name="_Ref20760781"/>
      <w:r>
        <w:t xml:space="preserve">Figure </w:t>
      </w:r>
      <w:fldSimple w:instr=" SEQ Figure \* ARABIC ">
        <w:r w:rsidR="000F1137">
          <w:rPr>
            <w:noProof/>
          </w:rPr>
          <w:t>3</w:t>
        </w:r>
      </w:fldSimple>
      <w:bookmarkEnd w:id="13"/>
      <w:r>
        <w:t>. Selected rows from “aggr_strata.csv” file</w:t>
      </w:r>
    </w:p>
    <w:p w14:paraId="6FE8C73C" w14:textId="77777777" w:rsidR="002817D2" w:rsidRDefault="00F41FA6" w:rsidP="00592A8C">
      <w:r>
        <w:t xml:space="preserve">The table </w:t>
      </w:r>
      <w:r w:rsidR="002E6B65">
        <w:t>of “</w:t>
      </w:r>
      <w:r w:rsidR="00BB7B87">
        <w:t>indices</w:t>
      </w:r>
      <w:r w:rsidR="002E6B65">
        <w:t>”</w:t>
      </w:r>
      <w:r>
        <w:t xml:space="preserve"> contains column x that shows </w:t>
      </w:r>
      <w:r w:rsidR="0013019E">
        <w:t xml:space="preserve">the vector of </w:t>
      </w:r>
      <w:r>
        <w:t>label</w:t>
      </w:r>
      <w:r w:rsidR="0013019E">
        <w:t>s</w:t>
      </w:r>
      <w:r>
        <w:t xml:space="preserve"> for generated strata in the optimal result. </w:t>
      </w:r>
      <w:r w:rsidR="002817D2">
        <w:t>The selected rows of “</w:t>
      </w:r>
      <w:proofErr w:type="spellStart"/>
      <w:r w:rsidR="002817D2">
        <w:t>newStrata</w:t>
      </w:r>
      <w:proofErr w:type="spellEnd"/>
      <w:r w:rsidR="002817D2">
        <w:t xml:space="preserve">” is shown in </w:t>
      </w:r>
      <w:r w:rsidR="002817D2">
        <w:fldChar w:fldCharType="begin"/>
      </w:r>
      <w:r w:rsidR="002817D2">
        <w:instrText xml:space="preserve"> REF _Ref20823078 \h </w:instrText>
      </w:r>
      <w:r w:rsidR="002817D2">
        <w:fldChar w:fldCharType="separate"/>
      </w:r>
      <w:r w:rsidR="002817D2">
        <w:t xml:space="preserve">Figure </w:t>
      </w:r>
      <w:r w:rsidR="002817D2">
        <w:rPr>
          <w:noProof/>
        </w:rPr>
        <w:t>4</w:t>
      </w:r>
      <w:r w:rsidR="002817D2">
        <w:fldChar w:fldCharType="end"/>
      </w:r>
      <w:r w:rsidR="002817D2">
        <w:t>.</w:t>
      </w:r>
    </w:p>
    <w:p w14:paraId="00030744" w14:textId="79666A45" w:rsidR="000F1137" w:rsidRDefault="002817D2" w:rsidP="00CB0EF1">
      <w:pPr>
        <w:jc w:val="center"/>
      </w:pPr>
      <w:r w:rsidRPr="00421229">
        <w:rPr>
          <w:noProof/>
          <w:lang w:bidi="ar-SA"/>
        </w:rPr>
        <w:lastRenderedPageBreak/>
        <w:drawing>
          <wp:inline distT="0" distB="0" distL="0" distR="0" wp14:anchorId="623E0B08" wp14:editId="013A1D6F">
            <wp:extent cx="584683" cy="20017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96" cy="2055234"/>
                    </a:xfrm>
                    <a:prstGeom prst="rect">
                      <a:avLst/>
                    </a:prstGeom>
                    <a:noFill/>
                    <a:ln>
                      <a:noFill/>
                    </a:ln>
                  </pic:spPr>
                </pic:pic>
              </a:graphicData>
            </a:graphic>
          </wp:inline>
        </w:drawing>
      </w:r>
    </w:p>
    <w:p w14:paraId="64C44D48" w14:textId="0A954450" w:rsidR="000F1137" w:rsidRPr="00421229" w:rsidRDefault="000F1137" w:rsidP="000F1137">
      <w:pPr>
        <w:pStyle w:val="Caption"/>
      </w:pPr>
      <w:bookmarkStart w:id="14" w:name="_Ref20823078"/>
      <w:r>
        <w:t xml:space="preserve">Figure </w:t>
      </w:r>
      <w:fldSimple w:instr=" SEQ Figure \* ARABIC ">
        <w:r>
          <w:rPr>
            <w:noProof/>
          </w:rPr>
          <w:t>4</w:t>
        </w:r>
      </w:fldSimple>
      <w:bookmarkEnd w:id="14"/>
      <w:r>
        <w:t>.</w:t>
      </w:r>
      <w:r w:rsidRPr="000F1137">
        <w:t xml:space="preserve"> </w:t>
      </w:r>
      <w:r>
        <w:t>Selected rows from “indices.csv” file</w:t>
      </w:r>
    </w:p>
    <w:p w14:paraId="36DEE6AB" w14:textId="77777777" w:rsidR="001B54F2" w:rsidRDefault="001B54F2" w:rsidP="00F50E83"/>
    <w:p w14:paraId="3BA7E12C" w14:textId="708EF1CB" w:rsidR="000F1137" w:rsidRPr="000F1137" w:rsidRDefault="00BB7B87" w:rsidP="00F50E83">
      <w:r>
        <w:t>“</w:t>
      </w:r>
      <w:proofErr w:type="spellStart"/>
      <w:r>
        <w:t>newStrata</w:t>
      </w:r>
      <w:proofErr w:type="spellEnd"/>
      <w:r>
        <w:t xml:space="preserve">” </w:t>
      </w:r>
      <w:r w:rsidR="00545145">
        <w:t>table stores</w:t>
      </w:r>
      <w:r>
        <w:t xml:space="preserve"> the </w:t>
      </w:r>
      <w:r w:rsidR="00545145">
        <w:t>full list of atomic strata along with the values for all</w:t>
      </w:r>
      <w:r>
        <w:t xml:space="preserve"> auxiliary variables </w:t>
      </w:r>
      <w:r w:rsidR="00545145">
        <w:t xml:space="preserve">(i.e. </w:t>
      </w:r>
      <w:r>
        <w:t>X</w:t>
      </w:r>
      <w:r w:rsidR="00545145">
        <w:t>1, X2, …)</w:t>
      </w:r>
      <w:r>
        <w:t xml:space="preserve"> </w:t>
      </w:r>
      <w:r w:rsidR="00545145">
        <w:t xml:space="preserve">as well as the labels (i.e. LABEL column) </w:t>
      </w:r>
      <w:r w:rsidR="00F50E83">
        <w:t>reflecting the</w:t>
      </w:r>
      <w:r w:rsidR="00545145">
        <w:t xml:space="preserve"> allocation </w:t>
      </w:r>
      <w:r w:rsidR="00F50E83">
        <w:t xml:space="preserve">of each atomic stratum </w:t>
      </w:r>
      <w:r w:rsidR="00545145">
        <w:t xml:space="preserve">to the optimal strata. In other words, </w:t>
      </w:r>
      <w:r w:rsidR="00084BB1">
        <w:t>the</w:t>
      </w:r>
      <w:r w:rsidR="00545145">
        <w:t xml:space="preserve"> atomic strata labeled 1 form the first stratum</w:t>
      </w:r>
      <w:r w:rsidR="00F50E83">
        <w:t xml:space="preserve"> and so on</w:t>
      </w:r>
      <w:r w:rsidR="00545145">
        <w:t xml:space="preserve">. </w:t>
      </w:r>
      <w:r w:rsidR="00F50E83">
        <w:t>S</w:t>
      </w:r>
      <w:r w:rsidR="005E2C1C">
        <w:t xml:space="preserve">elected rows </w:t>
      </w:r>
      <w:r w:rsidR="00F50E83">
        <w:t>from</w:t>
      </w:r>
      <w:r w:rsidR="005E2C1C">
        <w:t xml:space="preserve"> “</w:t>
      </w:r>
      <w:proofErr w:type="spellStart"/>
      <w:r w:rsidR="005E2C1C">
        <w:t>newStrata</w:t>
      </w:r>
      <w:proofErr w:type="spellEnd"/>
      <w:r w:rsidR="005E2C1C">
        <w:t xml:space="preserve">” is shown in </w:t>
      </w:r>
      <w:r w:rsidR="005E2C1C">
        <w:fldChar w:fldCharType="begin"/>
      </w:r>
      <w:r w:rsidR="005E2C1C">
        <w:instrText xml:space="preserve"> REF _Ref20823048 \h </w:instrText>
      </w:r>
      <w:r w:rsidR="005E2C1C">
        <w:fldChar w:fldCharType="separate"/>
      </w:r>
      <w:r w:rsidR="005E2C1C">
        <w:t xml:space="preserve">Figure </w:t>
      </w:r>
      <w:r w:rsidR="005E2C1C">
        <w:rPr>
          <w:noProof/>
        </w:rPr>
        <w:t>5</w:t>
      </w:r>
      <w:r w:rsidR="005E2C1C">
        <w:fldChar w:fldCharType="end"/>
      </w:r>
      <w:r w:rsidR="002817D2">
        <w:t>.</w:t>
      </w:r>
    </w:p>
    <w:p w14:paraId="7DE73A05" w14:textId="77777777" w:rsidR="00A13922" w:rsidRDefault="00A13922" w:rsidP="00F50E83">
      <w:pPr>
        <w:keepNext/>
        <w:spacing w:before="0" w:line="240" w:lineRule="auto"/>
        <w:ind w:right="0"/>
        <w:jc w:val="center"/>
      </w:pPr>
      <w:r w:rsidRPr="00A13922">
        <w:rPr>
          <w:noProof/>
          <w:lang w:bidi="ar-SA"/>
        </w:rPr>
        <w:drawing>
          <wp:inline distT="0" distB="0" distL="0" distR="0" wp14:anchorId="74F6BEB8" wp14:editId="2F5B07C7">
            <wp:extent cx="5343525" cy="25387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4777" cy="2539325"/>
                    </a:xfrm>
                    <a:prstGeom prst="rect">
                      <a:avLst/>
                    </a:prstGeom>
                    <a:noFill/>
                    <a:ln>
                      <a:noFill/>
                    </a:ln>
                  </pic:spPr>
                </pic:pic>
              </a:graphicData>
            </a:graphic>
          </wp:inline>
        </w:drawing>
      </w:r>
    </w:p>
    <w:p w14:paraId="648DE80B" w14:textId="09989815" w:rsidR="00A13922" w:rsidRDefault="00A13922" w:rsidP="00F50E83">
      <w:pPr>
        <w:pStyle w:val="Caption"/>
      </w:pPr>
      <w:bookmarkStart w:id="15" w:name="_Ref20823048"/>
      <w:r>
        <w:t xml:space="preserve">Figure </w:t>
      </w:r>
      <w:fldSimple w:instr=" SEQ Figure \* ARABIC ">
        <w:r>
          <w:rPr>
            <w:noProof/>
          </w:rPr>
          <w:t>5</w:t>
        </w:r>
      </w:fldSimple>
      <w:bookmarkEnd w:id="15"/>
      <w:r>
        <w:t xml:space="preserve">. Selected rows from </w:t>
      </w:r>
      <w:r w:rsidR="00293AFB">
        <w:t>“</w:t>
      </w:r>
      <w:r w:rsidR="00293AFB" w:rsidRPr="00A13922">
        <w:t>newStrata.csv</w:t>
      </w:r>
      <w:r>
        <w:t>” file</w:t>
      </w:r>
    </w:p>
    <w:p w14:paraId="2906D14C" w14:textId="0D025C3F" w:rsidR="0013019E" w:rsidRPr="003B457B" w:rsidRDefault="00084BB1" w:rsidP="00F50E83">
      <w:r>
        <w:t>Randomly selected units are listed in</w:t>
      </w:r>
      <w:r w:rsidR="00BB7B87">
        <w:t xml:space="preserve"> “</w:t>
      </w:r>
      <w:proofErr w:type="spellStart"/>
      <w:r w:rsidR="00BB7B87">
        <w:t>sample_CFS</w:t>
      </w:r>
      <w:proofErr w:type="spellEnd"/>
      <w:r w:rsidR="00BB7B87">
        <w:t>”</w:t>
      </w:r>
      <w:r w:rsidR="005E2C1C">
        <w:t>.</w:t>
      </w:r>
      <w:r w:rsidR="00FA3B62">
        <w:t xml:space="preserve"> The</w:t>
      </w:r>
      <w:r w:rsidR="00D33915">
        <w:t xml:space="preserve"> </w:t>
      </w:r>
      <w:r w:rsidR="00FA3B62">
        <w:t>c</w:t>
      </w:r>
      <w:r w:rsidR="00724FF9">
        <w:t xml:space="preserve">olumn FPC indicates the total number of sampling units from the stratum divided by the total number of units (population) in the </w:t>
      </w:r>
      <w:r w:rsidR="00724FF9">
        <w:lastRenderedPageBreak/>
        <w:t>stratum.</w:t>
      </w:r>
      <w:r w:rsidR="005E2C1C">
        <w:t xml:space="preserve"> </w:t>
      </w:r>
      <w:r w:rsidR="00FA3B62">
        <w:t>Weight column is the inverse of the probability of inclusion for each unit in the sample (higher weight means lower probability and vice versa)</w:t>
      </w:r>
      <w:r w:rsidR="005E2C1C">
        <w:t xml:space="preserve">. </w:t>
      </w:r>
      <w:r w:rsidR="00FA3B62">
        <w:t>S</w:t>
      </w:r>
      <w:r w:rsidR="005E2C1C">
        <w:t xml:space="preserve">elected rows </w:t>
      </w:r>
      <w:r w:rsidR="00FA3B62">
        <w:t>from</w:t>
      </w:r>
      <w:r w:rsidR="005E2C1C">
        <w:t xml:space="preserve"> “</w:t>
      </w:r>
      <w:proofErr w:type="spellStart"/>
      <w:r w:rsidR="005E2C1C">
        <w:t>sample_CFS</w:t>
      </w:r>
      <w:proofErr w:type="spellEnd"/>
      <w:r w:rsidR="005E2C1C">
        <w:t xml:space="preserve">” </w:t>
      </w:r>
      <w:r w:rsidR="00FA3B62">
        <w:t>are</w:t>
      </w:r>
      <w:r w:rsidR="005E2C1C">
        <w:t xml:space="preserve"> shown in </w:t>
      </w:r>
      <w:r w:rsidR="005E2C1C">
        <w:fldChar w:fldCharType="begin"/>
      </w:r>
      <w:r w:rsidR="005E2C1C">
        <w:instrText xml:space="preserve"> REF _Ref20822925 \h </w:instrText>
      </w:r>
      <w:r w:rsidR="005E2C1C">
        <w:fldChar w:fldCharType="separate"/>
      </w:r>
      <w:r w:rsidR="005E2C1C">
        <w:t xml:space="preserve">Figure </w:t>
      </w:r>
      <w:r w:rsidR="005E2C1C">
        <w:rPr>
          <w:noProof/>
        </w:rPr>
        <w:t>6</w:t>
      </w:r>
      <w:r w:rsidR="005E2C1C">
        <w:fldChar w:fldCharType="end"/>
      </w:r>
      <w:r w:rsidR="005E2C1C">
        <w:t>.</w:t>
      </w:r>
    </w:p>
    <w:p w14:paraId="58973D71" w14:textId="77777777" w:rsidR="00A13922" w:rsidRDefault="00A13922" w:rsidP="00084BB1">
      <w:pPr>
        <w:keepNext/>
        <w:spacing w:before="0" w:line="240" w:lineRule="auto"/>
        <w:ind w:right="0"/>
        <w:jc w:val="center"/>
      </w:pPr>
      <w:r w:rsidRPr="00A13922">
        <w:rPr>
          <w:noProof/>
          <w:lang w:bidi="ar-SA"/>
        </w:rPr>
        <w:drawing>
          <wp:inline distT="0" distB="0" distL="0" distR="0" wp14:anchorId="527182AD" wp14:editId="0636298F">
            <wp:extent cx="5523230" cy="2930245"/>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946079"/>
                    </a:xfrm>
                    <a:prstGeom prst="rect">
                      <a:avLst/>
                    </a:prstGeom>
                    <a:noFill/>
                    <a:ln>
                      <a:noFill/>
                    </a:ln>
                  </pic:spPr>
                </pic:pic>
              </a:graphicData>
            </a:graphic>
          </wp:inline>
        </w:drawing>
      </w:r>
    </w:p>
    <w:p w14:paraId="3D1D00E0" w14:textId="7A4D8757" w:rsidR="00A13922" w:rsidRDefault="00A13922">
      <w:pPr>
        <w:pStyle w:val="Caption"/>
      </w:pPr>
      <w:bookmarkStart w:id="16" w:name="_Ref20822925"/>
      <w:r>
        <w:t xml:space="preserve">Figure </w:t>
      </w:r>
      <w:fldSimple w:instr=" SEQ Figure \* ARABIC ">
        <w:r>
          <w:rPr>
            <w:noProof/>
          </w:rPr>
          <w:t>6</w:t>
        </w:r>
      </w:fldSimple>
      <w:bookmarkEnd w:id="16"/>
      <w:r>
        <w:t>.</w:t>
      </w:r>
      <w:r w:rsidRPr="00A13922">
        <w:t xml:space="preserve"> </w:t>
      </w:r>
      <w:r>
        <w:t>Selected rows from “</w:t>
      </w:r>
      <w:r w:rsidR="00293AFB" w:rsidRPr="00293AFB">
        <w:t>sample_CFS</w:t>
      </w:r>
      <w:r>
        <w:t>.csv” file</w:t>
      </w:r>
    </w:p>
    <w:p w14:paraId="5EA5A727" w14:textId="77777777" w:rsidR="000F0FBA" w:rsidRDefault="000F0FBA" w:rsidP="00084BB1">
      <w:pPr>
        <w:spacing w:before="0" w:line="240" w:lineRule="auto"/>
        <w:ind w:right="0"/>
        <w:jc w:val="center"/>
      </w:pPr>
    </w:p>
    <w:p w14:paraId="7804D0B4" w14:textId="7D8126F5" w:rsidR="00A13922" w:rsidRDefault="000F0FBA" w:rsidP="00084BB1">
      <w:r>
        <w:t xml:space="preserve">The summary of result from </w:t>
      </w:r>
      <w:proofErr w:type="spellStart"/>
      <w:r>
        <w:t>optimizeStrata</w:t>
      </w:r>
      <w:proofErr w:type="spellEnd"/>
      <w:r>
        <w:t xml:space="preserve"> function is assigned to </w:t>
      </w:r>
      <w:r w:rsidR="00291A49">
        <w:t>G</w:t>
      </w:r>
      <w:r>
        <w:t xml:space="preserve">a-solution </w:t>
      </w:r>
      <w:r w:rsidR="00291A49">
        <w:t xml:space="preserve">variable and is </w:t>
      </w:r>
      <w:r w:rsidR="008152BD">
        <w:t>printed in R console once the process completes</w:t>
      </w:r>
      <w:r w:rsidR="00291A49">
        <w:t xml:space="preserve">. The summary of the </w:t>
      </w:r>
      <w:r w:rsidR="008152BD">
        <w:t>results for two</w:t>
      </w:r>
      <w:r w:rsidR="00291A49">
        <w:t xml:space="preserve"> domains is presented in </w:t>
      </w:r>
      <w:r w:rsidR="00291A49">
        <w:fldChar w:fldCharType="begin"/>
      </w:r>
      <w:r w:rsidR="00291A49">
        <w:instrText xml:space="preserve"> REF _Ref20826531 \h </w:instrText>
      </w:r>
      <w:r w:rsidR="00084BB1">
        <w:instrText xml:space="preserve"> \* MERGEFORMAT </w:instrText>
      </w:r>
      <w:r w:rsidR="00291A49">
        <w:fldChar w:fldCharType="separate"/>
      </w:r>
      <w:r w:rsidR="00291A49">
        <w:t xml:space="preserve">Figure </w:t>
      </w:r>
      <w:r w:rsidR="00291A49">
        <w:rPr>
          <w:noProof/>
        </w:rPr>
        <w:t>7</w:t>
      </w:r>
      <w:r w:rsidR="00291A49">
        <w:fldChar w:fldCharType="end"/>
      </w:r>
      <w:r w:rsidR="00291A49">
        <w:t xml:space="preserve">. </w:t>
      </w:r>
    </w:p>
    <w:p w14:paraId="5B9EB6D4" w14:textId="77777777" w:rsidR="000F0FBA" w:rsidRDefault="003B457B" w:rsidP="000F43E5">
      <w:pPr>
        <w:keepNext/>
        <w:spacing w:before="0" w:line="240" w:lineRule="auto"/>
        <w:ind w:right="0"/>
        <w:jc w:val="center"/>
      </w:pPr>
      <w:r>
        <w:br w:type="page"/>
      </w:r>
      <w:r w:rsidR="000F0FBA">
        <w:rPr>
          <w:noProof/>
          <w:lang w:bidi="ar-SA"/>
        </w:rPr>
        <w:lastRenderedPageBreak/>
        <w:drawing>
          <wp:inline distT="0" distB="0" distL="0" distR="0" wp14:anchorId="3AF90632" wp14:editId="48DAD17B">
            <wp:extent cx="3667820" cy="4683318"/>
            <wp:effectExtent l="0" t="0" r="889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86" cy="4697320"/>
                    </a:xfrm>
                    <a:prstGeom prst="rect">
                      <a:avLst/>
                    </a:prstGeom>
                  </pic:spPr>
                </pic:pic>
              </a:graphicData>
            </a:graphic>
          </wp:inline>
        </w:drawing>
      </w:r>
    </w:p>
    <w:p w14:paraId="14CB9207" w14:textId="30293DFB" w:rsidR="003B457B" w:rsidRDefault="000F0FBA" w:rsidP="000C35CE">
      <w:pPr>
        <w:pStyle w:val="Caption"/>
      </w:pPr>
      <w:bookmarkStart w:id="17" w:name="_Ref20826531"/>
      <w:r>
        <w:t xml:space="preserve">Figure </w:t>
      </w:r>
      <w:fldSimple w:instr=" SEQ Figure \* ARABIC ">
        <w:r>
          <w:rPr>
            <w:noProof/>
          </w:rPr>
          <w:t>7</w:t>
        </w:r>
      </w:fldSimple>
      <w:bookmarkEnd w:id="17"/>
      <w:r>
        <w:t xml:space="preserve">. Summary of </w:t>
      </w:r>
      <w:proofErr w:type="spellStart"/>
      <w:r>
        <w:t>Ga_solution</w:t>
      </w:r>
      <w:proofErr w:type="spellEnd"/>
    </w:p>
    <w:p w14:paraId="4698042A" w14:textId="77777777" w:rsidR="00A13922" w:rsidRDefault="00A13922">
      <w:pPr>
        <w:spacing w:before="0" w:line="240" w:lineRule="auto"/>
        <w:ind w:right="0"/>
      </w:pPr>
    </w:p>
    <w:p w14:paraId="5A436D2C" w14:textId="7D37857D" w:rsidR="005873D8" w:rsidRPr="007E66E3" w:rsidRDefault="002216C4" w:rsidP="007E66E3">
      <w:pPr>
        <w:pStyle w:val="Heading1"/>
      </w:pPr>
      <w:bookmarkStart w:id="18" w:name="_Toc14272734"/>
      <w:bookmarkStart w:id="19" w:name="_Toc22109619"/>
      <w:r w:rsidRPr="007E66E3">
        <w:t>Method 2: Optimal stratification and allocation using Genetic Algorithm and Simulated Annealing</w:t>
      </w:r>
      <w:bookmarkEnd w:id="18"/>
      <w:bookmarkEnd w:id="19"/>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w:t>
      </w:r>
      <w:r w:rsidR="00C44422">
        <w:rPr>
          <w:noProof/>
        </w:rPr>
        <w:lastRenderedPageBreak/>
        <w:t xml:space="preserve">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334C3614" w14:textId="77777777" w:rsidR="003B457B"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w:t>
      </w:r>
    </w:p>
    <w:p w14:paraId="5B86E1B0" w14:textId="47B4E703" w:rsidR="00EF6FA6" w:rsidRDefault="00EF6FA6" w:rsidP="00EF6FA6">
      <w:pPr>
        <w:rPr>
          <w:noProof/>
        </w:rPr>
      </w:pPr>
      <w:r>
        <w:rPr>
          <w:noProof/>
        </w:rPr>
        <w:t xml:space="preserve">Therefore, combining the optimal stratification and allocation based on GA and the SA methods is expected to result in a higher qulity solution compared to each method individually. </w:t>
      </w:r>
    </w:p>
    <w:p w14:paraId="719C887C" w14:textId="557467B6" w:rsidR="00EF6FA6" w:rsidRDefault="00EF6FA6" w:rsidP="008152BD">
      <w:pPr>
        <w:rPr>
          <w:noProof/>
        </w:rPr>
      </w:pPr>
      <w:r>
        <w:rPr>
          <w:noProof/>
        </w:rPr>
        <w:t xml:space="preserve">The method discussed in this section uses the GA based method to find a feasible solution that meets the CV constraints with minimum sample size. </w:t>
      </w:r>
      <w:r w:rsidR="00A41D5A">
        <w:rPr>
          <w:noProof/>
        </w:rPr>
        <w:t xml:space="preserve">Then, the optimal stratification </w:t>
      </w:r>
      <w:r w:rsidR="008152BD">
        <w:rPr>
          <w:noProof/>
        </w:rPr>
        <w:t>and sample size from the</w:t>
      </w:r>
      <w:r w:rsidR="00A41D5A">
        <w:rPr>
          <w:noProof/>
        </w:rPr>
        <w:t xml:space="preserve"> GA solution is used as initial stratification </w:t>
      </w:r>
      <w:r w:rsidR="008152BD">
        <w:rPr>
          <w:noProof/>
        </w:rPr>
        <w:t xml:space="preserve">and sample size for the SA based </w:t>
      </w:r>
      <w:r w:rsidR="00A41D5A">
        <w:rPr>
          <w:noProof/>
        </w:rPr>
        <w:t>method.</w:t>
      </w:r>
      <w:r w:rsidR="008152BD">
        <w:rPr>
          <w:noProof/>
        </w:rPr>
        <w:t xml:space="preserve"> </w:t>
      </w:r>
      <w:r>
        <w:rPr>
          <w:noProof/>
        </w:rPr>
        <w:t xml:space="preserve">The SA based method </w:t>
      </w:r>
      <w:r w:rsidR="00136D5A">
        <w:rPr>
          <w:noProof/>
        </w:rPr>
        <w:t xml:space="preserve">further improves the </w:t>
      </w:r>
      <w:r w:rsidR="008152BD">
        <w:rPr>
          <w:noProof/>
        </w:rPr>
        <w:t xml:space="preserve">stratification and allocation </w:t>
      </w:r>
      <w:r w:rsidR="001E28AB">
        <w:rPr>
          <w:noProof/>
        </w:rPr>
        <w:t>to</w:t>
      </w:r>
      <w:r w:rsidR="00136D5A">
        <w:rPr>
          <w:noProof/>
        </w:rPr>
        <w:t xml:space="preserve"> </w:t>
      </w:r>
      <w:r w:rsidR="001E28AB">
        <w:rPr>
          <w:noProof/>
        </w:rPr>
        <w:t>minimize</w:t>
      </w:r>
      <w:r w:rsidR="00136D5A">
        <w:rPr>
          <w:noProof/>
        </w:rPr>
        <w:t xml:space="preserve"> CV while keeping the sample size constant. </w:t>
      </w:r>
    </w:p>
    <w:p w14:paraId="60E5D7E5" w14:textId="4E373438" w:rsidR="002216C4" w:rsidRDefault="00C63303" w:rsidP="007E66E3">
      <w:pPr>
        <w:pStyle w:val="Heading2"/>
      </w:pPr>
      <w:bookmarkStart w:id="20" w:name="_Toc22109620"/>
      <w:r>
        <w:t xml:space="preserve">Method 2 </w:t>
      </w:r>
      <w:r w:rsidR="00182B90">
        <w:t>p</w:t>
      </w:r>
      <w:r>
        <w:t>rocedure</w:t>
      </w:r>
      <w:bookmarkEnd w:id="20"/>
    </w:p>
    <w:p w14:paraId="53199F2F" w14:textId="3E479A46" w:rsidR="00C63303" w:rsidRDefault="00C63303" w:rsidP="00C63303">
      <w:r>
        <w:t xml:space="preserve">After </w:t>
      </w:r>
      <w:r w:rsidR="00F500A9">
        <w:t xml:space="preserve">installing </w:t>
      </w:r>
      <w:r>
        <w:t>“</w:t>
      </w:r>
      <w:proofErr w:type="spellStart"/>
      <w:r>
        <w:t>SamplingStrata</w:t>
      </w:r>
      <w:proofErr w:type="spellEnd"/>
      <w:r>
        <w:t>”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w:t>
      </w:r>
      <w:proofErr w:type="spellStart"/>
      <w:r>
        <w:t>saAlloc</w:t>
      </w:r>
      <w:proofErr w:type="spellEnd"/>
      <w:r>
        <w:t>” package needs to be installed</w:t>
      </w:r>
      <w:r w:rsidR="00136D5A">
        <w:t>. “</w:t>
      </w:r>
      <w:proofErr w:type="spellStart"/>
      <w:r w:rsidR="00136D5A">
        <w:t>saAlloc</w:t>
      </w:r>
      <w:proofErr w:type="spellEnd"/>
      <w:r w:rsidR="00136D5A">
        <w:t xml:space="preserve">”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GitHub repository</w:t>
      </w:r>
      <w:r w:rsidR="001E28AB">
        <w:t xml:space="preserve"> for the package</w:t>
      </w:r>
      <w:r>
        <w:t xml:space="preserve">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spellStart"/>
      <w:r w:rsidRPr="00627C38">
        <w:rPr>
          <w:rFonts w:eastAsia="Times New Roman"/>
          <w:lang w:bidi="ar-SA"/>
        </w:rPr>
        <w:lastRenderedPageBreak/>
        <w:t>install.packages</w:t>
      </w:r>
      <w:proofErr w:type="spell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r w:rsidRPr="00627C38">
        <w:rPr>
          <w:rFonts w:eastAsia="Times New Roman"/>
          <w:lang w:bidi="ar-SA"/>
        </w:rPr>
        <w:t>remotes::</w:t>
      </w:r>
      <w:proofErr w:type="spellStart"/>
      <w:r w:rsidRPr="00627C38">
        <w:rPr>
          <w:rFonts w:eastAsia="Times New Roman"/>
          <w:lang w:bidi="ar-SA"/>
        </w:rPr>
        <w:t>install_github</w:t>
      </w:r>
      <w:proofErr w:type="spell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w:t>
      </w:r>
      <w:proofErr w:type="spellStart"/>
      <w:r w:rsidRPr="00627C38">
        <w:rPr>
          <w:rFonts w:eastAsia="Times New Roman"/>
          <w:lang w:bidi="ar-SA"/>
        </w:rPr>
        <w:t>saAlloc</w:t>
      </w:r>
      <w:proofErr w:type="spellEnd"/>
      <w:r w:rsidRPr="00627C38">
        <w:rPr>
          <w:rFonts w:eastAsia="Times New Roman"/>
          <w:lang w:bidi="ar-SA"/>
        </w:rPr>
        <w:t>")</w:t>
      </w:r>
    </w:p>
    <w:p w14:paraId="3048F836" w14:textId="2C745B25" w:rsidR="00C63303" w:rsidRDefault="00DD7B33" w:rsidP="00DD7B33">
      <w:r>
        <w:t>The installation procedure</w:t>
      </w:r>
      <w:r w:rsidR="006E2CF1">
        <w:t xml:space="preserve"> (the second command above) </w:t>
      </w:r>
      <w:r>
        <w:t xml:space="preserve">should install </w:t>
      </w:r>
      <w:r w:rsidR="001E28AB">
        <w:t>‘</w:t>
      </w:r>
      <w:proofErr w:type="spellStart"/>
      <w:r w:rsidR="00136D5A">
        <w:t>Rtools</w:t>
      </w:r>
      <w:proofErr w:type="spellEnd"/>
      <w:r w:rsidR="001E28AB">
        <w:t>’</w:t>
      </w:r>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r w:rsidR="007C1AF2">
        <w:t>‘</w:t>
      </w:r>
      <w:proofErr w:type="spellStart"/>
      <w:r>
        <w:t>Rtools</w:t>
      </w:r>
      <w:proofErr w:type="spellEnd"/>
      <w:r w:rsidR="007C1AF2">
        <w:t>’</w:t>
      </w:r>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r>
        <w:t>manually.</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proofErr w:type="spellStart"/>
      <w:r w:rsidRPr="00CC3596">
        <w:t>ga_solution$aggr_strata</w:t>
      </w:r>
      <w:proofErr w:type="spellEnd"/>
      <w:r>
        <w:t>’ and ‘</w:t>
      </w:r>
      <w:proofErr w:type="spellStart"/>
      <w:r>
        <w:t>solution$indices</w:t>
      </w:r>
      <w:proofErr w:type="spellEnd"/>
      <w:r>
        <w:t xml:space="preserve">’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w:t>
      </w:r>
      <w:proofErr w:type="spellStart"/>
      <w:r w:rsidR="00740F48">
        <w:t>aggr_strata</w:t>
      </w:r>
      <w:proofErr w:type="spellEnd"/>
      <w:r w:rsidR="00740F48">
        <w:t>” shows the number of samples</w:t>
      </w:r>
      <w:r>
        <w:t xml:space="preserve"> allocated to each stratum</w:t>
      </w:r>
      <w:r w:rsidR="00740F48">
        <w:t>.</w:t>
      </w:r>
      <w:r w:rsidR="00DF5EB4">
        <w:t xml:space="preserve"> The ‘SOLUZ’ column </w:t>
      </w:r>
      <w:r w:rsidR="000C10A3">
        <w:t>in</w:t>
      </w:r>
      <w:r w:rsidR="00DF5EB4">
        <w:t xml:space="preserve"> </w:t>
      </w:r>
      <w:r w:rsidR="006F4588">
        <w:t>‘</w:t>
      </w:r>
      <w:proofErr w:type="spellStart"/>
      <w:r w:rsidR="006F4588" w:rsidRPr="00CC3596">
        <w:t>ga_solution$aggr_strata</w:t>
      </w:r>
      <w:proofErr w:type="spellEnd"/>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w:t>
      </w:r>
      <w:proofErr w:type="spellStart"/>
      <w:r w:rsidR="00D73601">
        <w:t>updateStrata</w:t>
      </w:r>
      <w:proofErr w:type="spellEnd"/>
      <w:r w:rsidR="00D73601">
        <w:t>’ is used</w:t>
      </w:r>
      <w:r w:rsidR="00EF5DBA">
        <w:t xml:space="preserve"> to </w:t>
      </w:r>
      <w:r w:rsidR="006F4588">
        <w:t xml:space="preserve">create </w:t>
      </w:r>
      <w:r w:rsidR="002F259B">
        <w:t xml:space="preserve">a frame referred to as </w:t>
      </w:r>
      <w:r w:rsidR="00DF5EB4">
        <w:t>‘</w:t>
      </w:r>
      <w:proofErr w:type="spellStart"/>
      <w:r w:rsidR="006F4588">
        <w:t>newstrata</w:t>
      </w:r>
      <w:proofErr w:type="spellEnd"/>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proofErr w:type="spellStart"/>
      <w:r w:rsidR="006F4588">
        <w:t>solution$indices</w:t>
      </w:r>
      <w:proofErr w:type="spellEnd"/>
      <w:r w:rsidR="006F4588">
        <w:t xml:space="preserve">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w:t>
      </w:r>
      <w:proofErr w:type="spellStart"/>
      <w:r w:rsidR="002F259B">
        <w:t>newstrata</w:t>
      </w:r>
      <w:proofErr w:type="spellEnd"/>
      <w:r w:rsidR="002F259B">
        <w:t>’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strata, domain, and stratification labels are selected and </w:t>
      </w:r>
      <w:r w:rsidR="002F259B">
        <w:t>stored</w:t>
      </w:r>
      <w:r>
        <w:t xml:space="preserve"> in newstrata1</w:t>
      </w:r>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Default="00C63303" w:rsidP="00C63303">
      <w:pPr>
        <w:pStyle w:val="Code"/>
        <w:pBdr>
          <w:left w:val="single" w:sz="4" w:space="0" w:color="auto"/>
        </w:pBdr>
      </w:pPr>
      <w:proofErr w:type="spellStart"/>
      <w:r w:rsidRPr="008922B7">
        <w:t>ga_solution$aggr_strata</w:t>
      </w:r>
      <w:proofErr w:type="spellEnd"/>
    </w:p>
    <w:p w14:paraId="1E6B626A" w14:textId="77777777" w:rsidR="00C63303" w:rsidRDefault="00C63303" w:rsidP="00C63303">
      <w:pPr>
        <w:pStyle w:val="Code"/>
        <w:pBdr>
          <w:left w:val="single" w:sz="4" w:space="0" w:color="auto"/>
        </w:pBdr>
      </w:pPr>
      <w:proofErr w:type="spellStart"/>
      <w:r>
        <w:t>newstrata</w:t>
      </w:r>
      <w:proofErr w:type="spellEnd"/>
      <w:r>
        <w:t xml:space="preserve"> &lt;- </w:t>
      </w:r>
      <w:proofErr w:type="spellStart"/>
      <w:r>
        <w:t>updateStrata</w:t>
      </w:r>
      <w:proofErr w:type="spellEnd"/>
      <w:r>
        <w:t>(</w:t>
      </w:r>
      <w:proofErr w:type="spellStart"/>
      <w:r>
        <w:t>CFSstrata</w:t>
      </w:r>
      <w:proofErr w:type="spellEnd"/>
      <w:r>
        <w:t xml:space="preserve">, </w:t>
      </w:r>
    </w:p>
    <w:p w14:paraId="18AB4292" w14:textId="77777777" w:rsidR="00C63303" w:rsidRDefault="00C63303" w:rsidP="00C63303">
      <w:pPr>
        <w:pStyle w:val="Code"/>
        <w:pBdr>
          <w:left w:val="single" w:sz="4" w:space="0" w:color="auto"/>
        </w:pBdr>
      </w:pPr>
      <w:r>
        <w:t xml:space="preserve">                          </w:t>
      </w:r>
      <w:proofErr w:type="spellStart"/>
      <w:r>
        <w:t>ga_solution</w:t>
      </w:r>
      <w:proofErr w:type="spellEnd"/>
      <w:r>
        <w:t xml:space="preserve">, </w:t>
      </w:r>
    </w:p>
    <w:p w14:paraId="392A0E8B" w14:textId="77777777" w:rsidR="00D57AAF" w:rsidRDefault="00C63303" w:rsidP="00C63303">
      <w:pPr>
        <w:pStyle w:val="Code"/>
        <w:pBdr>
          <w:left w:val="single" w:sz="4" w:space="0" w:color="auto"/>
        </w:pBdr>
      </w:pPr>
      <w:r>
        <w:t xml:space="preserve">                          </w:t>
      </w:r>
      <w:proofErr w:type="spellStart"/>
      <w:r>
        <w:t>writeFiles</w:t>
      </w:r>
      <w:proofErr w:type="spellEnd"/>
      <w:r>
        <w:t xml:space="preserve"> = TRUE)  </w:t>
      </w:r>
    </w:p>
    <w:p w14:paraId="7D258824" w14:textId="22DCA930" w:rsidR="00C63303" w:rsidRDefault="00D57AAF" w:rsidP="00C63303">
      <w:pPr>
        <w:pStyle w:val="Code"/>
        <w:pBdr>
          <w:left w:val="single" w:sz="4" w:space="0" w:color="auto"/>
        </w:pBdr>
      </w:pPr>
      <w:r w:rsidRPr="00D57AAF">
        <w:t xml:space="preserve">newstrata1 &lt;- </w:t>
      </w:r>
      <w:proofErr w:type="spellStart"/>
      <w:r w:rsidRPr="00D57AAF">
        <w:t>newstrata</w:t>
      </w:r>
      <w:proofErr w:type="spellEnd"/>
      <w:r w:rsidRPr="00D57AAF">
        <w:t>[,c(1,2,7,11)]</w:t>
      </w:r>
      <w:r w:rsidR="00C63303">
        <w:t xml:space="preserve"> </w:t>
      </w:r>
    </w:p>
    <w:p w14:paraId="1DA3BDE3" w14:textId="743DE57B" w:rsidR="00C63303" w:rsidRDefault="00B96F04" w:rsidP="00C63303">
      <w:pPr>
        <w:pStyle w:val="BodyText"/>
      </w:pPr>
      <w:proofErr w:type="spellStart"/>
      <w:r>
        <w:t>SamplingStrata</w:t>
      </w:r>
      <w:proofErr w:type="spellEnd"/>
      <w:r>
        <w:t xml:space="preserve"> reports </w:t>
      </w:r>
      <w:r w:rsidR="00CB14BA">
        <w:t xml:space="preserve">the </w:t>
      </w:r>
      <w:r>
        <w:t>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w:t>
      </w:r>
      <w:r w:rsidR="00C63303">
        <w:lastRenderedPageBreak/>
        <w:t xml:space="preserve">frame </w:t>
      </w:r>
      <w:r>
        <w:t>referred to as</w:t>
      </w:r>
      <w:r w:rsidR="00C63303">
        <w:t xml:space="preserve"> PSU.GA</w:t>
      </w:r>
      <w:r>
        <w:t xml:space="preserve"> based on the results from </w:t>
      </w:r>
      <w:proofErr w:type="spellStart"/>
      <w:r>
        <w:t>SamplingStrata</w:t>
      </w:r>
      <w:proofErr w:type="spellEnd"/>
      <w:r w:rsidR="00C63303">
        <w:t>.</w:t>
      </w:r>
    </w:p>
    <w:p w14:paraId="15B3ABFE" w14:textId="537314BF" w:rsidR="00C63303" w:rsidRDefault="00C63303" w:rsidP="00C63303">
      <w:pPr>
        <w:pStyle w:val="Code"/>
      </w:pPr>
      <w:r>
        <w:t xml:space="preserve">Stratification.GA </w:t>
      </w:r>
      <w:r w:rsidR="00C523BE">
        <w:t>&lt;-</w:t>
      </w:r>
      <w:r>
        <w:t xml:space="preserve"> newstrata1</w:t>
      </w:r>
    </w:p>
    <w:p w14:paraId="28D9EE5D" w14:textId="77777777" w:rsidR="00C63303" w:rsidRDefault="00C63303" w:rsidP="00C63303">
      <w:pPr>
        <w:pStyle w:val="Code"/>
      </w:pPr>
      <w:r>
        <w:t>j = 1</w:t>
      </w:r>
    </w:p>
    <w:p w14:paraId="4B9A3D60" w14:textId="77777777" w:rsidR="00C63303" w:rsidRDefault="00C63303" w:rsidP="00C63303">
      <w:pPr>
        <w:pStyle w:val="Code"/>
      </w:pPr>
      <w:r>
        <w:t>for (</w:t>
      </w:r>
      <w:proofErr w:type="spellStart"/>
      <w:r>
        <w:t>i</w:t>
      </w:r>
      <w:proofErr w:type="spellEnd"/>
      <w:r>
        <w:t xml:space="preserve"> in 1:nrow(newstrata1)) {</w:t>
      </w:r>
    </w:p>
    <w:p w14:paraId="773172AC" w14:textId="77777777" w:rsidR="00C63303" w:rsidRDefault="00C63303" w:rsidP="00C63303">
      <w:pPr>
        <w:pStyle w:val="Code"/>
      </w:pPr>
      <w:r>
        <w:t xml:space="preserve">  </w:t>
      </w:r>
      <w:proofErr w:type="spellStart"/>
      <w:r>
        <w:t>num</w:t>
      </w:r>
      <w:proofErr w:type="spellEnd"/>
      <w:r>
        <w:t xml:space="preserve"> = newstrata1[i,2]</w:t>
      </w:r>
    </w:p>
    <w:p w14:paraId="3F0938C8" w14:textId="77777777" w:rsidR="00C63303" w:rsidRDefault="00C63303" w:rsidP="00C63303">
      <w:pPr>
        <w:pStyle w:val="Code"/>
      </w:pPr>
      <w:r>
        <w:t xml:space="preserve">  if (</w:t>
      </w:r>
      <w:proofErr w:type="spellStart"/>
      <w:r>
        <w:t>num</w:t>
      </w:r>
      <w:proofErr w:type="spellEnd"/>
      <w:r>
        <w:t xml:space="preserve"> == 1) {</w:t>
      </w:r>
    </w:p>
    <w:p w14:paraId="5FD413B7" w14:textId="77777777" w:rsidR="00C63303" w:rsidRDefault="00C63303" w:rsidP="00C63303">
      <w:pPr>
        <w:pStyle w:val="Code"/>
      </w:pPr>
      <w:r>
        <w:t xml:space="preserve">    Stratification.GA[j,] = newstrata1[</w:t>
      </w:r>
      <w:proofErr w:type="spellStart"/>
      <w:r>
        <w:t>i</w:t>
      </w:r>
      <w:proofErr w:type="spellEnd"/>
      <w:r>
        <w:t>,]</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Stratification.GA[j,-2]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r>
        <w:t>View(Stratification.GA)</w:t>
      </w:r>
    </w:p>
    <w:p w14:paraId="58820636" w14:textId="77777777" w:rsidR="00C63303" w:rsidRDefault="00C63303" w:rsidP="00C63303">
      <w:pPr>
        <w:pStyle w:val="Code"/>
      </w:pPr>
    </w:p>
    <w:p w14:paraId="0F352FA5" w14:textId="683FB99F" w:rsidR="00C63303" w:rsidRDefault="00C63303" w:rsidP="00C63303">
      <w:pPr>
        <w:pStyle w:val="Code"/>
      </w:pPr>
      <w:r>
        <w:t># Add target value</w:t>
      </w:r>
      <w:r w:rsidR="002F43EE">
        <w:t>s</w:t>
      </w:r>
      <w:r>
        <w:t xml:space="preserve"> from </w:t>
      </w:r>
      <w:proofErr w:type="spellStart"/>
      <w:r>
        <w:t>CFSFrameData</w:t>
      </w:r>
      <w:proofErr w:type="spellEnd"/>
      <w:r>
        <w:t xml:space="preserve"> to the result of </w:t>
      </w:r>
      <w:proofErr w:type="spellStart"/>
      <w:r>
        <w:t>stratification_GA</w:t>
      </w:r>
      <w:proofErr w:type="spellEnd"/>
    </w:p>
    <w:p w14:paraId="268B4E79" w14:textId="1322F308" w:rsidR="00873B07" w:rsidRDefault="00873B07" w:rsidP="00C63303">
      <w:pPr>
        <w:pStyle w:val="Code"/>
      </w:pPr>
      <w:r w:rsidRPr="00873B07">
        <w:t xml:space="preserve">PSU.GA&lt;- </w:t>
      </w:r>
      <w:proofErr w:type="spellStart"/>
      <w:r w:rsidRPr="00873B07">
        <w:t>cbind.data.frame</w:t>
      </w:r>
      <w:proofErr w:type="spellEnd"/>
      <w:r w:rsidRPr="00873B07">
        <w:t xml:space="preserve">(Stratification.GA[,1:4],value = </w:t>
      </w:r>
      <w:proofErr w:type="spellStart"/>
      <w:r w:rsidRPr="00873B07">
        <w:t>CFSFrameData$value</w:t>
      </w:r>
      <w:proofErr w:type="spellEnd"/>
      <w:r w:rsidRPr="00873B07">
        <w:t>)</w:t>
      </w:r>
    </w:p>
    <w:p w14:paraId="2330C7EC" w14:textId="72161385" w:rsidR="00C63303" w:rsidRPr="00113FF8" w:rsidRDefault="00D82A0A" w:rsidP="00276B5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276B57">
        <w:t xml:space="preserve">Also, SA method requires </w:t>
      </w:r>
      <w:r w:rsidR="00B50808">
        <w:t xml:space="preserve">at least one </w:t>
      </w:r>
      <w:r w:rsidR="00276B57">
        <w:t xml:space="preserve">PSU </w:t>
      </w:r>
      <w:r w:rsidR="00B50808">
        <w:t>in each stratum</w:t>
      </w:r>
      <w:r w:rsidR="00276B57">
        <w:t xml:space="preserve"> to start the algorithm.  </w:t>
      </w:r>
      <w:r w:rsidR="003A7EDE">
        <w:t xml:space="preserve">The values of </w:t>
      </w:r>
      <w:r w:rsidR="00C63303">
        <w:t>PSU.GA[i,3]</w:t>
      </w:r>
      <w:r w:rsidR="003A7EDE">
        <w:t xml:space="preserve"> and</w:t>
      </w:r>
      <w:r w:rsidR="00C63303">
        <w:t xml:space="preserve"> </w:t>
      </w:r>
      <w:proofErr w:type="spellStart"/>
      <w:r w:rsidR="00C63303">
        <w:t>ga_soulution$agg_strata</w:t>
      </w:r>
      <w:proofErr w:type="spellEnd"/>
      <w:r w:rsidR="00C63303">
        <w:t xml:space="preserve">[i,5] </w:t>
      </w:r>
      <w:r w:rsidR="003A7EDE">
        <w:t>in the if statements are used to select the results for the</w:t>
      </w:r>
      <w:r w:rsidR="00C63303">
        <w:t xml:space="preserve"> domain </w:t>
      </w:r>
      <w:proofErr w:type="spellStart"/>
      <w:r w:rsidR="00C63303">
        <w:t>i</w:t>
      </w:r>
      <w:proofErr w:type="spellEnd"/>
      <w:r w:rsidR="00C63303">
        <w:t>.</w:t>
      </w:r>
      <w:r w:rsidR="003A7EDE">
        <w:t xml:space="preserve"> </w:t>
      </w:r>
      <w:r w:rsidR="00C63303">
        <w:t>For example</w:t>
      </w:r>
      <w:r w:rsidR="003A7EDE">
        <w:t>,</w:t>
      </w:r>
      <w:r w:rsidR="00C63303">
        <w:t xml:space="preserve"> to specify the GA result for domain 1, </w:t>
      </w:r>
      <w:r w:rsidR="003A7EDE">
        <w:t>‘</w:t>
      </w:r>
      <w:r w:rsidR="00C63303">
        <w:t>PSU.GA[i,3] ==1</w:t>
      </w:r>
      <w:r w:rsidR="003A7EDE">
        <w:t>’</w:t>
      </w:r>
      <w:r w:rsidR="00C63303">
        <w:t xml:space="preserve"> and </w:t>
      </w:r>
      <w:r w:rsidR="003A7EDE">
        <w:t>‘</w:t>
      </w:r>
      <w:proofErr w:type="spellStart"/>
      <w:r w:rsidR="00C63303">
        <w:t>ga_soulution$agg_strata</w:t>
      </w:r>
      <w:proofErr w:type="spellEnd"/>
      <w:r w:rsidR="00C63303">
        <w:t>[i,5]  ==1</w:t>
      </w:r>
      <w:r w:rsidR="003A7EDE">
        <w:t>’</w:t>
      </w:r>
      <w:r w:rsidR="00B50808">
        <w:t xml:space="preserve"> </w:t>
      </w:r>
      <w:r w:rsidR="00C63303">
        <w:t xml:space="preserve">are </w:t>
      </w:r>
      <w:r w:rsidR="003A7EDE">
        <w:t>used as conditions in the two if statements in the code below</w:t>
      </w:r>
      <w:r w:rsidR="00C63303">
        <w:t xml:space="preserve">. </w:t>
      </w:r>
      <w:r w:rsidR="00B50808">
        <w:t>All</w:t>
      </w:r>
      <w:r w:rsidR="00276B57">
        <w:t xml:space="preserve"> </w:t>
      </w:r>
      <w:r w:rsidR="00B50808">
        <w:t>strata</w:t>
      </w:r>
      <w:r w:rsidR="00276B57">
        <w:t xml:space="preserve"> with one </w:t>
      </w:r>
      <w:r w:rsidR="00B50808">
        <w:t>PSU are</w:t>
      </w:r>
      <w:r w:rsidR="00276B57">
        <w:t xml:space="preserve"> </w:t>
      </w:r>
      <w:r w:rsidR="00B50808">
        <w:t>excluded from all</w:t>
      </w:r>
      <w:r w:rsidR="00276B57">
        <w:t xml:space="preserve"> domain</w:t>
      </w:r>
      <w:r w:rsidR="00B50808">
        <w:t>s</w:t>
      </w:r>
      <w:r w:rsidR="00276B57">
        <w:t xml:space="preserve">. </w:t>
      </w:r>
      <w:r w:rsidR="00C63303">
        <w:t xml:space="preserve">The output includes matrix </w:t>
      </w:r>
      <w:r w:rsidR="00C878B3">
        <w:t>x</w:t>
      </w:r>
      <w:r w:rsidR="00C878B3" w:rsidRPr="003A7EDE">
        <w:rPr>
          <w:sz w:val="22"/>
          <w:szCs w:val="22"/>
        </w:rPr>
        <w:t>1</w:t>
      </w:r>
      <w:r w:rsidR="00C63303">
        <w:t xml:space="preserve"> </w:t>
      </w:r>
      <w:r w:rsidR="008B0E45">
        <w:t>(domain 1 PSUs)</w:t>
      </w:r>
      <w:r w:rsidR="00C63303">
        <w:t xml:space="preserve">, </w:t>
      </w:r>
      <w:r w:rsidR="00C878B3">
        <w:t xml:space="preserve">“labeldom1”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 xml:space="preserve">“sampleSizeMultiDOM1”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domain1</w:t>
      </w:r>
      <w:r w:rsidR="008B0E45">
        <w:t>)</w:t>
      </w:r>
      <w:r w:rsidR="00873B07">
        <w:t xml:space="preserve">. </w:t>
      </w:r>
    </w:p>
    <w:p w14:paraId="2172741D" w14:textId="77777777" w:rsidR="00C63303" w:rsidRDefault="00C63303" w:rsidP="00C63303">
      <w:pPr>
        <w:pStyle w:val="Code"/>
      </w:pPr>
      <w:r>
        <w:t xml:space="preserve"># using PSU.GA result for creating parameter labeldom1 and x1 </w:t>
      </w:r>
    </w:p>
    <w:p w14:paraId="27B4BDDB" w14:textId="77777777" w:rsidR="00276B57" w:rsidRDefault="00276B57" w:rsidP="00276B57">
      <w:pPr>
        <w:pStyle w:val="Code"/>
      </w:pPr>
      <w:r>
        <w:t xml:space="preserve">S = matrix(0,nrow=1, </w:t>
      </w:r>
      <w:proofErr w:type="spellStart"/>
      <w:r>
        <w:t>ncol</w:t>
      </w:r>
      <w:proofErr w:type="spellEnd"/>
      <w:r>
        <w:t>=5)</w:t>
      </w:r>
    </w:p>
    <w:p w14:paraId="5BE43E84" w14:textId="77777777" w:rsidR="00276B57" w:rsidRDefault="00276B57" w:rsidP="00276B57">
      <w:pPr>
        <w:pStyle w:val="Code"/>
      </w:pPr>
      <w:r>
        <w:lastRenderedPageBreak/>
        <w:t xml:space="preserve">SS = matrix(0,nrow=1, </w:t>
      </w:r>
      <w:proofErr w:type="spellStart"/>
      <w:r>
        <w:t>ncol</w:t>
      </w:r>
      <w:proofErr w:type="spellEnd"/>
      <w:r>
        <w:t>=5)</w:t>
      </w:r>
    </w:p>
    <w:p w14:paraId="5E3F447D" w14:textId="77777777" w:rsidR="00276B57" w:rsidRDefault="00276B57" w:rsidP="00276B57">
      <w:pPr>
        <w:pStyle w:val="Code"/>
      </w:pPr>
      <w:r>
        <w:t>for (</w:t>
      </w:r>
      <w:proofErr w:type="spellStart"/>
      <w:r>
        <w:t>i</w:t>
      </w:r>
      <w:proofErr w:type="spellEnd"/>
      <w:r>
        <w:t xml:space="preserve"> in 1:nrow(PSU.GA)) {</w:t>
      </w:r>
    </w:p>
    <w:p w14:paraId="3C3356E3" w14:textId="77777777" w:rsidR="00276B57" w:rsidRDefault="00276B57" w:rsidP="00276B57">
      <w:pPr>
        <w:pStyle w:val="Code"/>
      </w:pPr>
      <w:r>
        <w:t xml:space="preserve">  if (PSU.GA[i,3] == 1) {</w:t>
      </w:r>
    </w:p>
    <w:p w14:paraId="18991663" w14:textId="77777777" w:rsidR="00276B57" w:rsidRDefault="00276B57" w:rsidP="00276B57">
      <w:pPr>
        <w:pStyle w:val="Code"/>
      </w:pPr>
      <w:r>
        <w:t xml:space="preserve">    S[1,] = </w:t>
      </w:r>
      <w:proofErr w:type="spellStart"/>
      <w:r>
        <w:t>as.matrix</w:t>
      </w:r>
      <w:proofErr w:type="spellEnd"/>
      <w:r>
        <w:t>(PSU.GA[</w:t>
      </w:r>
      <w:proofErr w:type="spellStart"/>
      <w:r>
        <w:t>i</w:t>
      </w:r>
      <w:proofErr w:type="spellEnd"/>
      <w:r>
        <w:t>,])</w:t>
      </w:r>
    </w:p>
    <w:p w14:paraId="43FC9839" w14:textId="77777777" w:rsidR="00276B57" w:rsidRDefault="00276B57" w:rsidP="00276B57">
      <w:pPr>
        <w:pStyle w:val="Code"/>
      </w:pPr>
      <w:r>
        <w:t xml:space="preserve">    SS = </w:t>
      </w:r>
      <w:proofErr w:type="spellStart"/>
      <w:r>
        <w:t>rbind</w:t>
      </w:r>
      <w:proofErr w:type="spellEnd"/>
      <w:r>
        <w:t>(SS,S)</w:t>
      </w:r>
    </w:p>
    <w:p w14:paraId="4C68AEC1" w14:textId="77777777" w:rsidR="00276B57" w:rsidRDefault="00276B57" w:rsidP="00276B57">
      <w:pPr>
        <w:pStyle w:val="Code"/>
      </w:pPr>
      <w:r>
        <w:t xml:space="preserve">  }</w:t>
      </w:r>
    </w:p>
    <w:p w14:paraId="6704F91A" w14:textId="77777777" w:rsidR="00276B57" w:rsidRDefault="00276B57" w:rsidP="00276B57">
      <w:pPr>
        <w:pStyle w:val="Code"/>
      </w:pPr>
      <w:r>
        <w:t>}</w:t>
      </w:r>
    </w:p>
    <w:p w14:paraId="44D5563A" w14:textId="77777777" w:rsidR="00276B57" w:rsidRDefault="00276B57" w:rsidP="00276B57">
      <w:pPr>
        <w:pStyle w:val="Code"/>
      </w:pPr>
    </w:p>
    <w:p w14:paraId="179BA58E" w14:textId="50C3AEF4" w:rsidR="00276B57" w:rsidRDefault="00276B57" w:rsidP="00C63303">
      <w:pPr>
        <w:pStyle w:val="Code"/>
      </w:pPr>
      <w:r>
        <w:t>strata.domain1 = SS[-1,]</w:t>
      </w:r>
    </w:p>
    <w:p w14:paraId="7E1B9EAE" w14:textId="7FE5909F" w:rsidR="00276B57" w:rsidRDefault="00276B57" w:rsidP="00C63303">
      <w:pPr>
        <w:pStyle w:val="Code"/>
      </w:pPr>
    </w:p>
    <w:p w14:paraId="1E5D5C8F" w14:textId="7C1B1A14" w:rsidR="00276B57" w:rsidRDefault="00276B57">
      <w:pPr>
        <w:pStyle w:val="Code"/>
      </w:pPr>
      <w:r>
        <w:t># Remove PSU with one sampl</w:t>
      </w:r>
      <w:r w:rsidR="007F2A16">
        <w:t>ing</w:t>
      </w:r>
      <w:r>
        <w:t xml:space="preserve"> unit</w:t>
      </w:r>
    </w:p>
    <w:p w14:paraId="7EB4A77F" w14:textId="77777777" w:rsidR="00276B57" w:rsidRDefault="00276B57" w:rsidP="00276B57">
      <w:pPr>
        <w:pStyle w:val="Code"/>
      </w:pPr>
      <w:r>
        <w:t>strata_dom1=</w:t>
      </w:r>
      <w:proofErr w:type="spellStart"/>
      <w:r>
        <w:t>data.frame</w:t>
      </w:r>
      <w:proofErr w:type="spellEnd"/>
      <w:r>
        <w:t>(strata.domain1)</w:t>
      </w:r>
    </w:p>
    <w:p w14:paraId="738AB343" w14:textId="77777777" w:rsidR="00276B57" w:rsidRDefault="00276B57" w:rsidP="00276B57">
      <w:pPr>
        <w:pStyle w:val="Code"/>
      </w:pPr>
      <w:proofErr w:type="spellStart"/>
      <w:r>
        <w:t>colnames</w:t>
      </w:r>
      <w:proofErr w:type="spellEnd"/>
      <w:r>
        <w:t>(strata_dom1)= c("STRATO", "N", "DOM1", "</w:t>
      </w:r>
      <w:proofErr w:type="spellStart"/>
      <w:r>
        <w:t>LABEL","value</w:t>
      </w:r>
      <w:proofErr w:type="spellEnd"/>
      <w:r>
        <w:t>")</w:t>
      </w:r>
    </w:p>
    <w:p w14:paraId="2B0C028F" w14:textId="77777777" w:rsidR="00276B57" w:rsidRDefault="00276B57" w:rsidP="00276B57">
      <w:pPr>
        <w:pStyle w:val="Code"/>
      </w:pPr>
      <w:r>
        <w:t xml:space="preserve">strata_dom1$LABEL &lt;- </w:t>
      </w:r>
      <w:proofErr w:type="spellStart"/>
      <w:r>
        <w:t>as.numeric</w:t>
      </w:r>
      <w:proofErr w:type="spellEnd"/>
      <w:r>
        <w:t>(</w:t>
      </w:r>
      <w:proofErr w:type="spellStart"/>
      <w:r>
        <w:t>as.character</w:t>
      </w:r>
      <w:proofErr w:type="spellEnd"/>
      <w:r>
        <w:t>(strata_dom1$LABEL))</w:t>
      </w:r>
    </w:p>
    <w:p w14:paraId="06CAED1D" w14:textId="77777777" w:rsidR="00276B57" w:rsidRDefault="00276B57" w:rsidP="00276B57">
      <w:pPr>
        <w:pStyle w:val="Code"/>
      </w:pPr>
      <w:r>
        <w:t xml:space="preserve">r= </w:t>
      </w:r>
      <w:proofErr w:type="spellStart"/>
      <w:r>
        <w:t>as.data.frame</w:t>
      </w:r>
      <w:proofErr w:type="spellEnd"/>
      <w:r>
        <w:t xml:space="preserve">(which(table(strata_dom1$LABEL)== 1, </w:t>
      </w:r>
      <w:proofErr w:type="spellStart"/>
      <w:r>
        <w:t>arr.ind</w:t>
      </w:r>
      <w:proofErr w:type="spellEnd"/>
      <w:r>
        <w:t xml:space="preserve"> = TRUE))</w:t>
      </w:r>
    </w:p>
    <w:p w14:paraId="24EA1654" w14:textId="5FD7D68D" w:rsidR="00276B57" w:rsidRDefault="00276B57" w:rsidP="00276B57">
      <w:pPr>
        <w:pStyle w:val="Code"/>
      </w:pPr>
      <w:r>
        <w:t>strata_dom1&lt;- strata_dom1[!(strata_dom1$LABEL %in% r$dim1),]</w:t>
      </w:r>
    </w:p>
    <w:p w14:paraId="764EBB88" w14:textId="77777777" w:rsidR="00276B57" w:rsidRDefault="00276B57" w:rsidP="00276B57">
      <w:pPr>
        <w:pStyle w:val="Code"/>
      </w:pPr>
    </w:p>
    <w:p w14:paraId="7E1F3651" w14:textId="1E98DDE5" w:rsidR="007F2A16" w:rsidRDefault="007F2A16">
      <w:pPr>
        <w:pStyle w:val="Code"/>
      </w:pPr>
      <w:r>
        <w:t>labeldom1=</w:t>
      </w:r>
      <w:proofErr w:type="spellStart"/>
      <w:r>
        <w:t>as.numeric</w:t>
      </w:r>
      <w:proofErr w:type="spellEnd"/>
      <w:r>
        <w:t xml:space="preserve">(strata_dom1[,4]) # Initial stratification to be used in </w:t>
      </w:r>
    </w:p>
    <w:p w14:paraId="76190696" w14:textId="77777777" w:rsidR="007F2A16" w:rsidRDefault="007F2A16" w:rsidP="007F2A16">
      <w:pPr>
        <w:pStyle w:val="Code"/>
      </w:pPr>
      <w:r>
        <w:t xml:space="preserve">x1 &lt;- </w:t>
      </w:r>
      <w:proofErr w:type="spellStart"/>
      <w:r>
        <w:t>as.matrix</w:t>
      </w:r>
      <w:proofErr w:type="spellEnd"/>
      <w:r>
        <w:t>(</w:t>
      </w:r>
      <w:proofErr w:type="spellStart"/>
      <w:r>
        <w:t>as.double</w:t>
      </w:r>
      <w:proofErr w:type="spellEnd"/>
      <w:r>
        <w:t>(matrix(strata_dom1[,5]))) # Matrix xi</w:t>
      </w:r>
    </w:p>
    <w:p w14:paraId="27C859EF" w14:textId="627EEAEB" w:rsidR="00C63303" w:rsidRDefault="00C63303">
      <w:pPr>
        <w:pStyle w:val="Code"/>
      </w:pPr>
      <w:r>
        <w:t xml:space="preserve"># </w:t>
      </w:r>
      <w:r w:rsidR="007F2A16">
        <w:t xml:space="preserve">Using </w:t>
      </w:r>
      <w:proofErr w:type="spellStart"/>
      <w:r>
        <w:t>ga_solution$aggr_strata</w:t>
      </w:r>
      <w:proofErr w:type="spellEnd"/>
      <w:r>
        <w:t xml:space="preserve"> result for creating parameter samplesizeMultiDOM1</w:t>
      </w:r>
    </w:p>
    <w:p w14:paraId="3F866BC9" w14:textId="77777777" w:rsidR="00C63303" w:rsidRDefault="00C63303" w:rsidP="00C63303">
      <w:pPr>
        <w:pStyle w:val="Code"/>
      </w:pPr>
      <w:r>
        <w:t xml:space="preserve">R = matrix(0,nrow=1, </w:t>
      </w:r>
      <w:proofErr w:type="spellStart"/>
      <w:r>
        <w:t>ncol</w:t>
      </w:r>
      <w:proofErr w:type="spellEnd"/>
      <w:r>
        <w:t>=8)</w:t>
      </w:r>
    </w:p>
    <w:p w14:paraId="22E1E62C" w14:textId="77777777" w:rsidR="00C63303" w:rsidRDefault="00C63303" w:rsidP="00C63303">
      <w:pPr>
        <w:pStyle w:val="Code"/>
      </w:pPr>
      <w:r>
        <w:t xml:space="preserve">RR = matrix(0,nrow=1, </w:t>
      </w:r>
      <w:proofErr w:type="spellStart"/>
      <w:r>
        <w:t>ncol</w:t>
      </w:r>
      <w:proofErr w:type="spellEnd"/>
      <w:r>
        <w:t>=8)</w:t>
      </w:r>
    </w:p>
    <w:p w14:paraId="4F47EBE4" w14:textId="77777777" w:rsidR="00C63303" w:rsidRDefault="00C63303" w:rsidP="00C63303">
      <w:pPr>
        <w:pStyle w:val="Code"/>
      </w:pPr>
      <w:r>
        <w:t>for (</w:t>
      </w:r>
      <w:proofErr w:type="spellStart"/>
      <w:r>
        <w:t>i</w:t>
      </w:r>
      <w:proofErr w:type="spellEnd"/>
      <w:r>
        <w:t xml:space="preserve"> in 1:nrow(</w:t>
      </w:r>
      <w:proofErr w:type="spellStart"/>
      <w:r>
        <w:t>ga_solution$aggr_strata</w:t>
      </w:r>
      <w:proofErr w:type="spellEnd"/>
      <w:r>
        <w:t>)) {</w:t>
      </w:r>
    </w:p>
    <w:p w14:paraId="153175BA" w14:textId="77777777" w:rsidR="00C63303" w:rsidRDefault="00C63303" w:rsidP="00C63303">
      <w:pPr>
        <w:pStyle w:val="Code"/>
      </w:pPr>
      <w:r>
        <w:t xml:space="preserve">  if (</w:t>
      </w:r>
      <w:proofErr w:type="spellStart"/>
      <w:r>
        <w:t>ga_solution$aggr_strata</w:t>
      </w:r>
      <w:proofErr w:type="spellEnd"/>
      <w:r>
        <w:t>[i,5] == 1) {</w:t>
      </w:r>
    </w:p>
    <w:p w14:paraId="257E29A1" w14:textId="77777777" w:rsidR="00C63303" w:rsidRDefault="00C63303" w:rsidP="00C63303">
      <w:pPr>
        <w:pStyle w:val="Code"/>
      </w:pPr>
      <w:r>
        <w:t xml:space="preserve">    R[1,]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r>
        <w:t>rbind</w:t>
      </w:r>
      <w:proofErr w:type="spellEnd"/>
      <w:r>
        <w:t>(RR,R)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r>
        <w:t>samplesize.domain1 = RR[-1,]</w:t>
      </w:r>
    </w:p>
    <w:p w14:paraId="3747030F" w14:textId="77777777" w:rsidR="00C63303" w:rsidRDefault="00C63303" w:rsidP="00C63303">
      <w:pPr>
        <w:pStyle w:val="Code"/>
      </w:pPr>
      <w:r>
        <w:t>sampleSizeMultiDOM1=sum(ceiling(samplesize.domain1[,8]))</w:t>
      </w:r>
    </w:p>
    <w:p w14:paraId="3A4D3A1B" w14:textId="55921160" w:rsidR="00C63303" w:rsidRDefault="00873B07" w:rsidP="008F1BDC">
      <w:r>
        <w:t>Finally,</w:t>
      </w:r>
      <w:r w:rsidR="00C63303">
        <w:t xml:space="preserve"> “</w:t>
      </w:r>
      <w:proofErr w:type="spellStart"/>
      <w:r w:rsidR="00C63303">
        <w:t>samincv</w:t>
      </w:r>
      <w:proofErr w:type="spellEnd"/>
      <w:r w:rsidR="00C63303">
        <w:t>” function</w:t>
      </w:r>
      <w:r>
        <w:t xml:space="preserve"> </w:t>
      </w:r>
      <w:r w:rsidR="00E7219B">
        <w:t>from the</w:t>
      </w:r>
      <w:r>
        <w:t xml:space="preserve"> ‘</w:t>
      </w:r>
      <w:proofErr w:type="spellStart"/>
      <w:r>
        <w:t>saAlloc</w:t>
      </w:r>
      <w:proofErr w:type="spellEnd"/>
      <w:r>
        <w:t>’ R package</w:t>
      </w:r>
      <w:r w:rsidR="00E7219B">
        <w:t xml:space="preserve"> is called</w:t>
      </w:r>
      <w:r>
        <w:t>.</w:t>
      </w:r>
      <w:r w:rsidR="00C63303">
        <w:t xml:space="preserve"> </w:t>
      </w:r>
      <w:r>
        <w:t xml:space="preserve">This function </w:t>
      </w:r>
      <w:r w:rsidR="00C63303">
        <w:t xml:space="preserve">performs the </w:t>
      </w:r>
      <w:r>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D2641">
        <w:t xml:space="preserve">The optimal stratification and allocation is determined by </w:t>
      </w:r>
      <w:r w:rsidR="00E7219B">
        <w:t>exchang</w:t>
      </w:r>
      <w:r w:rsidR="00ED2641">
        <w:t>ing</w:t>
      </w:r>
      <w:r w:rsidR="00E7219B">
        <w:t xml:space="preserve">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w:t>
      </w:r>
      <w:proofErr w:type="spellStart"/>
      <w:r>
        <w:t>samincv</w:t>
      </w:r>
      <w:proofErr w:type="spellEnd"/>
      <w:r>
        <w:t>”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xml:space="preserve">, </w:t>
      </w:r>
      <w:proofErr w:type="spellStart"/>
      <w:r w:rsidR="009321FA">
        <w:t>t</w:t>
      </w:r>
      <w:r w:rsidR="009321FA" w:rsidRPr="00C55B09">
        <w:t>argetCV</w:t>
      </w:r>
      <w:proofErr w:type="spellEnd"/>
      <w:r w:rsidR="009321FA">
        <w:t xml:space="preserve"> </w:t>
      </w:r>
      <w:r w:rsidR="009321FA" w:rsidRPr="00C55B09">
        <w:t>(the value of target CV</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w:t>
      </w:r>
      <w:proofErr w:type="spellStart"/>
      <w:r>
        <w:t>i</w:t>
      </w:r>
      <w:proofErr w:type="spellEnd"/>
      <w:r w:rsidR="00C63303">
        <w:t>), label (</w:t>
      </w:r>
      <w:r w:rsidR="00C63303" w:rsidRPr="00C55B09">
        <w:t xml:space="preserve">initial </w:t>
      </w:r>
      <w:r w:rsidR="006A1852">
        <w:t>stratification</w:t>
      </w:r>
      <w:r w:rsidR="00C63303" w:rsidRPr="00C55B09">
        <w:t xml:space="preserve">), </w:t>
      </w:r>
      <w:proofErr w:type="spellStart"/>
      <w:r w:rsidR="00C63303">
        <w:t>samplesize</w:t>
      </w:r>
      <w:proofErr w:type="spellEnd"/>
      <w:r w:rsidR="006A1852">
        <w:t xml:space="preserve"> </w:t>
      </w:r>
      <w:r w:rsidR="00C63303">
        <w:t>(required sample size for each domain</w:t>
      </w:r>
      <w:r>
        <w:t>)</w:t>
      </w:r>
      <w:r w:rsidR="00C878B3">
        <w:t>.</w:t>
      </w:r>
      <w:r w:rsidR="00F25F79">
        <w:t xml:space="preserve"> We </w:t>
      </w:r>
      <w:r w:rsidR="00F25F79">
        <w:lastRenderedPageBreak/>
        <w:t>used the GA method output for</w:t>
      </w:r>
      <w:r w:rsidR="00C878B3">
        <w:t xml:space="preserve"> x</w:t>
      </w:r>
      <w:r w:rsidR="00F25F79">
        <w:t>1</w:t>
      </w:r>
      <w:r w:rsidR="00C878B3">
        <w:t xml:space="preserve">, labeldom1, </w:t>
      </w:r>
      <w:r w:rsidR="00F25F79">
        <w:t>and</w:t>
      </w:r>
      <w:r w:rsidR="00A83AE9">
        <w:t xml:space="preserve"> </w:t>
      </w:r>
      <w:r w:rsidR="00C878B3">
        <w:t xml:space="preserve">sampleSizeMultiDOM1 here. </w:t>
      </w:r>
      <w:proofErr w:type="spellStart"/>
      <w:r w:rsidR="00C878B3">
        <w:t>TargetCV</w:t>
      </w:r>
      <w:proofErr w:type="spellEnd"/>
      <w:r w:rsidR="00C878B3">
        <w:t>,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r>
        <w:t>library(</w:t>
      </w:r>
      <w:proofErr w:type="spellStart"/>
      <w:r>
        <w:t>saAlloc</w:t>
      </w:r>
      <w:proofErr w:type="spellEnd"/>
      <w:r>
        <w:t>)</w:t>
      </w:r>
    </w:p>
    <w:p w14:paraId="3C74079C" w14:textId="77777777" w:rsidR="00C63303" w:rsidRDefault="00C63303" w:rsidP="00C63303">
      <w:pPr>
        <w:pStyle w:val="Code"/>
      </w:pPr>
      <w:r>
        <w:t xml:space="preserve">sa_solution_acv_multi_1 &lt;- </w:t>
      </w:r>
      <w:proofErr w:type="spellStart"/>
      <w:r>
        <w:t>saMinCV</w:t>
      </w:r>
      <w:proofErr w:type="spellEnd"/>
      <w:r>
        <w:t>(</w:t>
      </w:r>
    </w:p>
    <w:p w14:paraId="4A54B674" w14:textId="42947A2E" w:rsidR="00C63303" w:rsidRDefault="00664F4B" w:rsidP="00C63303">
      <w:pPr>
        <w:pStyle w:val="Code"/>
      </w:pPr>
      <w:r>
        <w:t xml:space="preserve"> </w:t>
      </w:r>
      <w:r w:rsidR="00C63303">
        <w:t>x=x1,</w:t>
      </w:r>
    </w:p>
    <w:p w14:paraId="2EE84CA5" w14:textId="552000E4" w:rsidR="00C63303" w:rsidRDefault="00664F4B" w:rsidP="00C63303">
      <w:pPr>
        <w:pStyle w:val="Code"/>
      </w:pPr>
      <w:r>
        <w:t xml:space="preserve"> </w:t>
      </w:r>
      <w:r w:rsidR="00C63303">
        <w:t xml:space="preserve">label= labeldom1, </w:t>
      </w:r>
    </w:p>
    <w:p w14:paraId="20D11AE1" w14:textId="47CEFDEC" w:rsidR="00C63303" w:rsidRDefault="00664F4B" w:rsidP="00C63303">
      <w:pPr>
        <w:pStyle w:val="Code"/>
      </w:pPr>
      <w:r>
        <w:t xml:space="preserve"> </w:t>
      </w:r>
      <w:proofErr w:type="spellStart"/>
      <w:r w:rsidR="00C63303">
        <w:t>targetCV</w:t>
      </w:r>
      <w:proofErr w:type="spellEnd"/>
      <w:r w:rsidR="00C63303">
        <w:t>=(0.02),</w:t>
      </w:r>
    </w:p>
    <w:p w14:paraId="1100E16A" w14:textId="6AF0316E" w:rsidR="00C63303" w:rsidRDefault="00664F4B" w:rsidP="00C63303">
      <w:pPr>
        <w:pStyle w:val="Code"/>
      </w:pPr>
      <w:r>
        <w:t xml:space="preserve"> </w:t>
      </w:r>
      <w:proofErr w:type="spellStart"/>
      <w:r w:rsidR="00C63303">
        <w:t>sampleSize</w:t>
      </w:r>
      <w:proofErr w:type="spellEnd"/>
      <w:r w:rsidR="00C63303">
        <w:t>=sampleSizeMultiDOM1,</w:t>
      </w:r>
    </w:p>
    <w:p w14:paraId="69D45168" w14:textId="0A98FE0D" w:rsidR="00C63303" w:rsidRDefault="00C63303" w:rsidP="00C63303">
      <w:pPr>
        <w:pStyle w:val="Code"/>
      </w:pPr>
      <w:r>
        <w:t xml:space="preserve"> iterations=100</w:t>
      </w:r>
      <w:r w:rsidR="0084251F">
        <w:t>0</w:t>
      </w:r>
      <w:r>
        <w:t>,</w:t>
      </w:r>
    </w:p>
    <w:p w14:paraId="114401F0" w14:textId="1BA53BFA" w:rsidR="00C63303" w:rsidRDefault="00C63303" w:rsidP="00C63303">
      <w:pPr>
        <w:pStyle w:val="Code"/>
      </w:pPr>
      <w:r>
        <w:t xml:space="preserve"> penalty = 10,</w:t>
      </w:r>
    </w:p>
    <w:p w14:paraId="790B1107" w14:textId="2CFAB8C4" w:rsidR="00C63303" w:rsidRDefault="00C63303" w:rsidP="00C63303">
      <w:pPr>
        <w:pStyle w:val="Code"/>
      </w:pPr>
      <w:r>
        <w:t xml:space="preserve"> </w:t>
      </w:r>
      <w:proofErr w:type="spellStart"/>
      <w:r>
        <w:t>preserveSatisfied</w:t>
      </w:r>
      <w:proofErr w:type="spellEnd"/>
      <w:r>
        <w:t>=TRUE,</w:t>
      </w:r>
    </w:p>
    <w:p w14:paraId="665DC7C2" w14:textId="70FDBF9F" w:rsidR="00C63303" w:rsidRDefault="00C63303" w:rsidP="00664F4B">
      <w:pPr>
        <w:pStyle w:val="Code"/>
      </w:pPr>
      <w:r>
        <w:t xml:space="preserve"> </w:t>
      </w:r>
      <w:proofErr w:type="spellStart"/>
      <w:r>
        <w:t>fpc</w:t>
      </w:r>
      <w:proofErr w:type="spellEnd"/>
      <w:r>
        <w:t>=FALSE)</w:t>
      </w:r>
    </w:p>
    <w:p w14:paraId="36C53B23" w14:textId="46071F17" w:rsidR="00C63303" w:rsidRDefault="00C63303" w:rsidP="00F60725">
      <w:pPr>
        <w:pStyle w:val="Code"/>
      </w:pPr>
      <w:r>
        <w:t>summary(</w:t>
      </w:r>
      <w:r w:rsidR="00F60725">
        <w:t>sa_solution_acv_multi_1</w:t>
      </w:r>
      <w:r>
        <w:t>)</w:t>
      </w:r>
    </w:p>
    <w:p w14:paraId="4BC4B5BE" w14:textId="4B73E868" w:rsidR="00F60725" w:rsidRDefault="00BB7D22" w:rsidP="009B0A97">
      <w:pPr>
        <w:pStyle w:val="Code"/>
      </w:pPr>
      <w:r w:rsidRPr="00BB7D22">
        <w:t>sa_solution_acv_multi_1$label</w:t>
      </w:r>
    </w:p>
    <w:p w14:paraId="38E73AB4" w14:textId="28E923CD" w:rsidR="00081F0C" w:rsidRDefault="00C63303" w:rsidP="007954A0">
      <w:r>
        <w:t xml:space="preserve">Although </w:t>
      </w:r>
      <w:r w:rsidR="009B0A97">
        <w:t xml:space="preserve">the results for </w:t>
      </w:r>
      <w:r>
        <w:t xml:space="preserve">each domain are stored in </w:t>
      </w:r>
      <w:r w:rsidR="009B0A97">
        <w:t>‘</w:t>
      </w:r>
      <w:proofErr w:type="spellStart"/>
      <w:r>
        <w:t>sa_solution</w:t>
      </w:r>
      <w:proofErr w:type="spellEnd"/>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w:t>
      </w:r>
      <w:proofErr w:type="spellStart"/>
      <w:r w:rsidR="00F60725">
        <w:t>sa_solu</w:t>
      </w:r>
      <w:r w:rsidR="00BB7D22">
        <w:t>t</w:t>
      </w:r>
      <w:r w:rsidR="00F60725">
        <w:t>ion</w:t>
      </w:r>
      <w:proofErr w:type="spellEnd"/>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presented in “</w:t>
      </w:r>
      <w:proofErr w:type="spellStart"/>
      <w:r w:rsidR="00BB7D22">
        <w:t>Samplesize</w:t>
      </w:r>
      <w:proofErr w:type="spellEnd"/>
      <w:r w:rsidR="00BB7D22">
        <w:t xml:space="preserve">” </w:t>
      </w:r>
      <w:r>
        <w:t xml:space="preserve">while in </w:t>
      </w:r>
      <w:r w:rsidR="00BB7D22">
        <w:t>“</w:t>
      </w:r>
      <w:proofErr w:type="spellStart"/>
      <w:r>
        <w:t>StrataSize</w:t>
      </w:r>
      <w:proofErr w:type="spellEnd"/>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r w:rsidR="00BB7D22" w:rsidRPr="00BB7D22">
        <w:t>sa_solution_acv_multi_1$label</w:t>
      </w:r>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cbind.data.frame(SA_stratification=sa_solution_acv_multi_1$label,GA_stratification=c(labeldom1))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cbind.data.frame(SA_allocation=sa_solution_acv_multi_1$sampleSize,GA_allocation=ceiling(samplesize.domain1[,8])</w:t>
      </w:r>
    </w:p>
    <w:p w14:paraId="29FE9C24" w14:textId="77777777" w:rsidR="009900F9" w:rsidRDefault="009900F9">
      <w:pPr>
        <w:spacing w:before="0" w:line="240" w:lineRule="auto"/>
        <w:ind w:right="0"/>
        <w:rPr>
          <w:b/>
          <w:bCs/>
        </w:rPr>
      </w:pPr>
      <w:r>
        <w:br w:type="page"/>
      </w:r>
    </w:p>
    <w:p w14:paraId="2CDCA50C" w14:textId="70528D2B" w:rsidR="00C63303" w:rsidRPr="007E66E3" w:rsidRDefault="00D01F2E" w:rsidP="007E66E3">
      <w:pPr>
        <w:pStyle w:val="Heading2"/>
      </w:pPr>
      <w:bookmarkStart w:id="21" w:name="_Toc22109621"/>
      <w:r w:rsidRPr="007E66E3">
        <w:lastRenderedPageBreak/>
        <w:t xml:space="preserve">Method 2 </w:t>
      </w:r>
      <w:r w:rsidR="00182B90" w:rsidRPr="007E66E3">
        <w:t>r</w:t>
      </w:r>
      <w:r w:rsidRPr="007E66E3">
        <w:t>esults</w:t>
      </w:r>
      <w:bookmarkEnd w:id="21"/>
    </w:p>
    <w:p w14:paraId="41109411" w14:textId="27B8D74A"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8C77E9">
        <w:rPr>
          <w:rFonts w:asciiTheme="majorBidi" w:eastAsia="Times New Roman" w:hAnsiTheme="majorBidi" w:cstheme="majorBidi"/>
          <w:color w:val="000000"/>
          <w:sz w:val="20"/>
          <w:szCs w:val="20"/>
          <w:bdr w:val="none" w:sz="0" w:space="0" w:color="auto" w:frame="1"/>
          <w:lang w:bidi="ar-SA"/>
        </w:rPr>
        <w:t>R</w:t>
      </w:r>
      <w:r>
        <w:t>esult</w:t>
      </w:r>
      <w:r w:rsidR="008C77E9">
        <w:t>s</w:t>
      </w:r>
      <w:r>
        <w:t xml:space="preserve"> for two domains</w:t>
      </w:r>
      <w:r w:rsidR="00ED7FE1">
        <w:t xml:space="preserve"> </w:t>
      </w:r>
      <w:r w:rsidR="008C77E9">
        <w:t xml:space="preserve">(i.e. </w:t>
      </w:r>
      <w:r w:rsidR="00ED7FE1">
        <w:t>domain</w:t>
      </w:r>
      <w:r w:rsidR="00C17F3F">
        <w:t>s</w:t>
      </w:r>
      <w:r>
        <w:t xml:space="preserve"> 2 </w:t>
      </w:r>
      <w:r w:rsidR="00ED7FE1">
        <w:t xml:space="preserve">and </w:t>
      </w:r>
      <w:r>
        <w:t>5</w:t>
      </w:r>
      <w:r w:rsidR="008C77E9">
        <w:t>) are presented</w:t>
      </w:r>
      <w:r w:rsidR="00C17F3F">
        <w:t xml:space="preserve"> in this section</w:t>
      </w:r>
      <w:r>
        <w:t xml:space="preserve">. </w:t>
      </w:r>
      <w:r w:rsidR="008C77E9">
        <w:t>Number of i</w:t>
      </w:r>
      <w:r>
        <w:t>teration</w:t>
      </w:r>
      <w:r w:rsidR="008C77E9">
        <w:t>s</w:t>
      </w:r>
      <w:r>
        <w:t xml:space="preserve"> </w:t>
      </w:r>
      <w:r w:rsidR="008C77E9">
        <w:t>was</w:t>
      </w:r>
      <w:r>
        <w:t xml:space="preserve"> set </w:t>
      </w:r>
      <w:r w:rsidR="008C77E9">
        <w:t>to</w:t>
      </w:r>
      <w:r>
        <w:t xml:space="preserve"> 1</w:t>
      </w:r>
      <w:r w:rsidR="009900F9">
        <w:t>,</w:t>
      </w:r>
      <w:r>
        <w:t xml:space="preserve">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0E775D74" w14:textId="6CE946A7" w:rsidR="00B808E7" w:rsidRPr="001B54F2" w:rsidRDefault="00B808E7" w:rsidP="001B54F2">
      <w:pPr>
        <w:pStyle w:val="Code"/>
      </w:pPr>
      <w:r w:rsidRPr="001B54F2">
        <w:t>sa_solution_dom2$CVs</w:t>
      </w:r>
    </w:p>
    <w:p w14:paraId="546CE7F3" w14:textId="77777777" w:rsidR="007F2A16" w:rsidRPr="001B54F2" w:rsidRDefault="007F2A16" w:rsidP="001B54F2">
      <w:pPr>
        <w:pStyle w:val="Code"/>
      </w:pPr>
      <w:r w:rsidRPr="001B54F2">
        <w:t xml:space="preserve">    Initial      Final Target</w:t>
      </w:r>
    </w:p>
    <w:p w14:paraId="710B35A2" w14:textId="77777777" w:rsidR="007F2A16" w:rsidRPr="001B54F2" w:rsidRDefault="007F2A16" w:rsidP="001B54F2">
      <w:pPr>
        <w:pStyle w:val="Code"/>
      </w:pPr>
      <w:r w:rsidRPr="001B54F2">
        <w:t>1 0.6214441 0.03776491   0.02</w:t>
      </w:r>
    </w:p>
    <w:p w14:paraId="11B5B410" w14:textId="02C97E7E" w:rsidR="00685394" w:rsidRPr="001B54F2" w:rsidRDefault="00685394" w:rsidP="001B54F2">
      <w:pPr>
        <w:pStyle w:val="Code"/>
        <w:rPr>
          <w:rtl/>
        </w:rPr>
      </w:pPr>
    </w:p>
    <w:p w14:paraId="23FBF057" w14:textId="7D37F0A4" w:rsidR="00685394" w:rsidRPr="001B54F2" w:rsidRDefault="00685394" w:rsidP="001B54F2">
      <w:pPr>
        <w:pStyle w:val="Code"/>
      </w:pPr>
      <w:r w:rsidRPr="001B54F2">
        <w:t>sa_solution_dom5$CVs</w:t>
      </w:r>
    </w:p>
    <w:p w14:paraId="04307D50" w14:textId="77777777" w:rsidR="007F2A16" w:rsidRPr="001B54F2" w:rsidRDefault="007F2A16" w:rsidP="001B54F2">
      <w:pPr>
        <w:pStyle w:val="Code"/>
        <w:rPr>
          <w:rStyle w:val="gnkrckgcgsb"/>
        </w:rPr>
      </w:pPr>
      <w:r w:rsidRPr="001B54F2">
        <w:rPr>
          <w:rStyle w:val="gnkrckgcgsb"/>
        </w:rPr>
        <w:t xml:space="preserve">     Initial         Final Target</w:t>
      </w:r>
    </w:p>
    <w:p w14:paraId="5344102C" w14:textId="77777777" w:rsidR="007F2A16" w:rsidRPr="001B54F2" w:rsidRDefault="007F2A16" w:rsidP="001B54F2">
      <w:pPr>
        <w:pStyle w:val="Code"/>
        <w:rPr>
          <w:rStyle w:val="gnkrckgcgsb"/>
        </w:rPr>
      </w:pPr>
      <w:r w:rsidRPr="001B54F2">
        <w:rPr>
          <w:rStyle w:val="gnkrckgcgsb"/>
        </w:rPr>
        <w:t>1 0.02398511 0.00002787737   0.02</w:t>
      </w:r>
    </w:p>
    <w:p w14:paraId="0BB7039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071113AB" w14:textId="740FCDAA" w:rsidR="00685394" w:rsidRPr="001B54F2" w:rsidRDefault="00685394" w:rsidP="001B54F2">
      <w:pPr>
        <w:pStyle w:val="Code"/>
      </w:pPr>
      <w:r w:rsidRPr="001B54F2">
        <w:t>$sampleSize</w:t>
      </w:r>
      <w:r w:rsidR="007F2A16" w:rsidRPr="001B54F2">
        <w:t>_dom2</w:t>
      </w:r>
    </w:p>
    <w:p w14:paraId="25A79EB5" w14:textId="77777777" w:rsidR="007F2A16" w:rsidRPr="001B54F2" w:rsidRDefault="007F2A16" w:rsidP="001B54F2">
      <w:pPr>
        <w:pStyle w:val="Code"/>
      </w:pPr>
      <w:r w:rsidRPr="001B54F2">
        <w:t xml:space="preserve">    Initial Final</w:t>
      </w:r>
    </w:p>
    <w:p w14:paraId="2A8043E9" w14:textId="77777777" w:rsidR="007F2A16" w:rsidRPr="001B54F2" w:rsidRDefault="007F2A16" w:rsidP="001B54F2">
      <w:pPr>
        <w:pStyle w:val="Code"/>
      </w:pPr>
      <w:r w:rsidRPr="001B54F2">
        <w:t>n_1       6     6</w:t>
      </w:r>
    </w:p>
    <w:p w14:paraId="15B9FBAE" w14:textId="77777777" w:rsidR="007F2A16" w:rsidRPr="001B54F2" w:rsidRDefault="007F2A16" w:rsidP="001B54F2">
      <w:pPr>
        <w:pStyle w:val="Code"/>
      </w:pPr>
      <w:r w:rsidRPr="001B54F2">
        <w:t>n_2       6     7</w:t>
      </w:r>
    </w:p>
    <w:p w14:paraId="1AF8FC9F" w14:textId="77777777" w:rsidR="007F2A16" w:rsidRPr="001B54F2" w:rsidRDefault="007F2A16" w:rsidP="001B54F2">
      <w:pPr>
        <w:pStyle w:val="Code"/>
      </w:pPr>
      <w:r w:rsidRPr="001B54F2">
        <w:t>n_3       6     7</w:t>
      </w:r>
    </w:p>
    <w:p w14:paraId="5D0016A5" w14:textId="77777777" w:rsidR="007F2A16" w:rsidRPr="001B54F2" w:rsidRDefault="007F2A16" w:rsidP="001B54F2">
      <w:pPr>
        <w:pStyle w:val="Code"/>
      </w:pPr>
      <w:r w:rsidRPr="001B54F2">
        <w:t>n_4       6     2</w:t>
      </w:r>
    </w:p>
    <w:p w14:paraId="6771A6F2" w14:textId="77777777" w:rsidR="007F2A16" w:rsidRPr="001B54F2" w:rsidRDefault="007F2A16" w:rsidP="001B54F2">
      <w:pPr>
        <w:pStyle w:val="Code"/>
      </w:pPr>
      <w:r w:rsidRPr="001B54F2">
        <w:t>n_5       6     3</w:t>
      </w:r>
    </w:p>
    <w:p w14:paraId="0E1E82C2" w14:textId="77777777" w:rsidR="007F2A16" w:rsidRPr="001B54F2" w:rsidRDefault="007F2A16" w:rsidP="001B54F2">
      <w:pPr>
        <w:pStyle w:val="Code"/>
      </w:pPr>
      <w:r w:rsidRPr="001B54F2">
        <w:t>n_6       7     3</w:t>
      </w:r>
    </w:p>
    <w:p w14:paraId="438B1515" w14:textId="77777777" w:rsidR="007F2A16" w:rsidRPr="001B54F2" w:rsidRDefault="007F2A16" w:rsidP="001B54F2">
      <w:pPr>
        <w:pStyle w:val="Code"/>
      </w:pPr>
      <w:r w:rsidRPr="001B54F2">
        <w:t>n_7       6     8</w:t>
      </w:r>
    </w:p>
    <w:p w14:paraId="49B4A0D8" w14:textId="77777777" w:rsidR="007F2A16" w:rsidRPr="001B54F2" w:rsidRDefault="007F2A16" w:rsidP="001B54F2">
      <w:pPr>
        <w:pStyle w:val="Code"/>
      </w:pPr>
      <w:r w:rsidRPr="001B54F2">
        <w:t>n_8       6    13</w:t>
      </w:r>
    </w:p>
    <w:p w14:paraId="5A106EAA" w14:textId="7FEFDEE2" w:rsidR="007F2A16" w:rsidRPr="001B54F2" w:rsidRDefault="007F2A16" w:rsidP="001B54F2">
      <w:pPr>
        <w:pStyle w:val="Code"/>
      </w:pPr>
      <w:r w:rsidRPr="001B54F2">
        <w:t>n_9       7     7</w:t>
      </w:r>
    </w:p>
    <w:p w14:paraId="79D782B7" w14:textId="77777777" w:rsidR="007F2A16" w:rsidRPr="001B54F2" w:rsidRDefault="007F2A16" w:rsidP="001B54F2">
      <w:pPr>
        <w:pStyle w:val="Code"/>
        <w:rPr>
          <w:rStyle w:val="gnkrckgcgsb"/>
        </w:rPr>
      </w:pPr>
    </w:p>
    <w:p w14:paraId="68994485" w14:textId="3AC6DB4A" w:rsidR="007F2A16" w:rsidRPr="001B54F2" w:rsidRDefault="007F2A16" w:rsidP="001B54F2">
      <w:pPr>
        <w:pStyle w:val="Code"/>
        <w:rPr>
          <w:rStyle w:val="gnkrckgcgsb"/>
        </w:rPr>
      </w:pPr>
      <w:r w:rsidRPr="001B54F2">
        <w:rPr>
          <w:rStyle w:val="gnkrckgcgsb"/>
        </w:rPr>
        <w:t>$sampleSize_dom5</w:t>
      </w:r>
    </w:p>
    <w:p w14:paraId="5AE696E7" w14:textId="77777777" w:rsidR="007F2A16" w:rsidRPr="001B54F2" w:rsidRDefault="007F2A16" w:rsidP="001B54F2">
      <w:pPr>
        <w:pStyle w:val="Code"/>
        <w:rPr>
          <w:rStyle w:val="gnkrckgcgsb"/>
        </w:rPr>
      </w:pPr>
      <w:r w:rsidRPr="001B54F2">
        <w:rPr>
          <w:rStyle w:val="gnkrckgcgsb"/>
        </w:rPr>
        <w:t xml:space="preserve">     Initial Final</w:t>
      </w:r>
    </w:p>
    <w:p w14:paraId="5B380E08" w14:textId="77777777" w:rsidR="007F2A16" w:rsidRPr="001B54F2" w:rsidRDefault="007F2A16" w:rsidP="001B54F2">
      <w:pPr>
        <w:pStyle w:val="Code"/>
        <w:rPr>
          <w:rStyle w:val="gnkrckgcgsb"/>
        </w:rPr>
      </w:pPr>
      <w:r w:rsidRPr="001B54F2">
        <w:rPr>
          <w:rStyle w:val="gnkrckgcgsb"/>
        </w:rPr>
        <w:t>n_1       79    73</w:t>
      </w:r>
    </w:p>
    <w:p w14:paraId="107F3B40" w14:textId="77777777" w:rsidR="007F2A16" w:rsidRPr="001B54F2" w:rsidRDefault="007F2A16" w:rsidP="001B54F2">
      <w:pPr>
        <w:pStyle w:val="Code"/>
        <w:rPr>
          <w:rStyle w:val="gnkrckgcgsb"/>
        </w:rPr>
      </w:pPr>
      <w:r w:rsidRPr="001B54F2">
        <w:rPr>
          <w:rStyle w:val="gnkrckgcgsb"/>
        </w:rPr>
        <w:t>n_2       79    82</w:t>
      </w:r>
    </w:p>
    <w:p w14:paraId="7C10C0C4" w14:textId="77777777" w:rsidR="007F2A16" w:rsidRPr="001B54F2" w:rsidRDefault="007F2A16" w:rsidP="001B54F2">
      <w:pPr>
        <w:pStyle w:val="Code"/>
        <w:rPr>
          <w:rStyle w:val="gnkrckgcgsb"/>
        </w:rPr>
      </w:pPr>
      <w:r w:rsidRPr="001B54F2">
        <w:rPr>
          <w:rStyle w:val="gnkrckgcgsb"/>
        </w:rPr>
        <w:t>n_3       79    68</w:t>
      </w:r>
    </w:p>
    <w:p w14:paraId="29C01A16" w14:textId="77777777" w:rsidR="007F2A16" w:rsidRPr="001B54F2" w:rsidRDefault="007F2A16" w:rsidP="001B54F2">
      <w:pPr>
        <w:pStyle w:val="Code"/>
        <w:rPr>
          <w:rStyle w:val="gnkrckgcgsb"/>
        </w:rPr>
      </w:pPr>
      <w:r w:rsidRPr="001B54F2">
        <w:rPr>
          <w:rStyle w:val="gnkrckgcgsb"/>
        </w:rPr>
        <w:t>n_4       80    97</w:t>
      </w:r>
    </w:p>
    <w:p w14:paraId="49B593A3" w14:textId="77777777" w:rsidR="007F2A16" w:rsidRPr="001B54F2" w:rsidRDefault="007F2A16" w:rsidP="001B54F2">
      <w:pPr>
        <w:pStyle w:val="Code"/>
        <w:rPr>
          <w:rStyle w:val="gnkrckgcgsb"/>
        </w:rPr>
      </w:pPr>
      <w:r w:rsidRPr="001B54F2">
        <w:rPr>
          <w:rStyle w:val="gnkrckgcgsb"/>
        </w:rPr>
        <w:t>n_5       79    90</w:t>
      </w:r>
    </w:p>
    <w:p w14:paraId="55ED9F4B" w14:textId="77777777" w:rsidR="007F2A16" w:rsidRPr="001B54F2" w:rsidRDefault="007F2A16" w:rsidP="001B54F2">
      <w:pPr>
        <w:pStyle w:val="Code"/>
        <w:rPr>
          <w:rStyle w:val="gnkrckgcgsb"/>
        </w:rPr>
      </w:pPr>
      <w:r w:rsidRPr="001B54F2">
        <w:rPr>
          <w:rStyle w:val="gnkrckgcgsb"/>
        </w:rPr>
        <w:t>n_6       79    71</w:t>
      </w:r>
    </w:p>
    <w:p w14:paraId="1804DA3D" w14:textId="77777777" w:rsidR="007F2A16" w:rsidRPr="001B54F2" w:rsidRDefault="007F2A16" w:rsidP="001B54F2">
      <w:pPr>
        <w:pStyle w:val="Code"/>
        <w:rPr>
          <w:rStyle w:val="gnkrckgcgsb"/>
        </w:rPr>
      </w:pPr>
      <w:r w:rsidRPr="001B54F2">
        <w:rPr>
          <w:rStyle w:val="gnkrckgcgsb"/>
        </w:rPr>
        <w:t>n_7       79    87</w:t>
      </w:r>
    </w:p>
    <w:p w14:paraId="0D350F69" w14:textId="77777777" w:rsidR="007F2A16" w:rsidRPr="001B54F2" w:rsidRDefault="007F2A16" w:rsidP="001B54F2">
      <w:pPr>
        <w:pStyle w:val="Code"/>
        <w:rPr>
          <w:rStyle w:val="gnkrckgcgsb"/>
        </w:rPr>
      </w:pPr>
      <w:r w:rsidRPr="001B54F2">
        <w:rPr>
          <w:rStyle w:val="gnkrckgcgsb"/>
        </w:rPr>
        <w:t>n_8       79    74</w:t>
      </w:r>
    </w:p>
    <w:p w14:paraId="479CD9EE" w14:textId="77777777" w:rsidR="007F2A16" w:rsidRPr="001B54F2" w:rsidRDefault="007F2A16" w:rsidP="001B54F2">
      <w:pPr>
        <w:pStyle w:val="Code"/>
        <w:rPr>
          <w:rStyle w:val="gnkrckgcgsb"/>
        </w:rPr>
      </w:pPr>
      <w:r w:rsidRPr="001B54F2">
        <w:rPr>
          <w:rStyle w:val="gnkrckgcgsb"/>
        </w:rPr>
        <w:t>n_9       79    77</w:t>
      </w:r>
    </w:p>
    <w:p w14:paraId="67614E6F" w14:textId="77777777" w:rsidR="007F2A16" w:rsidRPr="001B54F2" w:rsidRDefault="007F2A16" w:rsidP="001B54F2">
      <w:pPr>
        <w:pStyle w:val="Code"/>
        <w:rPr>
          <w:rStyle w:val="gnkrckgcgsb"/>
        </w:rPr>
      </w:pPr>
      <w:r w:rsidRPr="001B54F2">
        <w:rPr>
          <w:rStyle w:val="gnkrckgcgsb"/>
        </w:rPr>
        <w:t>n_10      79    72</w:t>
      </w:r>
    </w:p>
    <w:p w14:paraId="1B0AE36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77B120" w14:textId="0E684E2F" w:rsidR="00685394" w:rsidRPr="00CB5833" w:rsidRDefault="00685394" w:rsidP="00C17F3F">
      <w:pPr>
        <w:rPr>
          <w:rFonts w:ascii="Lucida Console" w:eastAsia="Times New Roman" w:hAnsi="Lucida Console" w:cs="Courier New"/>
          <w:color w:val="000000"/>
          <w:sz w:val="20"/>
          <w:szCs w:val="20"/>
          <w:bdr w:val="none" w:sz="0" w:space="0" w:color="auto" w:frame="1"/>
          <w:lang w:bidi="ar-SA"/>
        </w:rPr>
      </w:pPr>
      <w:r>
        <w:t>$</w:t>
      </w:r>
      <w:proofErr w:type="spellStart"/>
      <w:r>
        <w:t>samplesize</w:t>
      </w:r>
      <w:proofErr w:type="spellEnd"/>
      <w:r>
        <w:t xml:space="preserv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2C0A1E6B" w14:textId="4159381E" w:rsidR="00B808E7" w:rsidRDefault="003828A8" w:rsidP="00DE782E">
      <w:pPr>
        <w:pStyle w:val="Code"/>
        <w:rPr>
          <w:rFonts w:eastAsia="Times New Roman"/>
          <w:bdr w:val="none" w:sz="0" w:space="0" w:color="auto" w:frame="1"/>
          <w:rtl/>
          <w:lang w:bidi="ar-SA"/>
        </w:rPr>
      </w:pPr>
      <w:r>
        <w:rPr>
          <w:rFonts w:eastAsia="Times New Roman"/>
          <w:bdr w:val="none" w:sz="0" w:space="0" w:color="auto" w:frame="1"/>
          <w:lang w:bidi="ar-SA"/>
        </w:rPr>
        <w:lastRenderedPageBreak/>
        <w:t>Total sample size_dom2= 56</w:t>
      </w:r>
    </w:p>
    <w:p w14:paraId="224043E4" w14:textId="77777777" w:rsidR="003828A8" w:rsidRDefault="003828A8" w:rsidP="00DE782E">
      <w:pPr>
        <w:pStyle w:val="Code"/>
        <w:rPr>
          <w:rFonts w:eastAsia="Times New Roman"/>
          <w:bdr w:val="none" w:sz="0" w:space="0" w:color="auto" w:frame="1"/>
          <w:lang w:bidi="ar-SA"/>
        </w:rPr>
      </w:pPr>
      <w:r>
        <w:rPr>
          <w:rFonts w:eastAsia="Times New Roman"/>
          <w:bdr w:val="none" w:sz="0" w:space="0" w:color="auto" w:frame="1"/>
          <w:lang w:bidi="ar-SA"/>
        </w:rPr>
        <w:t>Total sample size_dom5= 791</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1B3DB874" w14:textId="4379B134" w:rsidR="00B808E7" w:rsidRPr="00CB5833" w:rsidRDefault="00685394" w:rsidP="00DE782E">
      <w:pPr>
        <w:pStyle w:val="Code"/>
        <w:rPr>
          <w:rFonts w:eastAsia="Times New Roman"/>
          <w:bdr w:val="none" w:sz="0" w:space="0" w:color="auto" w:frame="1"/>
          <w:lang w:bidi="ar-SA"/>
        </w:rPr>
      </w:pPr>
      <w:r w:rsidRPr="00CB5833">
        <w:rPr>
          <w:rFonts w:eastAsia="Times New Roman"/>
          <w:bdr w:val="none" w:sz="0" w:space="0" w:color="auto" w:frame="1"/>
          <w:lang w:bidi="ar-SA"/>
        </w:rPr>
        <w:t>sa_solution_dom2</w:t>
      </w:r>
      <w:r w:rsidR="00B808E7" w:rsidRPr="00CB5833">
        <w:rPr>
          <w:rFonts w:eastAsia="Times New Roman"/>
          <w:bdr w:val="none" w:sz="0" w:space="0" w:color="auto" w:frame="1"/>
          <w:lang w:bidi="ar-SA"/>
        </w:rPr>
        <w:t>$strataSize</w:t>
      </w:r>
    </w:p>
    <w:p w14:paraId="6650F3A5"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 xml:space="preserve">  Initial Final</w:t>
      </w:r>
    </w:p>
    <w:p w14:paraId="4AA0002B"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0      13     6</w:t>
      </w:r>
    </w:p>
    <w:p w14:paraId="77335BCB"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1      13    23</w:t>
      </w:r>
    </w:p>
    <w:p w14:paraId="0855635A"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2      89     7</w:t>
      </w:r>
    </w:p>
    <w:p w14:paraId="4ED116B0"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3      33     3</w:t>
      </w:r>
    </w:p>
    <w:p w14:paraId="4660311C"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4      22    32</w:t>
      </w:r>
    </w:p>
    <w:p w14:paraId="7348CA79"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5       3    52</w:t>
      </w:r>
    </w:p>
    <w:p w14:paraId="4A8C72DA"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6      15    22</w:t>
      </w:r>
    </w:p>
    <w:p w14:paraId="091EE872"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7       6    22</w:t>
      </w:r>
    </w:p>
    <w:p w14:paraId="01C80953"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8       4    31</w:t>
      </w:r>
    </w:p>
    <w:p w14:paraId="5BC6C4C2" w14:textId="77777777" w:rsidR="00B808E7" w:rsidRDefault="00B808E7" w:rsidP="00DE782E">
      <w:pPr>
        <w:pStyle w:val="Code"/>
        <w:rPr>
          <w:rFonts w:eastAsia="Times New Roman"/>
          <w:lang w:bidi="ar-SA"/>
        </w:rPr>
      </w:pPr>
    </w:p>
    <w:p w14:paraId="7377295F" w14:textId="77777777" w:rsidR="00B808E7" w:rsidRDefault="00B808E7" w:rsidP="00DE782E">
      <w:pPr>
        <w:pStyle w:val="Code"/>
        <w:rPr>
          <w:rFonts w:eastAsia="Times New Roman"/>
          <w:lang w:bidi="ar-SA"/>
        </w:rPr>
      </w:pPr>
    </w:p>
    <w:p w14:paraId="7865F92C" w14:textId="37A20E22" w:rsidR="00B808E7" w:rsidRPr="00CB5833" w:rsidRDefault="00685394" w:rsidP="00DE782E">
      <w:pPr>
        <w:pStyle w:val="Code"/>
        <w:rPr>
          <w:rFonts w:eastAsia="Times New Roman"/>
          <w:bdr w:val="none" w:sz="0" w:space="0" w:color="auto" w:frame="1"/>
          <w:lang w:bidi="ar-SA"/>
        </w:rPr>
      </w:pPr>
      <w:r w:rsidRPr="001779D3">
        <w:rPr>
          <w:rFonts w:eastAsia="Times New Roman"/>
          <w:bdr w:val="none" w:sz="0" w:space="0" w:color="auto" w:frame="1"/>
          <w:lang w:bidi="ar-SA"/>
        </w:rPr>
        <w:t>sa_solution_dom5</w:t>
      </w:r>
      <w:r w:rsidR="00B808E7" w:rsidRPr="00CB5833">
        <w:rPr>
          <w:rFonts w:eastAsia="Times New Roman"/>
          <w:bdr w:val="none" w:sz="0" w:space="0" w:color="auto" w:frame="1"/>
          <w:lang w:bidi="ar-SA"/>
        </w:rPr>
        <w:t>$strataSize</w:t>
      </w:r>
    </w:p>
    <w:p w14:paraId="0562624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A622CB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0      21    23</w:t>
      </w:r>
    </w:p>
    <w:p w14:paraId="135A554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1      75    83</w:t>
      </w:r>
    </w:p>
    <w:p w14:paraId="0B8654B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2      53    49</w:t>
      </w:r>
    </w:p>
    <w:p w14:paraId="3B6DCF9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3     121   120</w:t>
      </w:r>
    </w:p>
    <w:p w14:paraId="7EC1DA80"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4     114   112</w:t>
      </w:r>
    </w:p>
    <w:p w14:paraId="6DE849F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5      53    53</w:t>
      </w:r>
    </w:p>
    <w:p w14:paraId="036BB241"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6      95    87</w:t>
      </w:r>
    </w:p>
    <w:p w14:paraId="55A2096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7      64    65</w:t>
      </w:r>
    </w:p>
    <w:p w14:paraId="444FB18C"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8      22    27</w:t>
      </w:r>
    </w:p>
    <w:p w14:paraId="405B2EBC"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9      52    51</w:t>
      </w:r>
    </w:p>
    <w:p w14:paraId="05339084" w14:textId="77777777" w:rsidR="003828A8" w:rsidRDefault="003828A8"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p>
    <w:p w14:paraId="401AA04D" w14:textId="77777777" w:rsidR="003828A8" w:rsidRPr="00CB5833" w:rsidRDefault="003828A8" w:rsidP="00C17F3F">
      <w:pPr>
        <w:rPr>
          <w:rFonts w:ascii="Lucida Console" w:eastAsia="Times New Roman" w:hAnsi="Lucida Console" w:cs="Courier New"/>
          <w:color w:val="000000"/>
          <w:sz w:val="20"/>
          <w:szCs w:val="20"/>
          <w:bdr w:val="none" w:sz="0" w:space="0" w:color="auto" w:frame="1"/>
          <w:lang w:bidi="ar-SA"/>
        </w:rPr>
      </w:pPr>
      <w:r>
        <w:t>$</w:t>
      </w:r>
      <w:proofErr w:type="spellStart"/>
      <w:r>
        <w:t>stratasize</w:t>
      </w:r>
      <w:proofErr w:type="spellEnd"/>
      <w:r>
        <w:t xml:space="preserve"> compares the initial and final number of strata in the sample.</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376C1B04" w14:textId="60B401B3" w:rsidR="00B808E7" w:rsidRPr="007E66E3" w:rsidRDefault="00B808E7" w:rsidP="007E66E3">
      <w:pPr>
        <w:pStyle w:val="Heading2"/>
      </w:pPr>
      <w:bookmarkStart w:id="22" w:name="_Toc22109622"/>
      <w:r w:rsidRPr="007E66E3">
        <w:t xml:space="preserve">Comparing </w:t>
      </w:r>
      <w:r w:rsidR="00F774B0">
        <w:t>the r</w:t>
      </w:r>
      <w:r w:rsidRPr="007E66E3">
        <w:t xml:space="preserve">esult of GA and SA </w:t>
      </w:r>
      <w:bookmarkEnd w:id="22"/>
    </w:p>
    <w:p w14:paraId="495526F1" w14:textId="2D2642F5" w:rsidR="00B808E7" w:rsidRPr="00C53152" w:rsidRDefault="00B808E7" w:rsidP="00C17F3F">
      <w:pPr>
        <w:rPr>
          <w:rFonts w:eastAsia="Times New Roman"/>
          <w:bdr w:val="none" w:sz="0" w:space="0" w:color="auto" w:frame="1"/>
          <w:lang w:bidi="ar-SA"/>
        </w:rPr>
      </w:pPr>
      <w:r w:rsidRPr="00C53152">
        <w:rPr>
          <w:rFonts w:eastAsia="Times New Roman"/>
          <w:bdr w:val="none" w:sz="0" w:space="0" w:color="auto" w:frame="1"/>
          <w:lang w:bidi="ar-SA"/>
        </w:rPr>
        <w:t xml:space="preserve">Comparing table of stratification based on GA and SA </w:t>
      </w:r>
      <w:r>
        <w:rPr>
          <w:rFonts w:eastAsia="Times New Roman"/>
          <w:bdr w:val="none" w:sz="0" w:space="0" w:color="auto" w:frame="1"/>
          <w:lang w:bidi="ar-SA"/>
        </w:rPr>
        <w:t>for domain 2 is</w:t>
      </w:r>
      <w:r w:rsidRPr="00C53152">
        <w:rPr>
          <w:rFonts w:eastAsia="Times New Roman"/>
          <w:bdr w:val="none" w:sz="0" w:space="0" w:color="auto" w:frame="1"/>
          <w:lang w:bidi="ar-SA"/>
        </w:rPr>
        <w:t xml:space="preserve"> presented</w:t>
      </w:r>
      <w:r>
        <w:rPr>
          <w:rFonts w:eastAsia="Times New Roman"/>
          <w:bdr w:val="none" w:sz="0" w:space="0" w:color="auto" w:frame="1"/>
          <w:lang w:bidi="ar-SA"/>
        </w:rPr>
        <w:t xml:space="preserve">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_Ref15920520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1</w:t>
      </w:r>
      <w:r>
        <w:rPr>
          <w:rFonts w:eastAsia="Times New Roman"/>
          <w:bdr w:val="none" w:sz="0" w:space="0" w:color="auto" w:frame="1"/>
          <w:lang w:bidi="ar-SA"/>
        </w:rPr>
        <w:fldChar w:fldCharType="end"/>
      </w:r>
      <w:r>
        <w:rPr>
          <w:rFonts w:eastAsia="Times New Roman"/>
          <w:bdr w:val="none" w:sz="0" w:space="0" w:color="auto" w:frame="1"/>
          <w:lang w:bidi="ar-SA"/>
        </w:rPr>
        <w:t xml:space="preserve"> (Only 13 rows are shown)</w:t>
      </w:r>
      <w:r w:rsidRPr="00C53152">
        <w:rPr>
          <w:rFonts w:eastAsia="Times New Roman"/>
          <w:bdr w:val="none" w:sz="0" w:space="0" w:color="auto" w:frame="1"/>
          <w:lang w:bidi="ar-SA"/>
        </w:rPr>
        <w:t>.</w:t>
      </w:r>
      <w:r>
        <w:rPr>
          <w:rFonts w:eastAsia="Times New Roman"/>
          <w:bdr w:val="none" w:sz="0" w:space="0" w:color="auto" w:frame="1"/>
          <w:lang w:bidi="ar-SA"/>
        </w:rPr>
        <w:t xml:space="preserve"> Result of comparing sampling in SA and GA are presented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_Ref15920523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2</w:t>
      </w:r>
      <w:r>
        <w:rPr>
          <w:rFonts w:eastAsia="Times New Roman"/>
          <w:bdr w:val="none" w:sz="0" w:space="0" w:color="auto" w:frame="1"/>
          <w:lang w:bidi="ar-SA"/>
        </w:rPr>
        <w:fldChar w:fldCharType="end"/>
      </w:r>
      <w:r>
        <w:rPr>
          <w:rFonts w:eastAsia="Times New Roman"/>
          <w:bdr w:val="none" w:sz="0" w:space="0" w:color="auto" w:frame="1"/>
          <w:lang w:bidi="ar-SA"/>
        </w:rPr>
        <w:t>.</w:t>
      </w:r>
    </w:p>
    <w:p w14:paraId="62C3D81F" w14:textId="77777777" w:rsidR="00B808E7" w:rsidRDefault="00B808E7" w:rsidP="00B808E7">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3E260396" w14:textId="6B0AADBE" w:rsidR="00B808E7" w:rsidRDefault="00B808E7" w:rsidP="00D04A18">
      <w:pPr>
        <w:spacing w:before="0" w:line="240" w:lineRule="auto"/>
        <w:ind w:right="0"/>
        <w:jc w:val="center"/>
      </w:pPr>
      <w:r w:rsidRPr="00C53152">
        <w:rPr>
          <w:noProof/>
          <w:lang w:bidi="ar-SA"/>
        </w:rPr>
        <w:lastRenderedPageBreak/>
        <w:drawing>
          <wp:inline distT="0" distB="0" distL="0" distR="0" wp14:anchorId="73DAC55B" wp14:editId="2AD21864">
            <wp:extent cx="2152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2676525"/>
                    </a:xfrm>
                    <a:prstGeom prst="rect">
                      <a:avLst/>
                    </a:prstGeom>
                    <a:noFill/>
                    <a:ln>
                      <a:noFill/>
                    </a:ln>
                  </pic:spPr>
                </pic:pic>
              </a:graphicData>
            </a:graphic>
          </wp:inline>
        </w:drawing>
      </w:r>
    </w:p>
    <w:p w14:paraId="53647931" w14:textId="50E10BA6" w:rsidR="00B808E7" w:rsidRPr="00C53152" w:rsidRDefault="003465A7" w:rsidP="00B808E7">
      <w:pPr>
        <w:pStyle w:val="Caption"/>
        <w:rPr>
          <w:rFonts w:asciiTheme="majorBidi" w:eastAsia="Times New Roman" w:hAnsiTheme="majorBidi" w:cstheme="majorBidi"/>
          <w:color w:val="000000"/>
          <w:sz w:val="20"/>
          <w:szCs w:val="20"/>
          <w:bdr w:val="none" w:sz="0" w:space="0" w:color="auto" w:frame="1"/>
          <w:lang w:bidi="ar-SA"/>
        </w:rPr>
      </w:pPr>
      <w:bookmarkStart w:id="23" w:name="_Ref15920520"/>
      <w:r>
        <w:t>Table</w:t>
      </w:r>
      <w:r w:rsidR="00B808E7">
        <w:t xml:space="preserve"> </w:t>
      </w:r>
      <w:fldSimple w:instr=" SEQ Figure \* ARABIC ">
        <w:r w:rsidR="00A13922">
          <w:rPr>
            <w:noProof/>
          </w:rPr>
          <w:t>7</w:t>
        </w:r>
      </w:fldSimple>
      <w:bookmarkEnd w:id="23"/>
      <w:r w:rsidR="00B808E7">
        <w:t>-SA and GA stratifications</w:t>
      </w:r>
    </w:p>
    <w:p w14:paraId="508A35A0" w14:textId="77777777" w:rsidR="00B808E7" w:rsidRDefault="00B808E7" w:rsidP="00B808E7"/>
    <w:p w14:paraId="61381962" w14:textId="77777777" w:rsidR="00B808E7" w:rsidRDefault="00B808E7" w:rsidP="00B808E7">
      <w:pPr>
        <w:keepNext/>
        <w:jc w:val="center"/>
      </w:pPr>
      <w:r w:rsidRPr="00C53152">
        <w:rPr>
          <w:noProof/>
          <w:lang w:bidi="ar-SA"/>
        </w:rPr>
        <w:drawing>
          <wp:inline distT="0" distB="0" distL="0" distR="0" wp14:anchorId="58FE7032" wp14:editId="34230D06">
            <wp:extent cx="23145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962025"/>
                    </a:xfrm>
                    <a:prstGeom prst="rect">
                      <a:avLst/>
                    </a:prstGeom>
                    <a:noFill/>
                    <a:ln>
                      <a:noFill/>
                    </a:ln>
                  </pic:spPr>
                </pic:pic>
              </a:graphicData>
            </a:graphic>
          </wp:inline>
        </w:drawing>
      </w:r>
    </w:p>
    <w:p w14:paraId="027367EA" w14:textId="6488AE81" w:rsidR="000364FE" w:rsidRDefault="003465A7" w:rsidP="00D04A18">
      <w:pPr>
        <w:jc w:val="center"/>
      </w:pPr>
      <w:bookmarkStart w:id="24" w:name="_Ref15920523"/>
      <w:r>
        <w:t>Table</w:t>
      </w:r>
      <w:r w:rsidR="00B808E7">
        <w:t xml:space="preserve"> </w:t>
      </w:r>
      <w:fldSimple w:instr=" SEQ Figure \* ARABIC ">
        <w:r w:rsidR="00A13922">
          <w:rPr>
            <w:noProof/>
          </w:rPr>
          <w:t>8</w:t>
        </w:r>
      </w:fldSimple>
      <w:bookmarkEnd w:id="24"/>
      <w:r w:rsidR="00B808E7">
        <w:t>-Sa and GA allocations</w:t>
      </w:r>
    </w:p>
    <w:p w14:paraId="79156547" w14:textId="77777777" w:rsidR="00344516" w:rsidRDefault="00344516">
      <w:pPr>
        <w:spacing w:before="0" w:line="240" w:lineRule="auto"/>
        <w:ind w:right="0"/>
      </w:pPr>
      <w:r>
        <w:br w:type="page"/>
      </w:r>
    </w:p>
    <w:p w14:paraId="6391F1DC" w14:textId="41152B96" w:rsidR="00344516" w:rsidRDefault="0043680D" w:rsidP="00F774B0">
      <w:pPr>
        <w:pStyle w:val="Heading1"/>
      </w:pPr>
      <w:bookmarkStart w:id="25" w:name="_Toc22109623"/>
      <w:r>
        <w:lastRenderedPageBreak/>
        <w:t xml:space="preserve">Method3: </w:t>
      </w:r>
      <w:r w:rsidR="00344516" w:rsidRPr="00344516">
        <w:t xml:space="preserve">Generalized </w:t>
      </w:r>
      <w:proofErr w:type="spellStart"/>
      <w:r w:rsidR="00344516" w:rsidRPr="00344516">
        <w:t>Lavallee</w:t>
      </w:r>
      <w:proofErr w:type="spellEnd"/>
      <w:r w:rsidR="00344516" w:rsidRPr="00344516">
        <w:t xml:space="preserve">-Hidiroglou Method </w:t>
      </w:r>
      <w:r w:rsidR="007F0655">
        <w:t>for</w:t>
      </w:r>
      <w:r w:rsidR="00344516" w:rsidRPr="00344516">
        <w:t xml:space="preserve"> Strata Construction</w:t>
      </w:r>
      <w:bookmarkEnd w:id="25"/>
    </w:p>
    <w:p w14:paraId="3C896EC3" w14:textId="11B9781F" w:rsidR="00A41D5A" w:rsidRDefault="002F0224" w:rsidP="005963FA">
      <w:r>
        <w:t xml:space="preserve">This method is developed to simulate the currant CFS sampling approach to provide a basis for comparison of the results. </w:t>
      </w:r>
      <w:r w:rsidR="001323D7">
        <w:t>In the current</w:t>
      </w:r>
      <w:r w:rsidR="000520E1">
        <w:t xml:space="preserve"> CFS </w:t>
      </w:r>
      <w:r w:rsidR="001323D7">
        <w:t>sample design</w:t>
      </w:r>
      <w:r w:rsidR="000520E1">
        <w:t xml:space="preserve">, </w:t>
      </w:r>
      <w:r w:rsidR="001323D7">
        <w:t>t</w:t>
      </w:r>
      <w:r w:rsidR="00A92827">
        <w:t xml:space="preserve">he auxiliary variables </w:t>
      </w:r>
      <w:r w:rsidR="00612D6A">
        <w:t xml:space="preserve">(i.e. variables used for stratification) </w:t>
      </w:r>
      <w:r w:rsidR="00A92827">
        <w:t>are CFS area and industries strata (NAICS) while t</w:t>
      </w:r>
      <w:r w:rsidR="002740A3">
        <w:t xml:space="preserve">he target variable is the MOS </w:t>
      </w:r>
      <w:r w:rsidR="00A92827">
        <w:t>which is</w:t>
      </w:r>
      <w:r w:rsidR="002740A3">
        <w:t xml:space="preserve"> used as the pr</w:t>
      </w:r>
      <w:r w:rsidR="00A92827">
        <w:t xml:space="preserve">oxy for </w:t>
      </w:r>
      <w:r w:rsidR="002740A3">
        <w:t xml:space="preserve">annual total value of shipment. </w:t>
      </w:r>
      <w:proofErr w:type="spellStart"/>
      <w:r w:rsidR="002740A3" w:rsidRPr="00344516">
        <w:t>Lavallee</w:t>
      </w:r>
      <w:proofErr w:type="spellEnd"/>
      <w:r w:rsidR="002740A3" w:rsidRPr="00344516">
        <w:t>-Hidiroglou</w:t>
      </w:r>
      <w:r w:rsidR="002740A3">
        <w:t xml:space="preserve"> </w:t>
      </w:r>
      <w:r w:rsidR="00612D6A">
        <w:t xml:space="preserve">(LH) </w:t>
      </w:r>
      <w:r w:rsidR="002740A3">
        <w:t xml:space="preserve">algorithm is used </w:t>
      </w:r>
      <w:r w:rsidR="00612D6A">
        <w:t xml:space="preserve">to determine the optimal stratum boundaries for a given total number of strata to meet the CV constraint. </w:t>
      </w:r>
      <w:proofErr w:type="spellStart"/>
      <w:r w:rsidR="002740A3">
        <w:t>N</w:t>
      </w:r>
      <w:r w:rsidR="005517D6">
        <w:t>e</w:t>
      </w:r>
      <w:r w:rsidR="002740A3">
        <w:t>yman</w:t>
      </w:r>
      <w:proofErr w:type="spellEnd"/>
      <w:r w:rsidR="002740A3">
        <w:t xml:space="preserve"> allocation </w:t>
      </w:r>
      <w:r w:rsidR="005517D6">
        <w:t>was used to determine the sample size for each MOS stratum</w:t>
      </w:r>
      <w:r w:rsidR="00A92827">
        <w:t>.</w:t>
      </w:r>
    </w:p>
    <w:p w14:paraId="15BA32A1" w14:textId="5E59709C" w:rsidR="000520E1" w:rsidRDefault="00A92827" w:rsidP="004F7204">
      <w:r>
        <w:t xml:space="preserve"> </w:t>
      </w:r>
      <w:r w:rsidR="005517D6">
        <w:t xml:space="preserve">In this study, </w:t>
      </w:r>
      <w:r w:rsidR="005963FA">
        <w:t xml:space="preserve">“Stratification” package is applied to simulate the currant CFS sampling approach to provide a basis for comparison of the results. </w:t>
      </w:r>
      <w:r w:rsidR="005517D6">
        <w:t>This</w:t>
      </w:r>
      <w:r w:rsidR="009755E1">
        <w:t xml:space="preserve"> package uses generalized </w:t>
      </w:r>
      <w:proofErr w:type="spellStart"/>
      <w:r w:rsidR="009755E1" w:rsidRPr="00344516">
        <w:t>Lavallee</w:t>
      </w:r>
      <w:proofErr w:type="spellEnd"/>
      <w:r w:rsidR="009755E1" w:rsidRPr="00344516">
        <w:t>-Hidiroglou</w:t>
      </w:r>
      <w:r w:rsidR="009755E1">
        <w:t xml:space="preserve"> (LH) </w:t>
      </w:r>
      <w:r w:rsidR="00A514FD">
        <w:t xml:space="preserve">algorithm </w:t>
      </w:r>
      <w:r w:rsidR="009755E1">
        <w:t xml:space="preserve">to construct </w:t>
      </w:r>
      <w:r w:rsidR="005963FA">
        <w:t xml:space="preserve">the strata, and it has the option to </w:t>
      </w:r>
      <w:r w:rsidR="00A514FD">
        <w:t>perform</w:t>
      </w:r>
      <w:r w:rsidR="005963FA">
        <w:t xml:space="preserve"> the allocation </w:t>
      </w:r>
      <w:r w:rsidR="00A514FD">
        <w:t>using</w:t>
      </w:r>
      <w:r w:rsidR="005963FA">
        <w:t xml:space="preserve"> </w:t>
      </w:r>
      <w:proofErr w:type="spellStart"/>
      <w:r w:rsidR="005963FA">
        <w:t>N</w:t>
      </w:r>
      <w:r w:rsidR="002D30BB">
        <w:t>e</w:t>
      </w:r>
      <w:r w:rsidR="005963FA">
        <w:t>yman</w:t>
      </w:r>
      <w:proofErr w:type="spellEnd"/>
      <w:r w:rsidR="005963FA">
        <w:t xml:space="preserve"> allocation.</w:t>
      </w:r>
    </w:p>
    <w:p w14:paraId="02FDAB98" w14:textId="68667560" w:rsidR="00933CAF" w:rsidRDefault="00933CAF" w:rsidP="00A514FD">
      <w:r>
        <w:t xml:space="preserve">“Stratification” package needs to be installed prior to running which requires R </w:t>
      </w:r>
      <w:r>
        <w:fldChar w:fldCharType="begin"/>
      </w:r>
      <w:r w:rsidR="00A514FD">
        <w:instrText xml:space="preserve"> ADDIN ZOTERO_ITEM CSL_CITATION {"citationID":"1tUWx8OS","properties":{"formattedCitation":"(The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package can be installed by clicking on “Install Packages” from “Tools” menu in R Studio </w:t>
      </w:r>
      <w:r>
        <w:fldChar w:fldCharType="begin"/>
      </w:r>
      <w:r w:rsidR="00A514FD">
        <w:instrText xml:space="preserve"> ADDIN ZOTERO_ITEM CSL_CITATION {"citationID":"YY1m4xgr","properties":{"formattedCitation":"(R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fldChar w:fldCharType="separate"/>
      </w:r>
      <w:r w:rsidRPr="00962B80">
        <w:t>(R Consortium, 2014)</w:t>
      </w:r>
      <w:r>
        <w:fldChar w:fldCharType="end"/>
      </w:r>
      <w:r>
        <w:t xml:space="preserve"> and </w:t>
      </w:r>
      <w:r w:rsidR="00A41D5A">
        <w:t xml:space="preserve">typing </w:t>
      </w:r>
      <w:r>
        <w:t>“</w:t>
      </w:r>
      <w:proofErr w:type="spellStart"/>
      <w:r>
        <w:t>SamplingStrata</w:t>
      </w:r>
      <w:proofErr w:type="spellEnd"/>
      <w:r>
        <w:t xml:space="preserve">” in the search box. “Repository (CRAN)” needs to be chosen as source. The source code, documentation, and samples are available on the package’s GitHub repository </w:t>
      </w:r>
      <w:r w:rsidR="00A514FD">
        <w:fldChar w:fldCharType="begin"/>
      </w:r>
      <w:r w:rsidR="00A514FD">
        <w:instrText xml:space="preserve"> ADDIN ZOTERO_ITEM CSL_CITATION {"citationID":"QiaOmu3b","properties":{"formattedCitation":"(Rivest, 2014/2017)","plainCitation":"(Rivest, 2014/2017)","noteIndex":0},"citationItems":[{"id":3693,"uris":["http://zotero.org/groups/2128091/items/SCYDYBHA"],"uri":["http://zotero.org/groups/2128091/items/SCYDYBHA"],"itemData":{"id":3693,"type":"book","title":"cran/stratification","publisher":"cran","genre":"R","source":"GitHub","abstract":":exclamation: This is a read-only mirror of the CRAN R package repository.  stratification — Univariate Stratification of Survey Populations","URL":"https://github.com/cran/stratification","note":"original-date: 2014-03-13T06:32:42Z","author":[{"family":"Rivest","given":"Louis-Paul"}],"issued":{"date-parts":[["2017",3,11]]},"accessed":{"date-parts":[["2019",10,15]]}}}],"schema":"https://github.com/citation-style-language/schema/raw/master/csl-citation.json"} </w:instrText>
      </w:r>
      <w:r w:rsidR="00A514FD">
        <w:fldChar w:fldCharType="separate"/>
      </w:r>
      <w:r w:rsidR="00A514FD" w:rsidRPr="00A514FD">
        <w:t>(Rivest, 2014/2017)</w:t>
      </w:r>
      <w:r w:rsidR="00A514FD">
        <w:fldChar w:fldCharType="end"/>
      </w:r>
      <w:r w:rsidR="00A514FD">
        <w:t>.</w:t>
      </w:r>
      <w:r>
        <w:t xml:space="preserve"> </w:t>
      </w:r>
    </w:p>
    <w:p w14:paraId="6BE07708" w14:textId="08AF0517" w:rsidR="00E7200E" w:rsidRDefault="00300CB9" w:rsidP="00726F77">
      <w:r>
        <w:t xml:space="preserve">In this section, the optimal strata boundaries and the optimal sample size are determined in one step using generalized </w:t>
      </w:r>
      <w:proofErr w:type="spellStart"/>
      <w:r w:rsidRPr="00344516">
        <w:t>Lavallee</w:t>
      </w:r>
      <w:proofErr w:type="spellEnd"/>
      <w:r w:rsidRPr="00344516">
        <w:t>-Hidiroglou</w:t>
      </w:r>
      <w:r>
        <w:t xml:space="preserve"> (LH) method (similar to the CFS sample design) with </w:t>
      </w:r>
      <w:proofErr w:type="spellStart"/>
      <w:r w:rsidR="00344516">
        <w:t>K</w:t>
      </w:r>
      <w:r w:rsidR="00933CAF">
        <w:t>o</w:t>
      </w:r>
      <w:r w:rsidR="00344516">
        <w:t>zak’s</w:t>
      </w:r>
      <w:proofErr w:type="spellEnd"/>
      <w:r w:rsidR="00344516">
        <w:t xml:space="preserve"> </w:t>
      </w:r>
      <w:r w:rsidR="00CB3B17">
        <w:t>algorit</w:t>
      </w:r>
      <w:r w:rsidR="006B301A">
        <w:t>hm</w:t>
      </w:r>
      <w:r>
        <w:t>. T</w:t>
      </w:r>
      <w:r w:rsidR="00933CAF">
        <w:t xml:space="preserve">he allocation is </w:t>
      </w:r>
      <w:r w:rsidR="008D3284">
        <w:t>performed using</w:t>
      </w:r>
      <w:r w:rsidR="00933CAF">
        <w:t xml:space="preserve"> </w:t>
      </w:r>
      <w:proofErr w:type="spellStart"/>
      <w:r w:rsidR="00933CAF">
        <w:t>Neyman</w:t>
      </w:r>
      <w:proofErr w:type="spellEnd"/>
      <w:r w:rsidR="00933CAF">
        <w:t xml:space="preserve"> allocation </w:t>
      </w:r>
      <w:r w:rsidR="008D3284">
        <w:t>similar to the current</w:t>
      </w:r>
      <w:r w:rsidR="00933CAF">
        <w:t xml:space="preserve"> </w:t>
      </w:r>
      <w:r w:rsidR="00933CAF">
        <w:lastRenderedPageBreak/>
        <w:t xml:space="preserve">CFS </w:t>
      </w:r>
      <w:r w:rsidR="008D3284">
        <w:t xml:space="preserve">sampling </w:t>
      </w:r>
      <w:r w:rsidR="00933CAF">
        <w:t xml:space="preserve">method. </w:t>
      </w:r>
      <w:r w:rsidR="001E6977">
        <w:t xml:space="preserve">The same </w:t>
      </w:r>
      <w:r w:rsidR="00AF056B">
        <w:t xml:space="preserve">frame </w:t>
      </w:r>
      <w:r w:rsidR="008D3284">
        <w:t xml:space="preserve">from the previously discussed methods </w:t>
      </w:r>
      <w:r w:rsidR="0043680D">
        <w:t>is used</w:t>
      </w:r>
      <w:r w:rsidR="00AF056B">
        <w:t xml:space="preserve"> here</w:t>
      </w:r>
      <w:r w:rsidR="008D3284">
        <w:t xml:space="preserve"> too</w:t>
      </w:r>
      <w:r w:rsidR="001E6977">
        <w:t>.</w:t>
      </w:r>
    </w:p>
    <w:p w14:paraId="118A1C07" w14:textId="6B531535" w:rsidR="00933CAF" w:rsidRDefault="00E7200E">
      <w:r>
        <w:t xml:space="preserve">The main function </w:t>
      </w:r>
      <w:r w:rsidR="006B20F2">
        <w:t>of the package</w:t>
      </w:r>
      <w:r>
        <w:t xml:space="preserve"> is ‘</w:t>
      </w:r>
      <w:proofErr w:type="spellStart"/>
      <w:r>
        <w:t>strata.LH</w:t>
      </w:r>
      <w:proofErr w:type="spellEnd"/>
      <w:r>
        <w:t>” function</w:t>
      </w:r>
      <w:r w:rsidR="008A1D42">
        <w:t xml:space="preserve"> which is </w:t>
      </w:r>
      <w:r w:rsidR="00891275">
        <w:t>executed</w:t>
      </w:r>
      <w:r w:rsidR="008A1D42">
        <w:t xml:space="preserve"> for </w:t>
      </w:r>
      <w:r w:rsidR="006B20F2">
        <w:t>each domain separately.</w:t>
      </w:r>
      <w:r w:rsidR="001E6977">
        <w:t xml:space="preserve"> In ‘</w:t>
      </w:r>
      <w:proofErr w:type="spellStart"/>
      <w:r w:rsidR="001E6977">
        <w:t>strat</w:t>
      </w:r>
      <w:r w:rsidR="0043680D">
        <w:t>a</w:t>
      </w:r>
      <w:r w:rsidR="001E6977">
        <w:t>.LH</w:t>
      </w:r>
      <w:proofErr w:type="spellEnd"/>
      <w:r w:rsidR="001E6977">
        <w:t xml:space="preserve">” function, </w:t>
      </w:r>
      <w:r w:rsidR="004F7204">
        <w:t xml:space="preserve">the input vector x </w:t>
      </w:r>
      <w:r w:rsidR="00891275">
        <w:t>contains</w:t>
      </w:r>
      <w:r w:rsidR="004F7204">
        <w:t xml:space="preserve"> the values of </w:t>
      </w:r>
      <w:r w:rsidR="00891275">
        <w:t xml:space="preserve">the </w:t>
      </w:r>
      <w:r w:rsidR="004F7204">
        <w:t>target variable for each unit in the domain.</w:t>
      </w:r>
      <w:r w:rsidR="00200CA9">
        <w:t xml:space="preserve"> </w:t>
      </w:r>
      <w:r w:rsidR="004F7204">
        <w:t xml:space="preserve">Also, </w:t>
      </w:r>
      <w:r w:rsidR="000F3705">
        <w:t xml:space="preserve">only one of the </w:t>
      </w:r>
      <w:r w:rsidR="00CB3B17">
        <w:t>parameter</w:t>
      </w:r>
      <w:r w:rsidR="0043680D">
        <w:t>s</w:t>
      </w:r>
      <w:r w:rsidR="00CB3B17">
        <w:t xml:space="preserve"> </w:t>
      </w:r>
      <w:r w:rsidR="00895155">
        <w:t>of CV</w:t>
      </w:r>
      <w:r w:rsidR="001E6977">
        <w:t xml:space="preserve"> </w:t>
      </w:r>
      <w:r w:rsidR="001E6977" w:rsidRPr="00C55B09">
        <w:t>(target CV</w:t>
      </w:r>
      <w:r w:rsidR="0043680D">
        <w:t>)</w:t>
      </w:r>
      <w:r w:rsidR="000F3705">
        <w:t xml:space="preserve"> or target sample size (n) </w:t>
      </w:r>
      <w:r w:rsidR="00891275">
        <w:t>need</w:t>
      </w:r>
      <w:r w:rsidR="000F3705">
        <w:t xml:space="preserve"> to be </w:t>
      </w:r>
      <w:r w:rsidR="00891275">
        <w:t>provided as input</w:t>
      </w:r>
      <w:r w:rsidR="000F3705">
        <w:t xml:space="preserve">. </w:t>
      </w:r>
      <w:r w:rsidR="002C30A4">
        <w:t>To be consistent with the previously discussed methods</w:t>
      </w:r>
      <w:r w:rsidR="000F3705">
        <w:t xml:space="preserve">, </w:t>
      </w:r>
      <w:r w:rsidR="00FC14CB">
        <w:t xml:space="preserve">we </w:t>
      </w:r>
      <w:r w:rsidR="002C30A4">
        <w:t xml:space="preserve">used </w:t>
      </w:r>
      <w:r w:rsidR="000F3705">
        <w:t xml:space="preserve">coefficient </w:t>
      </w:r>
      <w:r w:rsidR="002C30A4">
        <w:t>of variation constraints for each</w:t>
      </w:r>
      <w:r w:rsidR="000F3705">
        <w:t xml:space="preserve"> domain</w:t>
      </w:r>
      <w:r w:rsidR="00FC14CB">
        <w:t xml:space="preserve"> </w:t>
      </w:r>
      <w:r w:rsidR="009E706D">
        <w:t>(“</w:t>
      </w:r>
      <w:proofErr w:type="spellStart"/>
      <w:r w:rsidR="009E706D">
        <w:t>CVConst</w:t>
      </w:r>
      <w:proofErr w:type="spellEnd"/>
      <w:r w:rsidR="009E706D">
        <w:t>” table used in GA method)</w:t>
      </w:r>
      <w:r w:rsidR="00FC14CB">
        <w:t>.</w:t>
      </w:r>
      <w:r w:rsidR="00841E08">
        <w:t xml:space="preserve"> The model parameter was set </w:t>
      </w:r>
      <w:r w:rsidR="002C30A4">
        <w:t>to</w:t>
      </w:r>
      <w:r w:rsidR="00841E08">
        <w:t xml:space="preserve"> </w:t>
      </w:r>
      <w:r w:rsidR="00841E08" w:rsidRPr="002C30A4">
        <w:t xml:space="preserve">"none", so the original </w:t>
      </w:r>
      <w:proofErr w:type="spellStart"/>
      <w:r w:rsidR="00841E08" w:rsidRPr="002C30A4">
        <w:t>Lavallee</w:t>
      </w:r>
      <w:proofErr w:type="spellEnd"/>
      <w:r w:rsidR="00841E08" w:rsidRPr="002C30A4">
        <w:t>-Hidiroglou method is used.</w:t>
      </w:r>
      <w:r w:rsidR="00841E08">
        <w:t xml:space="preserve"> The </w:t>
      </w:r>
      <w:proofErr w:type="spellStart"/>
      <w:r w:rsidR="00841E08">
        <w:t>alloc</w:t>
      </w:r>
      <w:proofErr w:type="spellEnd"/>
      <w:r w:rsidR="00841E08">
        <w:t xml:space="preserve"> parameter for </w:t>
      </w:r>
      <w:proofErr w:type="spellStart"/>
      <w:r w:rsidR="00841E08">
        <w:t>N</w:t>
      </w:r>
      <w:r w:rsidR="002C30A4">
        <w:t>e</w:t>
      </w:r>
      <w:r w:rsidR="00841E08">
        <w:t>yman</w:t>
      </w:r>
      <w:proofErr w:type="spellEnd"/>
      <w:r w:rsidR="00841E08">
        <w:t xml:space="preserve"> allocation was set to </w:t>
      </w:r>
      <w:r w:rsidR="00841E08" w:rsidRPr="00895155">
        <w:t>(q1=q3=0.5 and q2=0)</w:t>
      </w:r>
      <w:r w:rsidR="00841E08">
        <w:t>.</w:t>
      </w:r>
      <w:r w:rsidR="00841E08">
        <w:rPr>
          <w:rStyle w:val="apple-converted-space"/>
          <w:rFonts w:ascii="Arial" w:hAnsi="Arial" w:cs="Arial"/>
          <w:color w:val="000000"/>
          <w:sz w:val="20"/>
          <w:szCs w:val="20"/>
          <w:shd w:val="clear" w:color="auto" w:fill="FFFFFF"/>
        </w:rPr>
        <w:t> </w:t>
      </w:r>
      <w:r w:rsidR="00841E08">
        <w:t xml:space="preserve">Parameter Ls </w:t>
      </w:r>
      <w:r w:rsidR="006B20F2">
        <w:t>is</w:t>
      </w:r>
      <w:r w:rsidR="00FC14CB">
        <w:t xml:space="preserve"> the desired </w:t>
      </w:r>
      <w:r w:rsidR="00FB4F79">
        <w:t>number of sampled strata</w:t>
      </w:r>
      <w:r w:rsidR="0043680D">
        <w:t xml:space="preserve"> </w:t>
      </w:r>
      <w:r w:rsidR="00AF056B">
        <w:t>(Ls)</w:t>
      </w:r>
      <w:r w:rsidR="004F7204">
        <w:t xml:space="preserve"> that </w:t>
      </w:r>
      <w:r w:rsidR="00841E08">
        <w:t>was</w:t>
      </w:r>
      <w:r w:rsidR="004F7204">
        <w:t xml:space="preserve"> set </w:t>
      </w:r>
      <w:r w:rsidR="00594657">
        <w:t>to</w:t>
      </w:r>
      <w:r w:rsidR="00841E08">
        <w:t xml:space="preserve"> 3</w:t>
      </w:r>
      <w:r w:rsidR="00594657">
        <w:t xml:space="preserve"> (t</w:t>
      </w:r>
      <w:r w:rsidR="00AF056B">
        <w:t xml:space="preserve">he </w:t>
      </w:r>
      <w:r w:rsidR="00A33842">
        <w:t>default val</w:t>
      </w:r>
      <w:r w:rsidR="00594657">
        <w:t>ue)</w:t>
      </w:r>
      <w:r w:rsidR="00E92DB1">
        <w:t xml:space="preserve">. </w:t>
      </w:r>
      <w:r w:rsidR="0043680D">
        <w:t xml:space="preserve">The following script is for </w:t>
      </w:r>
      <w:r w:rsidR="00E92DB1">
        <w:t xml:space="preserve">domain </w:t>
      </w:r>
      <w:r w:rsidR="00200CA9">
        <w:t xml:space="preserve">1 </w:t>
      </w:r>
      <w:r w:rsidR="0043680D">
        <w:t>and domain</w:t>
      </w:r>
      <w:r w:rsidR="00E92DB1">
        <w:t xml:space="preserve"> </w:t>
      </w:r>
      <w:r w:rsidR="00200CA9">
        <w:t>2</w:t>
      </w:r>
      <w:r w:rsidR="0043680D">
        <w:t>.</w:t>
      </w:r>
    </w:p>
    <w:p w14:paraId="4E110EE7" w14:textId="77112627" w:rsidR="007938EA" w:rsidRDefault="00200CA9">
      <w:pPr>
        <w:pStyle w:val="Code"/>
      </w:pPr>
      <w:r>
        <w:t>X1</w:t>
      </w:r>
      <w:r w:rsidR="007938EA">
        <w:t xml:space="preserve">= </w:t>
      </w:r>
      <w:proofErr w:type="spellStart"/>
      <w:r w:rsidR="007938EA">
        <w:t>as.vector</w:t>
      </w:r>
      <w:proofErr w:type="spellEnd"/>
      <w:r w:rsidR="007938EA">
        <w:t>(</w:t>
      </w:r>
      <w:proofErr w:type="spellStart"/>
      <w:r w:rsidR="007938EA">
        <w:t>as.numeric</w:t>
      </w:r>
      <w:proofErr w:type="spellEnd"/>
      <w:r w:rsidR="007938EA">
        <w:t>(</w:t>
      </w:r>
      <w:r>
        <w:t>x1</w:t>
      </w:r>
      <w:r w:rsidR="007938EA">
        <w:t>))</w:t>
      </w:r>
    </w:p>
    <w:p w14:paraId="7F759D43" w14:textId="39F619F3" w:rsidR="007938EA" w:rsidRDefault="007938EA">
      <w:pPr>
        <w:pStyle w:val="Code"/>
      </w:pPr>
      <w:r>
        <w:t>Lavalle_solution_</w:t>
      </w:r>
      <w:r w:rsidR="00200CA9">
        <w:t xml:space="preserve">dom1 </w:t>
      </w:r>
      <w:r>
        <w:t>&lt;-</w:t>
      </w:r>
      <w:proofErr w:type="spellStart"/>
      <w:r>
        <w:t>strata.LH</w:t>
      </w:r>
      <w:proofErr w:type="spellEnd"/>
      <w:r>
        <w:t>(</w:t>
      </w:r>
      <w:r w:rsidR="00200CA9">
        <w:t>X1</w:t>
      </w:r>
      <w:r>
        <w:t>,</w:t>
      </w:r>
    </w:p>
    <w:p w14:paraId="5E1F2260" w14:textId="314E573F" w:rsidR="007938EA" w:rsidRDefault="007938EA" w:rsidP="007938EA">
      <w:pPr>
        <w:pStyle w:val="Code"/>
      </w:pPr>
      <w:r>
        <w:t xml:space="preserve">                                CV= 0.02,</w:t>
      </w:r>
    </w:p>
    <w:p w14:paraId="6E54F7F7" w14:textId="54008AB6" w:rsidR="004F7204" w:rsidRDefault="004F7204" w:rsidP="004F7204">
      <w:pPr>
        <w:pStyle w:val="Code"/>
      </w:pPr>
      <w:r>
        <w:tab/>
      </w:r>
      <w:r>
        <w:tab/>
      </w:r>
      <w:r>
        <w:tab/>
      </w:r>
      <w:r>
        <w:tab/>
      </w:r>
      <w:r>
        <w:tab/>
      </w:r>
      <w:r w:rsidRPr="004F7204">
        <w:t>model='random'</w:t>
      </w:r>
    </w:p>
    <w:p w14:paraId="6B76B3A2" w14:textId="2575C8CE" w:rsidR="007938EA" w:rsidRDefault="007938EA" w:rsidP="007938EA">
      <w:pPr>
        <w:pStyle w:val="Code"/>
      </w:pPr>
      <w:r>
        <w:t xml:space="preserve">                          </w:t>
      </w:r>
      <w:r>
        <w:tab/>
      </w:r>
      <w:proofErr w:type="spellStart"/>
      <w:r>
        <w:t>alloc</w:t>
      </w:r>
      <w:proofErr w:type="spellEnd"/>
      <w:r>
        <w:t xml:space="preserve"> = list(q1 = 0.5, q2 =0, q3 = 0.5),</w:t>
      </w:r>
    </w:p>
    <w:p w14:paraId="0EEAA75B" w14:textId="32A5542A" w:rsidR="007938EA" w:rsidRDefault="007938EA" w:rsidP="00875ED8">
      <w:pPr>
        <w:pStyle w:val="Code"/>
      </w:pPr>
      <w:r>
        <w:t xml:space="preserve">                          </w:t>
      </w:r>
      <w:r>
        <w:tab/>
        <w:t xml:space="preserve"> Ls=</w:t>
      </w:r>
      <w:r w:rsidR="00875ED8">
        <w:t>3</w:t>
      </w:r>
      <w:r>
        <w:t>)</w:t>
      </w:r>
    </w:p>
    <w:p w14:paraId="6BADB788" w14:textId="14F37BB0" w:rsidR="007938EA" w:rsidRDefault="007938EA" w:rsidP="007938EA">
      <w:pPr>
        <w:pStyle w:val="Code"/>
      </w:pPr>
      <w:r>
        <w:t>print(Lavalle_solution_dom2)</w:t>
      </w:r>
    </w:p>
    <w:p w14:paraId="0266C250" w14:textId="77777777" w:rsidR="007938EA" w:rsidRDefault="007938EA" w:rsidP="007938EA">
      <w:pPr>
        <w:pStyle w:val="Code"/>
      </w:pPr>
      <w:r>
        <w:t>#---domain5----------</w:t>
      </w:r>
    </w:p>
    <w:p w14:paraId="3B392BBD" w14:textId="0B9A941F" w:rsidR="007938EA" w:rsidRDefault="007938EA">
      <w:pPr>
        <w:pStyle w:val="Code"/>
      </w:pPr>
      <w:r>
        <w:t xml:space="preserve">X5= </w:t>
      </w:r>
      <w:proofErr w:type="spellStart"/>
      <w:r>
        <w:t>as.vector</w:t>
      </w:r>
      <w:proofErr w:type="spellEnd"/>
      <w:r>
        <w:t>(</w:t>
      </w:r>
      <w:proofErr w:type="spellStart"/>
      <w:r>
        <w:t>as.numeric</w:t>
      </w:r>
      <w:proofErr w:type="spellEnd"/>
      <w:r>
        <w:t>(</w:t>
      </w:r>
      <w:r w:rsidR="00200CA9">
        <w:t>x1</w:t>
      </w:r>
      <w:r>
        <w:t>))</w:t>
      </w:r>
    </w:p>
    <w:p w14:paraId="1B4FBFBE" w14:textId="2ABDF51E" w:rsidR="007938EA" w:rsidRDefault="007938EA">
      <w:pPr>
        <w:pStyle w:val="Code"/>
      </w:pPr>
      <w:r>
        <w:t>Lavalle_solution_</w:t>
      </w:r>
      <w:r w:rsidR="00200CA9">
        <w:t>dom1</w:t>
      </w:r>
      <w:r>
        <w:t>&lt;-</w:t>
      </w:r>
      <w:proofErr w:type="spellStart"/>
      <w:r>
        <w:t>strata.LH</w:t>
      </w:r>
      <w:proofErr w:type="spellEnd"/>
      <w:r>
        <w:t>(</w:t>
      </w:r>
      <w:r w:rsidR="00200CA9">
        <w:t>X2</w:t>
      </w:r>
      <w:r>
        <w:t>,</w:t>
      </w:r>
    </w:p>
    <w:p w14:paraId="5D7B8A7A" w14:textId="77777777" w:rsidR="007938EA" w:rsidRDefault="007938EA" w:rsidP="007938EA">
      <w:pPr>
        <w:pStyle w:val="Code"/>
      </w:pPr>
      <w:r>
        <w:t xml:space="preserve">              CV= 0.02,</w:t>
      </w:r>
    </w:p>
    <w:p w14:paraId="677C5BD6" w14:textId="77777777" w:rsidR="007938EA" w:rsidRDefault="007938EA" w:rsidP="007938EA">
      <w:pPr>
        <w:pStyle w:val="Code"/>
      </w:pPr>
      <w:r>
        <w:t xml:space="preserve">              </w:t>
      </w:r>
      <w:proofErr w:type="spellStart"/>
      <w:r>
        <w:t>alloc</w:t>
      </w:r>
      <w:proofErr w:type="spellEnd"/>
      <w:r>
        <w:t xml:space="preserve"> = list(q1 = 0.5, q2 =0, q3 = 0.5), </w:t>
      </w:r>
    </w:p>
    <w:p w14:paraId="1B3A0B84" w14:textId="79D48AB9" w:rsidR="007938EA" w:rsidRDefault="007938EA" w:rsidP="007938EA">
      <w:pPr>
        <w:pStyle w:val="Code"/>
      </w:pPr>
      <w:r>
        <w:t xml:space="preserve">              Ls=3)</w:t>
      </w:r>
    </w:p>
    <w:p w14:paraId="252D7853" w14:textId="54715850" w:rsidR="0043680D" w:rsidRPr="0043680D" w:rsidRDefault="007938EA">
      <w:pPr>
        <w:pStyle w:val="Code"/>
      </w:pPr>
      <w:r>
        <w:t>print(Lavalle_solution_</w:t>
      </w:r>
      <w:r w:rsidR="00200CA9">
        <w:t>dom2</w:t>
      </w:r>
      <w:r>
        <w:t>)</w:t>
      </w:r>
    </w:p>
    <w:p w14:paraId="2005548C" w14:textId="7390E5E7" w:rsidR="007938EA" w:rsidRPr="00F774B0" w:rsidRDefault="007938EA" w:rsidP="00F774B0">
      <w:pPr>
        <w:pStyle w:val="Heading2"/>
      </w:pPr>
      <w:bookmarkStart w:id="26" w:name="_Toc22109624"/>
      <w:r w:rsidRPr="00F774B0">
        <w:t>Method 3 result</w:t>
      </w:r>
      <w:r w:rsidR="00A83AE9" w:rsidRPr="00F774B0">
        <w:t>s</w:t>
      </w:r>
      <w:bookmarkEnd w:id="26"/>
    </w:p>
    <w:p w14:paraId="6DBF87AC" w14:textId="6AB86289" w:rsidR="00CD27B6" w:rsidRPr="00CD27B6" w:rsidRDefault="00CD27B6" w:rsidP="0068368E">
      <w:r>
        <w:t xml:space="preserve">In this </w:t>
      </w:r>
      <w:r w:rsidR="00875ED8">
        <w:t>method,</w:t>
      </w:r>
      <w:r>
        <w:t xml:space="preserve"> </w:t>
      </w:r>
      <w:r w:rsidRPr="00875ED8">
        <w:t xml:space="preserve">the number of sampled strata </w:t>
      </w:r>
      <w:r w:rsidR="00594657">
        <w:t xml:space="preserve">(Ls) </w:t>
      </w:r>
      <w:r w:rsidR="00DC4C61">
        <w:t xml:space="preserve">was </w:t>
      </w:r>
      <w:r w:rsidRPr="00875ED8">
        <w:t xml:space="preserve">set </w:t>
      </w:r>
      <w:r w:rsidR="00BD3118">
        <w:t xml:space="preserve">to the default </w:t>
      </w:r>
      <w:r w:rsidR="00594657">
        <w:t xml:space="preserve">value </w:t>
      </w:r>
      <w:r w:rsidR="00BD3118">
        <w:t>whi</w:t>
      </w:r>
      <w:r w:rsidR="00875ED8">
        <w:t>ch is 3</w:t>
      </w:r>
      <w:r w:rsidRPr="00875ED8">
        <w:t xml:space="preserve">. </w:t>
      </w:r>
      <w:r>
        <w:t>Type column indicates the type of stratification which is take</w:t>
      </w:r>
      <w:r w:rsidR="00FB4F79">
        <w:t>-</w:t>
      </w:r>
      <w:r>
        <w:t>some or take</w:t>
      </w:r>
      <w:r w:rsidR="00D12407">
        <w:t>-</w:t>
      </w:r>
      <w:r>
        <w:t>all</w:t>
      </w:r>
      <w:r w:rsidR="00594657">
        <w:t xml:space="preserve"> (certainty)</w:t>
      </w:r>
      <w:r>
        <w:t xml:space="preserve"> stratum</w:t>
      </w:r>
      <w:r w:rsidR="00DC4C61">
        <w:t>,</w:t>
      </w:r>
      <w:r>
        <w:t xml:space="preserve"> </w:t>
      </w:r>
      <w:proofErr w:type="spellStart"/>
      <w:r w:rsidR="00875ED8">
        <w:t>bh</w:t>
      </w:r>
      <w:proofErr w:type="spellEnd"/>
      <w:r w:rsidR="00875ED8">
        <w:t xml:space="preserve"> indicates </w:t>
      </w:r>
      <w:r w:rsidR="00875ED8" w:rsidRPr="00875ED8">
        <w:t xml:space="preserve">optimal stratum boundaries, </w:t>
      </w:r>
      <w:proofErr w:type="spellStart"/>
      <w:r w:rsidR="00875ED8" w:rsidRPr="00875ED8">
        <w:t>Nh</w:t>
      </w:r>
      <w:proofErr w:type="spellEnd"/>
      <w:r w:rsidR="00875ED8" w:rsidRPr="00875ED8">
        <w:t xml:space="preserve"> </w:t>
      </w:r>
      <w:r w:rsidR="00267B25">
        <w:t>presents</w:t>
      </w:r>
      <w:r w:rsidR="00875ED8" w:rsidRPr="00875ED8">
        <w:t xml:space="preserve"> the number of units in each stratum,</w:t>
      </w:r>
      <w:r w:rsidR="00267B25">
        <w:t xml:space="preserve"> and</w:t>
      </w:r>
      <w:r w:rsidR="00875ED8" w:rsidRPr="00875ED8">
        <w:t xml:space="preserve"> </w:t>
      </w:r>
      <w:proofErr w:type="spellStart"/>
      <w:r w:rsidR="00875ED8" w:rsidRPr="00875ED8">
        <w:t>nh</w:t>
      </w:r>
      <w:proofErr w:type="spellEnd"/>
      <w:r w:rsidR="00875ED8" w:rsidRPr="00875ED8">
        <w:t xml:space="preserve"> is </w:t>
      </w:r>
      <w:r w:rsidR="00875ED8" w:rsidRPr="00875ED8">
        <w:lastRenderedPageBreak/>
        <w:t xml:space="preserve">the number of units to sample </w:t>
      </w:r>
      <w:r w:rsidR="00594657">
        <w:t xml:space="preserve">(i.e. sample size) </w:t>
      </w:r>
      <w:r w:rsidR="00875ED8" w:rsidRPr="00875ED8">
        <w:t xml:space="preserve">in each stratum. Total sample size </w:t>
      </w:r>
      <w:r w:rsidR="00DC4C61">
        <w:t xml:space="preserve">indicates </w:t>
      </w:r>
      <w:r w:rsidR="00875ED8">
        <w:t xml:space="preserve">the final sampled </w:t>
      </w:r>
      <w:r w:rsidR="00070B46">
        <w:t>number (</w:t>
      </w:r>
      <w:r w:rsidR="00875ED8" w:rsidRPr="00875ED8">
        <w:t>sum(</w:t>
      </w:r>
      <w:proofErr w:type="spellStart"/>
      <w:r w:rsidR="00875ED8" w:rsidRPr="00875ED8">
        <w:t>nh</w:t>
      </w:r>
      <w:proofErr w:type="spellEnd"/>
      <w:r w:rsidR="00875ED8" w:rsidRPr="00875ED8">
        <w:t>)</w:t>
      </w:r>
      <w:r w:rsidR="00594657">
        <w:t xml:space="preserve"> over all strata</w:t>
      </w:r>
      <w:r w:rsidR="00875ED8">
        <w:t xml:space="preserve">), </w:t>
      </w:r>
      <w:r w:rsidR="00D12407">
        <w:t>a</w:t>
      </w:r>
      <w:r w:rsidR="00875ED8">
        <w:t>nticipated C</w:t>
      </w:r>
      <w:r w:rsidR="0068368E">
        <w:t>V</w:t>
      </w:r>
      <w:r w:rsidR="00875ED8">
        <w:t xml:space="preserve"> indicates the</w:t>
      </w:r>
      <w:r w:rsidR="00875ED8" w:rsidRPr="00267B25">
        <w:t xml:space="preserve"> root mean squared error (</w:t>
      </w:r>
      <w:r w:rsidR="00875ED8">
        <w:t xml:space="preserve">RMSE) of the mean of </w:t>
      </w:r>
      <w:r w:rsidR="00D12407">
        <w:t xml:space="preserve">the </w:t>
      </w:r>
      <w:r w:rsidR="00875ED8">
        <w:t>target variable</w:t>
      </w:r>
      <w:r w:rsidR="00267B25">
        <w:t>.</w:t>
      </w:r>
    </w:p>
    <w:p w14:paraId="1A773E1B" w14:textId="77777777" w:rsidR="007938EA" w:rsidRPr="0016390E" w:rsidRDefault="007938EA" w:rsidP="007938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C7B381C"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Given arguments:</w:t>
      </w:r>
    </w:p>
    <w:p w14:paraId="2E2457F3"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x = X1</w:t>
      </w:r>
    </w:p>
    <w:p w14:paraId="434ECD95"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CV = 0.02, Ls = 3, </w:t>
      </w:r>
      <w:proofErr w:type="spellStart"/>
      <w:r w:rsidRPr="0016390E">
        <w:rPr>
          <w:rFonts w:eastAsia="Times New Roman"/>
          <w:bdr w:val="none" w:sz="0" w:space="0" w:color="auto" w:frame="1"/>
        </w:rPr>
        <w:t>takenone</w:t>
      </w:r>
      <w:proofErr w:type="spellEnd"/>
      <w:r w:rsidRPr="0016390E">
        <w:rPr>
          <w:rFonts w:eastAsia="Times New Roman"/>
          <w:bdr w:val="none" w:sz="0" w:space="0" w:color="auto" w:frame="1"/>
        </w:rPr>
        <w:t xml:space="preserve"> = 0, </w:t>
      </w:r>
      <w:proofErr w:type="spellStart"/>
      <w:r w:rsidRPr="0016390E">
        <w:rPr>
          <w:rFonts w:eastAsia="Times New Roman"/>
          <w:bdr w:val="none" w:sz="0" w:space="0" w:color="auto" w:frame="1"/>
        </w:rPr>
        <w:t>takeall</w:t>
      </w:r>
      <w:proofErr w:type="spellEnd"/>
      <w:r w:rsidRPr="0016390E">
        <w:rPr>
          <w:rFonts w:eastAsia="Times New Roman"/>
          <w:bdr w:val="none" w:sz="0" w:space="0" w:color="auto" w:frame="1"/>
        </w:rPr>
        <w:t xml:space="preserve"> = 0</w:t>
      </w:r>
    </w:p>
    <w:p w14:paraId="4131B1D5"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allocation: q1 = 0.5, q2 = 0, q3 = 0.5</w:t>
      </w:r>
    </w:p>
    <w:p w14:paraId="2A801704"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model = none</w:t>
      </w:r>
    </w:p>
    <w:p w14:paraId="0EFFB7BE" w14:textId="77777777" w:rsidR="0016390E" w:rsidRPr="0016390E" w:rsidRDefault="0016390E" w:rsidP="00594657">
      <w:pPr>
        <w:pStyle w:val="Code"/>
        <w:rPr>
          <w:rFonts w:eastAsia="Times New Roman"/>
          <w:bdr w:val="none" w:sz="0" w:space="0" w:color="auto" w:frame="1"/>
        </w:rPr>
      </w:pPr>
      <w:proofErr w:type="spellStart"/>
      <w:r w:rsidRPr="0016390E">
        <w:rPr>
          <w:rFonts w:eastAsia="Times New Roman"/>
          <w:bdr w:val="none" w:sz="0" w:space="0" w:color="auto" w:frame="1"/>
        </w:rPr>
        <w:t>algo</w:t>
      </w:r>
      <w:proofErr w:type="spellEnd"/>
      <w:r w:rsidRPr="0016390E">
        <w:rPr>
          <w:rFonts w:eastAsia="Times New Roman"/>
          <w:bdr w:val="none" w:sz="0" w:space="0" w:color="auto" w:frame="1"/>
        </w:rPr>
        <w:t xml:space="preserve"> = </w:t>
      </w:r>
      <w:proofErr w:type="spellStart"/>
      <w:r w:rsidRPr="0016390E">
        <w:rPr>
          <w:rFonts w:eastAsia="Times New Roman"/>
          <w:bdr w:val="none" w:sz="0" w:space="0" w:color="auto" w:frame="1"/>
        </w:rPr>
        <w:t>Kozak</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minsol</w:t>
      </w:r>
      <w:proofErr w:type="spellEnd"/>
      <w:r w:rsidRPr="0016390E">
        <w:rPr>
          <w:rFonts w:eastAsia="Times New Roman"/>
          <w:bdr w:val="none" w:sz="0" w:space="0" w:color="auto" w:frame="1"/>
        </w:rPr>
        <w:t xml:space="preserve"> = 1000, </w:t>
      </w:r>
      <w:proofErr w:type="spellStart"/>
      <w:r w:rsidRPr="0016390E">
        <w:rPr>
          <w:rFonts w:eastAsia="Times New Roman"/>
          <w:bdr w:val="none" w:sz="0" w:space="0" w:color="auto" w:frame="1"/>
        </w:rPr>
        <w:t>idopti</w:t>
      </w:r>
      <w:proofErr w:type="spellEnd"/>
      <w:r w:rsidRPr="0016390E">
        <w:rPr>
          <w:rFonts w:eastAsia="Times New Roman"/>
          <w:bdr w:val="none" w:sz="0" w:space="0" w:color="auto" w:frame="1"/>
        </w:rPr>
        <w:t xml:space="preserve"> = </w:t>
      </w:r>
      <w:proofErr w:type="spellStart"/>
      <w:r w:rsidRPr="0016390E">
        <w:rPr>
          <w:rFonts w:eastAsia="Times New Roman"/>
          <w:bdr w:val="none" w:sz="0" w:space="0" w:color="auto" w:frame="1"/>
        </w:rPr>
        <w:t>nh</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minNh</w:t>
      </w:r>
      <w:proofErr w:type="spellEnd"/>
      <w:r w:rsidRPr="0016390E">
        <w:rPr>
          <w:rFonts w:eastAsia="Times New Roman"/>
          <w:bdr w:val="none" w:sz="0" w:space="0" w:color="auto" w:frame="1"/>
        </w:rPr>
        <w:t xml:space="preserve"> = 2, </w:t>
      </w:r>
      <w:proofErr w:type="spellStart"/>
      <w:r w:rsidRPr="0016390E">
        <w:rPr>
          <w:rFonts w:eastAsia="Times New Roman"/>
          <w:bdr w:val="none" w:sz="0" w:space="0" w:color="auto" w:frame="1"/>
        </w:rPr>
        <w:t>maxiter</w:t>
      </w:r>
      <w:proofErr w:type="spellEnd"/>
      <w:r w:rsidRPr="0016390E">
        <w:rPr>
          <w:rFonts w:eastAsia="Times New Roman"/>
          <w:bdr w:val="none" w:sz="0" w:space="0" w:color="auto" w:frame="1"/>
        </w:rPr>
        <w:t xml:space="preserve"> = 10000, </w:t>
      </w:r>
    </w:p>
    <w:p w14:paraId="0338ABD9" w14:textId="7229AF6B"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              </w:t>
      </w:r>
      <w:proofErr w:type="spellStart"/>
      <w:r w:rsidRPr="0016390E">
        <w:rPr>
          <w:rFonts w:eastAsia="Times New Roman"/>
          <w:bdr w:val="none" w:sz="0" w:space="0" w:color="auto" w:frame="1"/>
        </w:rPr>
        <w:t>Maxstep</w:t>
      </w:r>
      <w:proofErr w:type="spellEnd"/>
      <w:r w:rsidRPr="0016390E">
        <w:rPr>
          <w:rFonts w:eastAsia="Times New Roman"/>
          <w:bdr w:val="none" w:sz="0" w:space="0" w:color="auto" w:frame="1"/>
        </w:rPr>
        <w:t xml:space="preserve"> = 100, </w:t>
      </w:r>
      <w:proofErr w:type="spellStart"/>
      <w:r w:rsidRPr="0016390E">
        <w:rPr>
          <w:rFonts w:eastAsia="Times New Roman"/>
          <w:bdr w:val="none" w:sz="0" w:space="0" w:color="auto" w:frame="1"/>
        </w:rPr>
        <w:t>maxstill</w:t>
      </w:r>
      <w:proofErr w:type="spellEnd"/>
      <w:r w:rsidRPr="0016390E">
        <w:rPr>
          <w:rFonts w:eastAsia="Times New Roman"/>
          <w:bdr w:val="none" w:sz="0" w:space="0" w:color="auto" w:frame="1"/>
        </w:rPr>
        <w:t xml:space="preserve"> = 500, rep = 5, </w:t>
      </w:r>
      <w:proofErr w:type="spellStart"/>
      <w:r w:rsidRPr="0016390E">
        <w:rPr>
          <w:rFonts w:eastAsia="Times New Roman"/>
          <w:bdr w:val="none" w:sz="0" w:space="0" w:color="auto" w:frame="1"/>
        </w:rPr>
        <w:t>trymany</w:t>
      </w:r>
      <w:proofErr w:type="spellEnd"/>
      <w:r w:rsidRPr="0016390E">
        <w:rPr>
          <w:rFonts w:eastAsia="Times New Roman"/>
          <w:bdr w:val="none" w:sz="0" w:space="0" w:color="auto" w:frame="1"/>
        </w:rPr>
        <w:t xml:space="preserve"> = TRUE</w:t>
      </w:r>
    </w:p>
    <w:p w14:paraId="302563AC" w14:textId="77777777" w:rsidR="0016390E" w:rsidRPr="0016390E" w:rsidRDefault="0016390E" w:rsidP="00594657">
      <w:pPr>
        <w:pStyle w:val="Code"/>
        <w:rPr>
          <w:rFonts w:eastAsia="Times New Roman"/>
          <w:bdr w:val="none" w:sz="0" w:space="0" w:color="auto" w:frame="1"/>
        </w:rPr>
      </w:pPr>
    </w:p>
    <w:p w14:paraId="256D8E09"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Strata information:</w:t>
      </w:r>
    </w:p>
    <w:p w14:paraId="76EEC3DC"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          |      type </w:t>
      </w:r>
      <w:proofErr w:type="spellStart"/>
      <w:r w:rsidRPr="0016390E">
        <w:rPr>
          <w:rFonts w:eastAsia="Times New Roman"/>
          <w:bdr w:val="none" w:sz="0" w:space="0" w:color="auto" w:frame="1"/>
        </w:rPr>
        <w:t>rh</w:t>
      </w:r>
      <w:proofErr w:type="spellEnd"/>
      <w:r w:rsidRPr="0016390E">
        <w:rPr>
          <w:rFonts w:eastAsia="Times New Roman"/>
          <w:bdr w:val="none" w:sz="0" w:space="0" w:color="auto" w:frame="1"/>
        </w:rPr>
        <w:t xml:space="preserve"> |       </w:t>
      </w:r>
      <w:proofErr w:type="spellStart"/>
      <w:r w:rsidRPr="0016390E">
        <w:rPr>
          <w:rFonts w:eastAsia="Times New Roman"/>
          <w:bdr w:val="none" w:sz="0" w:space="0" w:color="auto" w:frame="1"/>
        </w:rPr>
        <w:t>bh</w:t>
      </w:r>
      <w:proofErr w:type="spellEnd"/>
      <w:r w:rsidRPr="0016390E">
        <w:rPr>
          <w:rFonts w:eastAsia="Times New Roman"/>
          <w:bdr w:val="none" w:sz="0" w:space="0" w:color="auto" w:frame="1"/>
        </w:rPr>
        <w:t xml:space="preserve">    E(Y)     </w:t>
      </w:r>
      <w:proofErr w:type="spellStart"/>
      <w:r w:rsidRPr="0016390E">
        <w:rPr>
          <w:rFonts w:eastAsia="Times New Roman"/>
          <w:bdr w:val="none" w:sz="0" w:space="0" w:color="auto" w:frame="1"/>
        </w:rPr>
        <w:t>Var</w:t>
      </w:r>
      <w:proofErr w:type="spellEnd"/>
      <w:r w:rsidRPr="0016390E">
        <w:rPr>
          <w:rFonts w:eastAsia="Times New Roman"/>
          <w:bdr w:val="none" w:sz="0" w:space="0" w:color="auto" w:frame="1"/>
        </w:rPr>
        <w:t xml:space="preserve">(Y)   </w:t>
      </w:r>
      <w:proofErr w:type="spellStart"/>
      <w:r w:rsidRPr="0016390E">
        <w:rPr>
          <w:rFonts w:eastAsia="Times New Roman"/>
          <w:bdr w:val="none" w:sz="0" w:space="0" w:color="auto" w:frame="1"/>
        </w:rPr>
        <w:t>Nh</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nh</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fh</w:t>
      </w:r>
      <w:proofErr w:type="spellEnd"/>
    </w:p>
    <w:p w14:paraId="40DCD1E6"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stratum 1 | take-some  1 |   394.35  124.80   10698.35  786  52 0.07</w:t>
      </w:r>
    </w:p>
    <w:p w14:paraId="726D2B82"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stratum 2 | take-some  1 |  1431.97  790.07   68469.77  219  37 0.17</w:t>
      </w:r>
    </w:p>
    <w:p w14:paraId="612B1AF4" w14:textId="1E4DB025" w:rsidR="0016390E" w:rsidRPr="0016390E" w:rsidRDefault="0016390E" w:rsidP="00594657">
      <w:pPr>
        <w:pStyle w:val="Code"/>
        <w:rPr>
          <w:rFonts w:eastAsia="Times New Roman"/>
          <w:bdr w:val="none" w:sz="0" w:space="0" w:color="auto" w:frame="1"/>
        </w:rPr>
      </w:pPr>
      <w:r>
        <w:rPr>
          <w:rFonts w:eastAsia="Times New Roman"/>
          <w:bdr w:val="none" w:sz="0" w:space="0" w:color="auto" w:frame="1"/>
        </w:rPr>
        <w:t xml:space="preserve">stratum 3 | </w:t>
      </w:r>
      <w:r w:rsidRPr="0016390E">
        <w:rPr>
          <w:rFonts w:eastAsia="Times New Roman"/>
          <w:bdr w:val="none" w:sz="0" w:space="0" w:color="auto" w:frame="1"/>
        </w:rPr>
        <w:t xml:space="preserve">take-all  </w:t>
      </w:r>
      <w:r>
        <w:rPr>
          <w:rFonts w:eastAsia="Times New Roman"/>
          <w:bdr w:val="none" w:sz="0" w:space="0" w:color="auto" w:frame="1"/>
        </w:rPr>
        <w:tab/>
      </w:r>
      <w:r w:rsidRPr="0016390E">
        <w:rPr>
          <w:rFonts w:eastAsia="Times New Roman"/>
          <w:bdr w:val="none" w:sz="0" w:space="0" w:color="auto" w:frame="1"/>
        </w:rPr>
        <w:t>1 | 12838.80 3848.00 9715867.16  111 111 1.00</w:t>
      </w:r>
    </w:p>
    <w:p w14:paraId="4DB5DEE0"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Total                                                  1116 200 0.18</w:t>
      </w:r>
    </w:p>
    <w:p w14:paraId="55342837" w14:textId="77777777" w:rsidR="0016390E" w:rsidRPr="00646B3E" w:rsidRDefault="0016390E" w:rsidP="00594657">
      <w:pPr>
        <w:pStyle w:val="Code"/>
        <w:rPr>
          <w:rFonts w:eastAsia="Times New Roman"/>
          <w:bdr w:val="none" w:sz="0" w:space="0" w:color="auto" w:frame="1"/>
        </w:rPr>
      </w:pPr>
    </w:p>
    <w:p w14:paraId="4CF7B4F3"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Total sample size: 200 </w:t>
      </w:r>
    </w:p>
    <w:p w14:paraId="55E5A87D"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Anticipated population mean: 625.668 </w:t>
      </w:r>
    </w:p>
    <w:p w14:paraId="667DB7EC"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Anticipated CV: 0.01986803 </w:t>
      </w:r>
    </w:p>
    <w:p w14:paraId="0005C3E3" w14:textId="60CF9001" w:rsidR="0016390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Note: CV=RRMSE (Relative Root Mean Squared Error) because </w:t>
      </w:r>
      <w:proofErr w:type="spellStart"/>
      <w:r w:rsidRPr="00646B3E">
        <w:rPr>
          <w:rFonts w:eastAsia="Times New Roman"/>
          <w:bdr w:val="none" w:sz="0" w:space="0" w:color="auto" w:frame="1"/>
        </w:rPr>
        <w:t>takenone</w:t>
      </w:r>
      <w:proofErr w:type="spellEnd"/>
      <w:r w:rsidRPr="00646B3E">
        <w:rPr>
          <w:rFonts w:eastAsia="Times New Roman"/>
          <w:bdr w:val="none" w:sz="0" w:space="0" w:color="auto" w:frame="1"/>
        </w:rPr>
        <w:t>=0.</w:t>
      </w:r>
    </w:p>
    <w:p w14:paraId="15D455D3" w14:textId="77777777" w:rsidR="0016390E" w:rsidRPr="00646B3E" w:rsidRDefault="0016390E" w:rsidP="009C5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25" w:lineRule="atLeast"/>
        <w:rPr>
          <w:rFonts w:ascii="Lucida Console" w:hAnsi="Lucida Console" w:cs="Courier New"/>
          <w:color w:val="000000"/>
          <w:sz w:val="20"/>
          <w:szCs w:val="20"/>
        </w:rPr>
      </w:pPr>
    </w:p>
    <w:p w14:paraId="39A2A718" w14:textId="5C212041" w:rsidR="00B21F36" w:rsidRDefault="00B21F36"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p>
    <w:p w14:paraId="0C782ACC" w14:textId="77777777" w:rsidR="00B21F36" w:rsidRPr="001B54F2" w:rsidRDefault="00B21F36" w:rsidP="001B54F2">
      <w:pPr>
        <w:pStyle w:val="Code"/>
        <w:rPr>
          <w:rStyle w:val="gnkrckgcgsb"/>
        </w:rPr>
      </w:pPr>
      <w:r w:rsidRPr="001B54F2">
        <w:rPr>
          <w:rStyle w:val="gnkrckgcgsb"/>
        </w:rPr>
        <w:t>Given arguments:</w:t>
      </w:r>
    </w:p>
    <w:p w14:paraId="790E984A" w14:textId="77777777" w:rsidR="00B21F36" w:rsidRPr="001B54F2" w:rsidRDefault="00B21F36" w:rsidP="001B54F2">
      <w:pPr>
        <w:pStyle w:val="Code"/>
        <w:rPr>
          <w:rStyle w:val="gnkrckgcgsb"/>
        </w:rPr>
      </w:pPr>
      <w:r w:rsidRPr="001B54F2">
        <w:rPr>
          <w:rStyle w:val="gnkrckgcgsb"/>
        </w:rPr>
        <w:t>x = X2</w:t>
      </w:r>
    </w:p>
    <w:p w14:paraId="3FF55A53" w14:textId="77777777" w:rsidR="00B21F36" w:rsidRPr="001B54F2" w:rsidRDefault="00B21F36" w:rsidP="001B54F2">
      <w:pPr>
        <w:pStyle w:val="Code"/>
        <w:rPr>
          <w:rStyle w:val="gnkrckgcgsb"/>
        </w:rPr>
      </w:pPr>
      <w:r w:rsidRPr="001B54F2">
        <w:rPr>
          <w:rStyle w:val="gnkrckgcgsb"/>
        </w:rPr>
        <w:t xml:space="preserve">CV = 0.03, Ls = 3, </w:t>
      </w:r>
      <w:proofErr w:type="spellStart"/>
      <w:r w:rsidRPr="001B54F2">
        <w:rPr>
          <w:rStyle w:val="gnkrckgcgsb"/>
        </w:rPr>
        <w:t>takenone</w:t>
      </w:r>
      <w:proofErr w:type="spellEnd"/>
      <w:r w:rsidRPr="001B54F2">
        <w:rPr>
          <w:rStyle w:val="gnkrckgcgsb"/>
        </w:rPr>
        <w:t xml:space="preserve"> = 0, </w:t>
      </w:r>
      <w:proofErr w:type="spellStart"/>
      <w:r w:rsidRPr="001B54F2">
        <w:rPr>
          <w:rStyle w:val="gnkrckgcgsb"/>
        </w:rPr>
        <w:t>takeall</w:t>
      </w:r>
      <w:proofErr w:type="spellEnd"/>
      <w:r w:rsidRPr="001B54F2">
        <w:rPr>
          <w:rStyle w:val="gnkrckgcgsb"/>
        </w:rPr>
        <w:t xml:space="preserve"> = 0</w:t>
      </w:r>
    </w:p>
    <w:p w14:paraId="4296FD57" w14:textId="1596FE42" w:rsidR="00B21F36" w:rsidRPr="001B54F2" w:rsidRDefault="00B21F36" w:rsidP="001B54F2">
      <w:pPr>
        <w:pStyle w:val="Code"/>
        <w:rPr>
          <w:rStyle w:val="gnkrckgcgsb"/>
        </w:rPr>
      </w:pPr>
      <w:r w:rsidRPr="001B54F2">
        <w:rPr>
          <w:rStyle w:val="gnkrckgcgsb"/>
        </w:rPr>
        <w:t>allocation: q1 = 0.5, q2 = 0, q3 = 0.5</w:t>
      </w:r>
    </w:p>
    <w:p w14:paraId="3581CE9E" w14:textId="4A65C71D" w:rsidR="00B21F36" w:rsidRPr="001B54F2" w:rsidRDefault="00B21F36" w:rsidP="001B54F2">
      <w:pPr>
        <w:pStyle w:val="Code"/>
        <w:rPr>
          <w:rStyle w:val="gnkrckgcgsb"/>
        </w:rPr>
      </w:pPr>
      <w:r w:rsidRPr="001B54F2">
        <w:rPr>
          <w:rStyle w:val="gnkrckgcgsb"/>
        </w:rPr>
        <w:t>model = none</w:t>
      </w:r>
    </w:p>
    <w:p w14:paraId="4FE05F56" w14:textId="69770257" w:rsidR="00B21F36" w:rsidRPr="001B54F2" w:rsidRDefault="00B21F36" w:rsidP="001B54F2">
      <w:pPr>
        <w:pStyle w:val="Code"/>
        <w:rPr>
          <w:rStyle w:val="gnkrckgcgsb"/>
        </w:rPr>
      </w:pPr>
      <w:proofErr w:type="spellStart"/>
      <w:r w:rsidRPr="001B54F2">
        <w:rPr>
          <w:rStyle w:val="gnkrckgcgsb"/>
        </w:rPr>
        <w:t>algo</w:t>
      </w:r>
      <w:proofErr w:type="spellEnd"/>
      <w:r w:rsidRPr="001B54F2">
        <w:rPr>
          <w:rStyle w:val="gnkrckgcgsb"/>
        </w:rPr>
        <w:t xml:space="preserve"> = </w:t>
      </w:r>
      <w:proofErr w:type="spellStart"/>
      <w:r w:rsidRPr="001B54F2">
        <w:rPr>
          <w:rStyle w:val="gnkrckgcgsb"/>
        </w:rPr>
        <w:t>Kozak</w:t>
      </w:r>
      <w:proofErr w:type="spellEnd"/>
      <w:r w:rsidRPr="001B54F2">
        <w:rPr>
          <w:rStyle w:val="gnkrckgcgsb"/>
        </w:rPr>
        <w:t xml:space="preserve">: </w:t>
      </w:r>
      <w:proofErr w:type="spellStart"/>
      <w:r w:rsidRPr="001B54F2">
        <w:rPr>
          <w:rStyle w:val="gnkrckgcgsb"/>
        </w:rPr>
        <w:t>minsol</w:t>
      </w:r>
      <w:proofErr w:type="spellEnd"/>
      <w:r w:rsidRPr="001B54F2">
        <w:rPr>
          <w:rStyle w:val="gnkrckgcgsb"/>
        </w:rPr>
        <w:t xml:space="preserve"> = 1000, </w:t>
      </w:r>
      <w:proofErr w:type="spellStart"/>
      <w:r w:rsidRPr="001B54F2">
        <w:rPr>
          <w:rStyle w:val="gnkrckgcgsb"/>
        </w:rPr>
        <w:t>idopti</w:t>
      </w:r>
      <w:proofErr w:type="spellEnd"/>
      <w:r w:rsidRPr="001B54F2">
        <w:rPr>
          <w:rStyle w:val="gnkrckgcgsb"/>
        </w:rPr>
        <w:t xml:space="preserve"> = </w:t>
      </w:r>
      <w:proofErr w:type="spellStart"/>
      <w:r w:rsidRPr="001B54F2">
        <w:rPr>
          <w:rStyle w:val="gnkrckgcgsb"/>
        </w:rPr>
        <w:t>nh</w:t>
      </w:r>
      <w:proofErr w:type="spellEnd"/>
      <w:r w:rsidRPr="001B54F2">
        <w:rPr>
          <w:rStyle w:val="gnkrckgcgsb"/>
        </w:rPr>
        <w:t xml:space="preserve"> , </w:t>
      </w:r>
      <w:proofErr w:type="spellStart"/>
      <w:r w:rsidRPr="001B54F2">
        <w:rPr>
          <w:rStyle w:val="gnkrckgcgsb"/>
        </w:rPr>
        <w:t>minNh</w:t>
      </w:r>
      <w:proofErr w:type="spellEnd"/>
      <w:r w:rsidRPr="001B54F2">
        <w:rPr>
          <w:rStyle w:val="gnkrckgcgsb"/>
        </w:rPr>
        <w:t xml:space="preserve"> = 2, </w:t>
      </w:r>
      <w:proofErr w:type="spellStart"/>
      <w:r w:rsidRPr="001B54F2">
        <w:rPr>
          <w:rStyle w:val="gnkrckgcgsb"/>
        </w:rPr>
        <w:t>maxiter</w:t>
      </w:r>
      <w:proofErr w:type="spellEnd"/>
      <w:r w:rsidRPr="001B54F2">
        <w:rPr>
          <w:rStyle w:val="gnkrckgcgsb"/>
        </w:rPr>
        <w:t xml:space="preserve"> = 10000, </w:t>
      </w:r>
    </w:p>
    <w:p w14:paraId="6DB63B35" w14:textId="64FF2046" w:rsidR="00B21F36" w:rsidRPr="001B54F2" w:rsidRDefault="00B21F36" w:rsidP="001B54F2">
      <w:pPr>
        <w:pStyle w:val="Code"/>
        <w:rPr>
          <w:rStyle w:val="gnkrckgcgsb"/>
        </w:rPr>
      </w:pPr>
      <w:r w:rsidRPr="001B54F2">
        <w:rPr>
          <w:rStyle w:val="gnkrckgcgsb"/>
        </w:rPr>
        <w:t xml:space="preserve">              </w:t>
      </w:r>
      <w:proofErr w:type="spellStart"/>
      <w:r w:rsidRPr="001B54F2">
        <w:rPr>
          <w:rStyle w:val="gnkrckgcgsb"/>
        </w:rPr>
        <w:t>Maxstep</w:t>
      </w:r>
      <w:proofErr w:type="spellEnd"/>
      <w:r w:rsidRPr="001B54F2">
        <w:rPr>
          <w:rStyle w:val="gnkrckgcgsb"/>
        </w:rPr>
        <w:t xml:space="preserve"> = 20, </w:t>
      </w:r>
      <w:proofErr w:type="spellStart"/>
      <w:r w:rsidRPr="001B54F2">
        <w:rPr>
          <w:rStyle w:val="gnkrckgcgsb"/>
        </w:rPr>
        <w:t>maxstill</w:t>
      </w:r>
      <w:proofErr w:type="spellEnd"/>
      <w:r w:rsidRPr="001B54F2">
        <w:rPr>
          <w:rStyle w:val="gnkrckgcgsb"/>
        </w:rPr>
        <w:t xml:space="preserve"> = 200, rep = 5, </w:t>
      </w:r>
      <w:proofErr w:type="spellStart"/>
      <w:r w:rsidRPr="001B54F2">
        <w:rPr>
          <w:rStyle w:val="gnkrckgcgsb"/>
        </w:rPr>
        <w:t>trymany</w:t>
      </w:r>
      <w:proofErr w:type="spellEnd"/>
      <w:r w:rsidRPr="001B54F2">
        <w:rPr>
          <w:rStyle w:val="gnkrckgcgsb"/>
        </w:rPr>
        <w:t xml:space="preserve"> = TRUE</w:t>
      </w:r>
    </w:p>
    <w:p w14:paraId="030A5FB6" w14:textId="77777777" w:rsidR="00B21F36" w:rsidRPr="001B54F2" w:rsidRDefault="00B21F36" w:rsidP="001B54F2">
      <w:pPr>
        <w:pStyle w:val="Code"/>
        <w:rPr>
          <w:rStyle w:val="gnkrckgcgsb"/>
        </w:rPr>
      </w:pPr>
    </w:p>
    <w:p w14:paraId="40067B8B" w14:textId="77777777" w:rsidR="00B21F36" w:rsidRPr="001B54F2" w:rsidRDefault="00B21F36" w:rsidP="001B54F2">
      <w:pPr>
        <w:pStyle w:val="Code"/>
        <w:rPr>
          <w:rStyle w:val="gnkrckgcgsb"/>
        </w:rPr>
      </w:pPr>
      <w:r w:rsidRPr="001B54F2">
        <w:rPr>
          <w:rStyle w:val="gnkrckgcgsb"/>
        </w:rPr>
        <w:t>Strata information:</w:t>
      </w:r>
    </w:p>
    <w:p w14:paraId="53BE66B4" w14:textId="77777777" w:rsidR="00B21F36" w:rsidRPr="001B54F2" w:rsidRDefault="00B21F36" w:rsidP="001B54F2">
      <w:pPr>
        <w:pStyle w:val="Code"/>
        <w:rPr>
          <w:rStyle w:val="gnkrckgcgsb"/>
        </w:rPr>
      </w:pPr>
      <w:r w:rsidRPr="001B54F2">
        <w:rPr>
          <w:rStyle w:val="gnkrckgcgsb"/>
        </w:rPr>
        <w:t xml:space="preserve">          |      type </w:t>
      </w:r>
      <w:proofErr w:type="spellStart"/>
      <w:r w:rsidRPr="001B54F2">
        <w:rPr>
          <w:rStyle w:val="gnkrckgcgsb"/>
        </w:rPr>
        <w:t>rh</w:t>
      </w:r>
      <w:proofErr w:type="spellEnd"/>
      <w:r w:rsidRPr="001B54F2">
        <w:rPr>
          <w:rStyle w:val="gnkrckgcgsb"/>
        </w:rPr>
        <w:t xml:space="preserve"> |       </w:t>
      </w:r>
      <w:proofErr w:type="spellStart"/>
      <w:r w:rsidRPr="001B54F2">
        <w:rPr>
          <w:rStyle w:val="gnkrckgcgsb"/>
        </w:rPr>
        <w:t>bh</w:t>
      </w:r>
      <w:proofErr w:type="spellEnd"/>
      <w:r w:rsidRPr="001B54F2">
        <w:rPr>
          <w:rStyle w:val="gnkrckgcgsb"/>
        </w:rPr>
        <w:t xml:space="preserve">    E(Y)      </w:t>
      </w:r>
      <w:proofErr w:type="spellStart"/>
      <w:r w:rsidRPr="001B54F2">
        <w:rPr>
          <w:rStyle w:val="gnkrckgcgsb"/>
        </w:rPr>
        <w:t>Var</w:t>
      </w:r>
      <w:proofErr w:type="spellEnd"/>
      <w:r w:rsidRPr="001B54F2">
        <w:rPr>
          <w:rStyle w:val="gnkrckgcgsb"/>
        </w:rPr>
        <w:t xml:space="preserve">(Y)  </w:t>
      </w:r>
      <w:proofErr w:type="spellStart"/>
      <w:r w:rsidRPr="001B54F2">
        <w:rPr>
          <w:rStyle w:val="gnkrckgcgsb"/>
        </w:rPr>
        <w:t>Nh</w:t>
      </w:r>
      <w:proofErr w:type="spellEnd"/>
      <w:r w:rsidRPr="001B54F2">
        <w:rPr>
          <w:rStyle w:val="gnkrckgcgsb"/>
        </w:rPr>
        <w:t xml:space="preserve"> </w:t>
      </w:r>
      <w:proofErr w:type="spellStart"/>
      <w:r w:rsidRPr="001B54F2">
        <w:rPr>
          <w:rStyle w:val="gnkrckgcgsb"/>
        </w:rPr>
        <w:t>nh</w:t>
      </w:r>
      <w:proofErr w:type="spellEnd"/>
      <w:r w:rsidRPr="001B54F2">
        <w:rPr>
          <w:rStyle w:val="gnkrckgcgsb"/>
        </w:rPr>
        <w:t xml:space="preserve">   </w:t>
      </w:r>
      <w:proofErr w:type="spellStart"/>
      <w:r w:rsidRPr="001B54F2">
        <w:rPr>
          <w:rStyle w:val="gnkrckgcgsb"/>
        </w:rPr>
        <w:t>fh</w:t>
      </w:r>
      <w:proofErr w:type="spellEnd"/>
    </w:p>
    <w:p w14:paraId="4A76E4C0" w14:textId="000D6BED" w:rsidR="00B21F36" w:rsidRPr="001B54F2" w:rsidRDefault="00B21F36" w:rsidP="001B54F2">
      <w:pPr>
        <w:pStyle w:val="Code"/>
        <w:rPr>
          <w:rStyle w:val="gnkrckgcgsb"/>
        </w:rPr>
      </w:pPr>
      <w:r w:rsidRPr="001B54F2">
        <w:rPr>
          <w:rStyle w:val="gnkrckgcgsb"/>
        </w:rPr>
        <w:t xml:space="preserve">stratum 1 | take-some </w:t>
      </w:r>
      <w:r w:rsidRPr="001B54F2">
        <w:rPr>
          <w:rStyle w:val="gnkrckgcgsb"/>
        </w:rPr>
        <w:tab/>
        <w:t>1 |   186.42   40.93     1657.48 119  6 0.05</w:t>
      </w:r>
    </w:p>
    <w:p w14:paraId="4E328007" w14:textId="69DAC10C" w:rsidR="00B21F36" w:rsidRPr="001B54F2" w:rsidRDefault="00B21F36" w:rsidP="001B54F2">
      <w:pPr>
        <w:pStyle w:val="Code"/>
        <w:rPr>
          <w:rStyle w:val="gnkrckgcgsb"/>
        </w:rPr>
      </w:pPr>
      <w:r w:rsidRPr="001B54F2">
        <w:rPr>
          <w:rStyle w:val="gnkrckgcgsb"/>
        </w:rPr>
        <w:t>stratum 2 | take-some  1 |   847.38  460.33    32138.01  57 12 0.21</w:t>
      </w:r>
    </w:p>
    <w:p w14:paraId="02666410" w14:textId="070C3317" w:rsidR="00B21F36" w:rsidRPr="001B54F2" w:rsidRDefault="00B21F36" w:rsidP="001B54F2">
      <w:pPr>
        <w:pStyle w:val="Code"/>
        <w:rPr>
          <w:rStyle w:val="gnkrckgcgsb"/>
        </w:rPr>
      </w:pPr>
      <w:r w:rsidRPr="001B54F2">
        <w:rPr>
          <w:rStyle w:val="gnkrckgcgsb"/>
        </w:rPr>
        <w:t xml:space="preserve">stratum 3 | take-all  </w:t>
      </w:r>
      <w:r w:rsidRPr="001B54F2">
        <w:rPr>
          <w:rStyle w:val="gnkrckgcgsb"/>
        </w:rPr>
        <w:tab/>
        <w:t>1 | 12168.70 3553.93 12825574.48  23 23 1.00</w:t>
      </w:r>
    </w:p>
    <w:p w14:paraId="2D197349" w14:textId="77777777" w:rsidR="00B21F36" w:rsidRPr="001B54F2" w:rsidRDefault="00B21F36" w:rsidP="001B54F2">
      <w:pPr>
        <w:pStyle w:val="Code"/>
        <w:rPr>
          <w:rStyle w:val="gnkrckgcgsb"/>
        </w:rPr>
      </w:pPr>
      <w:r w:rsidRPr="001B54F2">
        <w:rPr>
          <w:rStyle w:val="gnkrckgcgsb"/>
        </w:rPr>
        <w:t>Total                                                   199 41 0.21</w:t>
      </w:r>
    </w:p>
    <w:p w14:paraId="44687736" w14:textId="77777777" w:rsidR="00B21F36" w:rsidRPr="001B54F2" w:rsidRDefault="00B21F36" w:rsidP="001B54F2">
      <w:pPr>
        <w:pStyle w:val="Code"/>
        <w:rPr>
          <w:rStyle w:val="gnkrckgcgsb"/>
        </w:rPr>
      </w:pPr>
    </w:p>
    <w:p w14:paraId="76B22C3A" w14:textId="77777777" w:rsidR="00B21F36" w:rsidRPr="001B54F2" w:rsidRDefault="00B21F36" w:rsidP="001B54F2">
      <w:pPr>
        <w:pStyle w:val="Code"/>
        <w:rPr>
          <w:rStyle w:val="gnkrckgcgsb"/>
        </w:rPr>
      </w:pPr>
      <w:r w:rsidRPr="001B54F2">
        <w:rPr>
          <w:rStyle w:val="gnkrckgcgsb"/>
        </w:rPr>
        <w:t xml:space="preserve">Total sample size: 41 </w:t>
      </w:r>
    </w:p>
    <w:p w14:paraId="2C57B691" w14:textId="77777777" w:rsidR="00B21F36" w:rsidRPr="001B54F2" w:rsidRDefault="00B21F36" w:rsidP="001B54F2">
      <w:pPr>
        <w:pStyle w:val="Code"/>
        <w:rPr>
          <w:rStyle w:val="gnkrckgcgsb"/>
        </w:rPr>
      </w:pPr>
      <w:r w:rsidRPr="001B54F2">
        <w:rPr>
          <w:rStyle w:val="gnkrckgcgsb"/>
        </w:rPr>
        <w:t xml:space="preserve">Anticipated population mean: 567.0858 </w:t>
      </w:r>
    </w:p>
    <w:p w14:paraId="3C039824" w14:textId="77777777" w:rsidR="00B21F36" w:rsidRPr="001B54F2" w:rsidRDefault="00B21F36" w:rsidP="001B54F2">
      <w:pPr>
        <w:pStyle w:val="Code"/>
        <w:rPr>
          <w:rStyle w:val="gnkrckgcgsb"/>
        </w:rPr>
      </w:pPr>
      <w:r w:rsidRPr="001B54F2">
        <w:rPr>
          <w:rStyle w:val="gnkrckgcgsb"/>
        </w:rPr>
        <w:lastRenderedPageBreak/>
        <w:t xml:space="preserve">Anticipated CV: 0.02882883 </w:t>
      </w:r>
    </w:p>
    <w:p w14:paraId="70F07125" w14:textId="77777777" w:rsidR="00B21F36" w:rsidRPr="001B54F2" w:rsidRDefault="00B21F36" w:rsidP="001B54F2">
      <w:pPr>
        <w:pStyle w:val="Code"/>
      </w:pPr>
      <w:r w:rsidRPr="001B54F2">
        <w:rPr>
          <w:rStyle w:val="gnkrckgcgsb"/>
        </w:rPr>
        <w:t xml:space="preserve">Note: CV=RRMSE (Relative Root Mean Squared Error) because </w:t>
      </w:r>
      <w:proofErr w:type="spellStart"/>
      <w:r w:rsidRPr="001B54F2">
        <w:rPr>
          <w:rStyle w:val="gnkrckgcgsb"/>
        </w:rPr>
        <w:t>takenone</w:t>
      </w:r>
      <w:proofErr w:type="spellEnd"/>
      <w:r w:rsidRPr="001B54F2">
        <w:rPr>
          <w:rStyle w:val="gnkrckgcgsb"/>
        </w:rPr>
        <w:t>=0.</w:t>
      </w:r>
    </w:p>
    <w:p w14:paraId="7DDF501A" w14:textId="77777777" w:rsidR="00B21F36" w:rsidRPr="00DC4C61" w:rsidRDefault="00B21F36"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p>
    <w:p w14:paraId="67C01696" w14:textId="59FCFE91" w:rsidR="00C61F79" w:rsidRDefault="00C61F79" w:rsidP="007E66E3">
      <w:pPr>
        <w:pStyle w:val="Heading1"/>
      </w:pPr>
      <w:bookmarkStart w:id="27" w:name="_Toc22109625"/>
      <w:r>
        <w:t>Appendix</w:t>
      </w:r>
      <w:bookmarkEnd w:id="27"/>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7E66E3">
      <w:pPr>
        <w:pStyle w:val="Heading2"/>
      </w:pPr>
      <w:bookmarkStart w:id="28" w:name="_Ref16422707"/>
      <w:bookmarkStart w:id="29" w:name="_Ref16422745"/>
      <w:bookmarkStart w:id="30" w:name="_Toc22109626"/>
      <w:r>
        <w:t>Method 1</w:t>
      </w:r>
      <w:r w:rsidR="00D01F2E">
        <w:t xml:space="preserve"> Scripts</w:t>
      </w:r>
      <w:bookmarkEnd w:id="28"/>
      <w:bookmarkEnd w:id="29"/>
      <w:bookmarkEnd w:id="30"/>
    </w:p>
    <w:p w14:paraId="6736C460" w14:textId="77777777" w:rsidR="00C308CA" w:rsidRDefault="00C308CA" w:rsidP="00C308CA">
      <w:pPr>
        <w:pStyle w:val="Code"/>
      </w:pPr>
      <w:r>
        <w:t>library(</w:t>
      </w:r>
      <w:proofErr w:type="spellStart"/>
      <w:r>
        <w:t>SamplingStrata</w:t>
      </w:r>
      <w:proofErr w:type="spellEnd"/>
      <w:r>
        <w:t>)</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read.csv(file="./100K_Frame.csv",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naics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r>
        <w:t>buildFrameDF</w:t>
      </w:r>
      <w:proofErr w:type="spellEnd"/>
      <w:r>
        <w:t>(</w:t>
      </w:r>
      <w:proofErr w:type="spellStart"/>
      <w:r>
        <w:t>df</w:t>
      </w:r>
      <w:proofErr w:type="spellEnd"/>
      <w:r>
        <w:t xml:space="preserve">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w:t>
      </w:r>
      <w:proofErr w:type="spellStart"/>
      <w:r>
        <w:t>state","county","naics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"naics")</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r>
        <w:t>var.bin</w:t>
      </w:r>
      <w:proofErr w:type="spellEnd"/>
      <w:r>
        <w:t>(</w:t>
      </w:r>
      <w:proofErr w:type="spellStart"/>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r>
        <w:t>buildStrataDF</w:t>
      </w:r>
      <w:proofErr w:type="spellEnd"/>
      <w:r>
        <w:t>(</w:t>
      </w:r>
      <w:proofErr w:type="spellStart"/>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w:t>
      </w:r>
      <w:proofErr w:type="spellStart"/>
      <w:r>
        <w:t>str</w:t>
      </w:r>
      <w:proofErr w:type="spellEnd"/>
      <w:r>
        <w:t>(</w:t>
      </w:r>
      <w:proofErr w:type="spellStart"/>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read.csv("./CV.csv",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r>
        <w:t>checkInput</w:t>
      </w:r>
      <w:proofErr w:type="spell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w:t>
      </w:r>
      <w:proofErr w:type="spellStart"/>
      <w:r>
        <w:t>AtomicStrata</w:t>
      </w:r>
      <w:proofErr w:type="spellEnd"/>
      <w:r>
        <w:t xml:space="preserve">,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r>
        <w:t xml:space="preserve">solution &lt;- </w:t>
      </w:r>
      <w:proofErr w:type="spellStart"/>
      <w:r>
        <w:t>optimizeStrata</w:t>
      </w:r>
      <w:proofErr w:type="spellEnd"/>
      <w:r>
        <w:t xml:space="preserve">(errors = </w:t>
      </w:r>
      <w:proofErr w:type="spellStart"/>
      <w:r>
        <w:t>CVConst</w:t>
      </w:r>
      <w:proofErr w:type="spellEnd"/>
      <w:r>
        <w:t xml:space="preserve">, </w:t>
      </w:r>
    </w:p>
    <w:p w14:paraId="53CDF2E3" w14:textId="77777777" w:rsidR="00C308CA" w:rsidRDefault="00C308CA" w:rsidP="00C308CA">
      <w:pPr>
        <w:pStyle w:val="Code"/>
      </w:pPr>
      <w:r>
        <w:t xml:space="preserve">                           strata = </w:t>
      </w:r>
      <w:proofErr w:type="spellStart"/>
      <w:r>
        <w:t>AtomicStrata</w:t>
      </w:r>
      <w:proofErr w:type="spellEnd"/>
      <w:r>
        <w:t>,</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r>
        <w:t>write.table</w:t>
      </w:r>
      <w:proofErr w:type="spell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r>
        <w:t>write.table</w:t>
      </w:r>
      <w:proofErr w:type="spellEnd"/>
      <w:r>
        <w:t>(</w:t>
      </w:r>
      <w:proofErr w:type="spellStart"/>
      <w:r>
        <w:t>solution$indices,file</w:t>
      </w:r>
      <w:proofErr w:type="spellEnd"/>
      <w:r>
        <w:t xml:space="preserve">="./indices.csv", </w:t>
      </w:r>
      <w:proofErr w:type="spellStart"/>
      <w:r>
        <w:t>sep</w:t>
      </w:r>
      <w:proofErr w:type="spellEnd"/>
      <w:r>
        <w:t>=",")</w:t>
      </w:r>
    </w:p>
    <w:p w14:paraId="64F1FC37" w14:textId="77777777" w:rsidR="00B413D1" w:rsidRDefault="00B413D1" w:rsidP="007E66E3">
      <w:pPr>
        <w:pStyle w:val="Heading1"/>
        <w:numPr>
          <w:ilvl w:val="0"/>
          <w:numId w:val="0"/>
        </w:numPr>
        <w:ind w:left="460"/>
      </w:pPr>
    </w:p>
    <w:p w14:paraId="2EAB4D07" w14:textId="47908ECE" w:rsidR="00B413D1" w:rsidRDefault="00B413D1" w:rsidP="007E66E3">
      <w:pPr>
        <w:pStyle w:val="Heading1"/>
      </w:pPr>
      <w:bookmarkStart w:id="31" w:name="_Toc22109627"/>
      <w:r>
        <w:t>Method 2</w:t>
      </w:r>
      <w:r w:rsidR="00D01F2E">
        <w:t xml:space="preserve"> Scripts</w:t>
      </w:r>
      <w:bookmarkEnd w:id="31"/>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r>
        <w:t>library(</w:t>
      </w:r>
      <w:proofErr w:type="spellStart"/>
      <w:r>
        <w:t>SamplingStrata</w:t>
      </w:r>
      <w:proofErr w:type="spellEnd"/>
      <w:r>
        <w:t>)</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proofErr w:type="spellStart"/>
      <w:r>
        <w:t>CFSFrameData</w:t>
      </w:r>
      <w:proofErr w:type="spellEnd"/>
      <w:r>
        <w:t xml:space="preserve"> &lt;- read.csv(file="./100K_Frame.csv", header=TRUE, </w:t>
      </w:r>
      <w:proofErr w:type="spellStart"/>
      <w:r>
        <w:t>sep</w:t>
      </w:r>
      <w:proofErr w:type="spellEnd"/>
      <w:r>
        <w:t>=",")</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w:t>
      </w:r>
      <w:proofErr w:type="spellStart"/>
      <w:r>
        <w:t>estno</w:t>
      </w:r>
      <w:proofErr w:type="spellEnd"/>
      <w:r>
        <w:t xml:space="preserve"> column as identifier, state, county, and naics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proofErr w:type="spellStart"/>
      <w:r>
        <w:t>CFSFrame</w:t>
      </w:r>
      <w:proofErr w:type="spellEnd"/>
      <w:r>
        <w:t xml:space="preserve"> &lt;- </w:t>
      </w:r>
      <w:proofErr w:type="spellStart"/>
      <w:r>
        <w:t>buildFrameDF</w:t>
      </w:r>
      <w:proofErr w:type="spellEnd"/>
      <w:r>
        <w:t>(</w:t>
      </w:r>
      <w:proofErr w:type="spellStart"/>
      <w:r>
        <w:t>df</w:t>
      </w:r>
      <w:proofErr w:type="spellEnd"/>
      <w:r>
        <w:t xml:space="preserve"> = </w:t>
      </w:r>
      <w:proofErr w:type="spellStart"/>
      <w:r>
        <w:t>CFSFrameData</w:t>
      </w:r>
      <w:proofErr w:type="spellEnd"/>
      <w:r>
        <w:t>,</w:t>
      </w:r>
    </w:p>
    <w:p w14:paraId="056692EC" w14:textId="77777777" w:rsidR="0084251F" w:rsidRDefault="0084251F" w:rsidP="0084251F">
      <w:pPr>
        <w:pStyle w:val="Code"/>
      </w:pPr>
      <w:r>
        <w:t xml:space="preserve">                         id = "</w:t>
      </w:r>
      <w:proofErr w:type="spellStart"/>
      <w:r>
        <w:t>estno</w:t>
      </w:r>
      <w:proofErr w:type="spellEnd"/>
      <w:r>
        <w:t>",</w:t>
      </w:r>
    </w:p>
    <w:p w14:paraId="4B1F09AD" w14:textId="77777777" w:rsidR="0084251F" w:rsidRDefault="0084251F" w:rsidP="0084251F">
      <w:pPr>
        <w:pStyle w:val="Code"/>
      </w:pPr>
      <w:r>
        <w:t xml:space="preserve">                         X = c("</w:t>
      </w:r>
      <w:proofErr w:type="spellStart"/>
      <w:r>
        <w:t>state","county","naics</w:t>
      </w:r>
      <w:proofErr w:type="spellEnd"/>
      <w:r>
        <w:t>"),</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w:t>
      </w:r>
      <w:proofErr w:type="spellStart"/>
      <w:r>
        <w:t>domainvalue</w:t>
      </w:r>
      <w:proofErr w:type="spellEnd"/>
      <w:r>
        <w:t xml:space="preserve"> = "naics")</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 xml:space="preserve">CFSFrame$X4 &lt;- </w:t>
      </w:r>
      <w:proofErr w:type="spellStart"/>
      <w:r>
        <w:t>var.bin</w:t>
      </w:r>
      <w:proofErr w:type="spellEnd"/>
      <w:r>
        <w:t>(</w:t>
      </w:r>
      <w:proofErr w:type="spellStart"/>
      <w:r>
        <w:t>CFSFrameData$value</w:t>
      </w:r>
      <w:proofErr w:type="spellEnd"/>
      <w:r>
        <w:t>, bins=15)</w:t>
      </w:r>
    </w:p>
    <w:p w14:paraId="5A2435B9" w14:textId="77777777" w:rsidR="0084251F" w:rsidRDefault="0084251F" w:rsidP="0084251F">
      <w:pPr>
        <w:pStyle w:val="Code"/>
      </w:pPr>
    </w:p>
    <w:p w14:paraId="3A2DD1B9" w14:textId="77777777" w:rsidR="0084251F" w:rsidRDefault="0084251F" w:rsidP="0084251F">
      <w:pPr>
        <w:pStyle w:val="Code"/>
      </w:pPr>
      <w:r>
        <w:t xml:space="preserve"># Building the atomic </w:t>
      </w:r>
      <w:proofErr w:type="spellStart"/>
      <w:r>
        <w:t>strat</w:t>
      </w:r>
      <w:proofErr w:type="spellEnd"/>
      <w:r>
        <w:t xml:space="preserve"> based on the frame</w:t>
      </w:r>
    </w:p>
    <w:p w14:paraId="0AD3860B" w14:textId="77777777" w:rsidR="0084251F" w:rsidRDefault="0084251F" w:rsidP="0084251F">
      <w:pPr>
        <w:pStyle w:val="Code"/>
      </w:pPr>
      <w:proofErr w:type="spellStart"/>
      <w:r>
        <w:t>AtomicStrata</w:t>
      </w:r>
      <w:proofErr w:type="spellEnd"/>
      <w:r>
        <w:t xml:space="preserve"> &lt;- </w:t>
      </w:r>
      <w:proofErr w:type="spellStart"/>
      <w:r>
        <w:t>buildStrataDF</w:t>
      </w:r>
      <w:proofErr w:type="spellEnd"/>
      <w:r>
        <w:t>(</w:t>
      </w:r>
      <w:proofErr w:type="spellStart"/>
      <w:r>
        <w:t>CFSFrame</w:t>
      </w:r>
      <w:proofErr w:type="spellEnd"/>
      <w:r>
        <w:t>,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w:t>
      </w:r>
      <w:proofErr w:type="spellStart"/>
      <w:r>
        <w:t>str</w:t>
      </w:r>
      <w:proofErr w:type="spellEnd"/>
      <w:r>
        <w:t>(</w:t>
      </w:r>
      <w:proofErr w:type="spellStart"/>
      <w:r>
        <w:t>AtomicStrata</w:t>
      </w:r>
      <w:proofErr w:type="spellEnd"/>
      <w:r>
        <w:t>)</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proofErr w:type="spellStart"/>
      <w:r>
        <w:t>CVConst</w:t>
      </w:r>
      <w:proofErr w:type="spellEnd"/>
      <w:r>
        <w:t xml:space="preserve"> &lt;- read.csv("./CV.csv", header=TRUE, </w:t>
      </w:r>
      <w:proofErr w:type="spellStart"/>
      <w:r>
        <w:t>sep</w:t>
      </w:r>
      <w:proofErr w:type="spellEnd"/>
      <w:r>
        <w:t>=",")</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proofErr w:type="spellStart"/>
      <w:r>
        <w:t>checkInput</w:t>
      </w:r>
      <w:proofErr w:type="spellEnd"/>
      <w:r>
        <w:t xml:space="preserve">(errors = </w:t>
      </w:r>
      <w:proofErr w:type="spellStart"/>
      <w:r>
        <w:t>CVConst</w:t>
      </w:r>
      <w:proofErr w:type="spellEnd"/>
      <w:r>
        <w:t xml:space="preserve">, </w:t>
      </w:r>
    </w:p>
    <w:p w14:paraId="3629B12C" w14:textId="77777777" w:rsidR="0084251F" w:rsidRDefault="0084251F" w:rsidP="0084251F">
      <w:pPr>
        <w:pStyle w:val="Code"/>
      </w:pPr>
      <w:r>
        <w:t xml:space="preserve">           strata = </w:t>
      </w:r>
      <w:proofErr w:type="spellStart"/>
      <w:r>
        <w:t>AtomicStrata</w:t>
      </w:r>
      <w:proofErr w:type="spellEnd"/>
      <w:r>
        <w:t xml:space="preserve">,                               </w:t>
      </w:r>
    </w:p>
    <w:p w14:paraId="787EC869" w14:textId="77777777" w:rsidR="0084251F" w:rsidRDefault="0084251F" w:rsidP="0084251F">
      <w:pPr>
        <w:pStyle w:val="Code"/>
      </w:pPr>
      <w:r>
        <w:t xml:space="preserve">           </w:t>
      </w:r>
      <w:proofErr w:type="spellStart"/>
      <w:r>
        <w:t>sampframe</w:t>
      </w:r>
      <w:proofErr w:type="spellEnd"/>
      <w:r>
        <w:t xml:space="preserve"> = </w:t>
      </w:r>
      <w:proofErr w:type="spellStart"/>
      <w:r>
        <w:t>CFSFrame</w:t>
      </w:r>
      <w:proofErr w:type="spellEnd"/>
      <w:r>
        <w:t>)</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t xml:space="preserve">solution &lt;- </w:t>
      </w:r>
      <w:proofErr w:type="spellStart"/>
      <w:r>
        <w:t>optimizeStrata</w:t>
      </w:r>
      <w:proofErr w:type="spellEnd"/>
      <w:r>
        <w:t xml:space="preserve">(errors = </w:t>
      </w:r>
      <w:proofErr w:type="spellStart"/>
      <w:r>
        <w:t>CVConst</w:t>
      </w:r>
      <w:proofErr w:type="spellEnd"/>
      <w:r>
        <w:t xml:space="preserve">, </w:t>
      </w:r>
    </w:p>
    <w:p w14:paraId="376D80F9" w14:textId="77777777" w:rsidR="0084251F" w:rsidRDefault="0084251F" w:rsidP="0084251F">
      <w:pPr>
        <w:pStyle w:val="Code"/>
      </w:pPr>
      <w:r>
        <w:t xml:space="preserve">                           strata = </w:t>
      </w:r>
      <w:proofErr w:type="spellStart"/>
      <w:r>
        <w:t>AtomicStrata</w:t>
      </w:r>
      <w:proofErr w:type="spellEnd"/>
      <w:r>
        <w:t>,</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w:t>
      </w:r>
      <w:proofErr w:type="spellStart"/>
      <w:r>
        <w:t>iter</w:t>
      </w:r>
      <w:proofErr w:type="spellEnd"/>
      <w:r>
        <w:t xml:space="preserve"> = 100,</w:t>
      </w:r>
    </w:p>
    <w:p w14:paraId="265BEDC3" w14:textId="77777777" w:rsidR="0084251F" w:rsidRDefault="0084251F" w:rsidP="0084251F">
      <w:pPr>
        <w:pStyle w:val="Code"/>
      </w:pPr>
      <w:r>
        <w:t xml:space="preserve">                           </w:t>
      </w:r>
      <w:proofErr w:type="spellStart"/>
      <w:r>
        <w:t>writeFiles</w:t>
      </w:r>
      <w:proofErr w:type="spellEnd"/>
      <w:r>
        <w:t xml:space="preserve"> = FALSE,</w:t>
      </w:r>
    </w:p>
    <w:p w14:paraId="2FBD156D" w14:textId="77777777" w:rsidR="0084251F" w:rsidRDefault="0084251F" w:rsidP="0084251F">
      <w:pPr>
        <w:pStyle w:val="Code"/>
      </w:pPr>
      <w:r>
        <w:t xml:space="preserve">                           </w:t>
      </w:r>
      <w:proofErr w:type="spellStart"/>
      <w:r>
        <w:t>showPlot</w:t>
      </w:r>
      <w:proofErr w:type="spellEnd"/>
      <w:r>
        <w:t xml:space="preserve">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proofErr w:type="spellStart"/>
      <w:r>
        <w:t>write.table</w:t>
      </w:r>
      <w:proofErr w:type="spellEnd"/>
      <w:r>
        <w:t>(</w:t>
      </w:r>
      <w:proofErr w:type="spellStart"/>
      <w:r>
        <w:t>solution$aggr_strata,file</w:t>
      </w:r>
      <w:proofErr w:type="spellEnd"/>
      <w:r>
        <w:t xml:space="preserve">="./aggr_strata.csv", </w:t>
      </w:r>
      <w:proofErr w:type="spellStart"/>
      <w:r>
        <w:t>sep</w:t>
      </w:r>
      <w:proofErr w:type="spellEnd"/>
      <w:r>
        <w:t>=",")</w:t>
      </w:r>
    </w:p>
    <w:p w14:paraId="227E1D2A" w14:textId="77777777" w:rsidR="0084251F" w:rsidRDefault="0084251F" w:rsidP="0084251F">
      <w:pPr>
        <w:pStyle w:val="Code"/>
      </w:pPr>
      <w:proofErr w:type="spellStart"/>
      <w:r>
        <w:t>write.table</w:t>
      </w:r>
      <w:proofErr w:type="spellEnd"/>
      <w:r>
        <w:t>(</w:t>
      </w:r>
      <w:proofErr w:type="spellStart"/>
      <w:r>
        <w:t>solution$indices,file</w:t>
      </w:r>
      <w:proofErr w:type="spellEnd"/>
      <w:r>
        <w:t xml:space="preserve">="./indices.csv", </w:t>
      </w:r>
      <w:proofErr w:type="spellStart"/>
      <w:r>
        <w:t>sep</w:t>
      </w:r>
      <w:proofErr w:type="spellEnd"/>
      <w:r>
        <w:t>=",")</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r w:rsidR="0084251F">
        <w:t xml:space="preserve">Adding </w:t>
      </w:r>
      <w:r>
        <w:t>labels to strata result</w:t>
      </w:r>
      <w:r w:rsidR="0084251F">
        <w:t xml:space="preserve"> of GA</w:t>
      </w:r>
    </w:p>
    <w:p w14:paraId="2FE83CE4" w14:textId="77777777" w:rsidR="008B75AA" w:rsidRDefault="008B75AA" w:rsidP="008B75AA">
      <w:pPr>
        <w:pStyle w:val="Code"/>
      </w:pPr>
      <w:proofErr w:type="spellStart"/>
      <w:r>
        <w:t>newstrata</w:t>
      </w:r>
      <w:proofErr w:type="spellEnd"/>
      <w:r>
        <w:t xml:space="preserve"> &lt;- </w:t>
      </w:r>
      <w:proofErr w:type="spellStart"/>
      <w:r>
        <w:t>updateStrata</w:t>
      </w:r>
      <w:proofErr w:type="spellEnd"/>
      <w:r>
        <w:t>(</w:t>
      </w:r>
      <w:proofErr w:type="spellStart"/>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r>
        <w:t>writeFiles</w:t>
      </w:r>
      <w:proofErr w:type="spellEnd"/>
      <w:r>
        <w:t xml:space="preserve"> = TRUE)</w:t>
      </w:r>
    </w:p>
    <w:p w14:paraId="138BE248" w14:textId="726B559D" w:rsidR="008B75AA" w:rsidRDefault="008B75AA" w:rsidP="008B75AA">
      <w:pPr>
        <w:pStyle w:val="Code"/>
      </w:pPr>
      <w:r>
        <w:t xml:space="preserve">newstrata1 &lt;- </w:t>
      </w:r>
      <w:proofErr w:type="spellStart"/>
      <w:r>
        <w:t>newstrata</w:t>
      </w:r>
      <w:proofErr w:type="spellEnd"/>
      <w:r>
        <w:t>[,c(1,2,7,11)]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4CA8CB33" w14:textId="77777777" w:rsidR="003828A8" w:rsidRDefault="003828A8" w:rsidP="003828A8">
      <w:pPr>
        <w:pStyle w:val="Code"/>
      </w:pPr>
      <w:r>
        <w:t>Stratification.GA  = newstrata1</w:t>
      </w:r>
    </w:p>
    <w:p w14:paraId="02883547" w14:textId="77777777" w:rsidR="003828A8" w:rsidRDefault="003828A8" w:rsidP="003828A8">
      <w:pPr>
        <w:pStyle w:val="Code"/>
      </w:pPr>
      <w:r>
        <w:t>j = 1</w:t>
      </w:r>
    </w:p>
    <w:p w14:paraId="3E709ECA" w14:textId="77777777" w:rsidR="003828A8" w:rsidRDefault="003828A8" w:rsidP="003828A8">
      <w:pPr>
        <w:pStyle w:val="Code"/>
      </w:pPr>
      <w:r>
        <w:t>for (</w:t>
      </w:r>
      <w:proofErr w:type="spellStart"/>
      <w:r>
        <w:t>i</w:t>
      </w:r>
      <w:proofErr w:type="spellEnd"/>
      <w:r>
        <w:t xml:space="preserve"> in 1:nrow(newstrata1)) {</w:t>
      </w:r>
    </w:p>
    <w:p w14:paraId="0188757E" w14:textId="77777777" w:rsidR="003828A8" w:rsidRDefault="003828A8" w:rsidP="003828A8">
      <w:pPr>
        <w:pStyle w:val="Code"/>
      </w:pPr>
      <w:r>
        <w:t xml:space="preserve">  </w:t>
      </w:r>
      <w:proofErr w:type="spellStart"/>
      <w:r>
        <w:t>num</w:t>
      </w:r>
      <w:proofErr w:type="spellEnd"/>
      <w:r>
        <w:t xml:space="preserve"> = newstrata1[i,2]</w:t>
      </w:r>
    </w:p>
    <w:p w14:paraId="6B101F8A" w14:textId="77777777" w:rsidR="003828A8" w:rsidRDefault="003828A8" w:rsidP="003828A8">
      <w:pPr>
        <w:pStyle w:val="Code"/>
      </w:pPr>
      <w:r>
        <w:t xml:space="preserve">  if (</w:t>
      </w:r>
      <w:proofErr w:type="spellStart"/>
      <w:r>
        <w:t>num</w:t>
      </w:r>
      <w:proofErr w:type="spellEnd"/>
      <w:r>
        <w:t xml:space="preserve"> == 1) {</w:t>
      </w:r>
    </w:p>
    <w:p w14:paraId="6496D6E2" w14:textId="77777777" w:rsidR="003828A8" w:rsidRDefault="003828A8" w:rsidP="003828A8">
      <w:pPr>
        <w:pStyle w:val="Code"/>
      </w:pPr>
      <w:r>
        <w:t xml:space="preserve">    Stratification.GA[j,] = newstrata1[</w:t>
      </w:r>
      <w:proofErr w:type="spellStart"/>
      <w:r>
        <w:t>i</w:t>
      </w:r>
      <w:proofErr w:type="spellEnd"/>
      <w:r>
        <w:t>,]</w:t>
      </w:r>
    </w:p>
    <w:p w14:paraId="09BE9B1C" w14:textId="77777777" w:rsidR="003828A8" w:rsidRDefault="003828A8" w:rsidP="003828A8">
      <w:pPr>
        <w:pStyle w:val="Code"/>
      </w:pPr>
      <w:r>
        <w:t xml:space="preserve">    j = j + 1</w:t>
      </w:r>
    </w:p>
    <w:p w14:paraId="70513013" w14:textId="77777777" w:rsidR="003828A8" w:rsidRDefault="003828A8" w:rsidP="003828A8">
      <w:pPr>
        <w:pStyle w:val="Code"/>
      </w:pPr>
      <w:r>
        <w:t xml:space="preserve">  }</w:t>
      </w:r>
    </w:p>
    <w:p w14:paraId="75AE3DDD" w14:textId="77777777" w:rsidR="003828A8" w:rsidRDefault="003828A8" w:rsidP="003828A8">
      <w:pPr>
        <w:pStyle w:val="Code"/>
      </w:pPr>
      <w:r>
        <w:t xml:space="preserve">  else {</w:t>
      </w:r>
    </w:p>
    <w:p w14:paraId="388835F4" w14:textId="77777777" w:rsidR="003828A8" w:rsidRDefault="003828A8" w:rsidP="003828A8">
      <w:pPr>
        <w:pStyle w:val="Code"/>
      </w:pPr>
      <w:r>
        <w:t xml:space="preserve">    for (k in 1:num) {</w:t>
      </w:r>
    </w:p>
    <w:p w14:paraId="5C8AB66B" w14:textId="77777777" w:rsidR="003828A8" w:rsidRDefault="003828A8" w:rsidP="003828A8">
      <w:pPr>
        <w:pStyle w:val="Code"/>
      </w:pPr>
      <w:r>
        <w:t xml:space="preserve">      Stratification.GA[j,-2] = newstrata1[i,-2]</w:t>
      </w:r>
    </w:p>
    <w:p w14:paraId="50850C79" w14:textId="77777777" w:rsidR="003828A8" w:rsidRDefault="003828A8" w:rsidP="003828A8">
      <w:pPr>
        <w:pStyle w:val="Code"/>
      </w:pPr>
      <w:r>
        <w:t xml:space="preserve">      Stratification.GA[j,2] = 1</w:t>
      </w:r>
    </w:p>
    <w:p w14:paraId="1B3C637D" w14:textId="77777777" w:rsidR="003828A8" w:rsidRDefault="003828A8" w:rsidP="003828A8">
      <w:pPr>
        <w:pStyle w:val="Code"/>
      </w:pPr>
      <w:r>
        <w:t xml:space="preserve">      j = j + 1</w:t>
      </w:r>
    </w:p>
    <w:p w14:paraId="76C16A9A" w14:textId="77777777" w:rsidR="003828A8" w:rsidRDefault="003828A8" w:rsidP="003828A8">
      <w:pPr>
        <w:pStyle w:val="Code"/>
      </w:pPr>
      <w:r>
        <w:t xml:space="preserve">    }</w:t>
      </w:r>
    </w:p>
    <w:p w14:paraId="75239EFC" w14:textId="77777777" w:rsidR="003828A8" w:rsidRDefault="003828A8" w:rsidP="003828A8">
      <w:pPr>
        <w:pStyle w:val="Code"/>
      </w:pPr>
      <w:r>
        <w:t xml:space="preserve">  }</w:t>
      </w:r>
    </w:p>
    <w:p w14:paraId="7297324A" w14:textId="77777777" w:rsidR="003828A8" w:rsidRDefault="003828A8" w:rsidP="003828A8">
      <w:pPr>
        <w:pStyle w:val="Code"/>
      </w:pPr>
      <w:r>
        <w:t>}</w:t>
      </w:r>
    </w:p>
    <w:p w14:paraId="2D712DC1" w14:textId="77777777" w:rsidR="003828A8" w:rsidRDefault="003828A8" w:rsidP="003828A8">
      <w:pPr>
        <w:pStyle w:val="Code"/>
      </w:pPr>
    </w:p>
    <w:p w14:paraId="5DED8EBC" w14:textId="00665328" w:rsidR="003828A8" w:rsidRDefault="003828A8">
      <w:pPr>
        <w:pStyle w:val="Code"/>
      </w:pPr>
      <w:r>
        <w:t>View(Stratification.GA)</w:t>
      </w:r>
    </w:p>
    <w:p w14:paraId="4C1E9B38" w14:textId="27C8AEB0" w:rsidR="003828A8" w:rsidRDefault="003828A8">
      <w:pPr>
        <w:pStyle w:val="Code"/>
      </w:pPr>
      <w:r>
        <w:lastRenderedPageBreak/>
        <w:t xml:space="preserve">PSU.GA&lt;- </w:t>
      </w:r>
      <w:proofErr w:type="spellStart"/>
      <w:r>
        <w:t>cbind.data.frame</w:t>
      </w:r>
      <w:proofErr w:type="spellEnd"/>
      <w:r>
        <w:t xml:space="preserve">(Stratification.GA[,1:4],value = </w:t>
      </w:r>
      <w:proofErr w:type="spellStart"/>
      <w:r>
        <w:t>CFSFrameData$value</w:t>
      </w:r>
      <w:proofErr w:type="spellEnd"/>
      <w:r>
        <w:t>)</w:t>
      </w:r>
    </w:p>
    <w:p w14:paraId="4D357E7F" w14:textId="77777777" w:rsidR="003828A8" w:rsidRDefault="003828A8" w:rsidP="003828A8">
      <w:pPr>
        <w:pStyle w:val="Code"/>
      </w:pPr>
      <w:r>
        <w:t># -------------Domain1-------------------------------------------</w:t>
      </w:r>
    </w:p>
    <w:p w14:paraId="1842AF19" w14:textId="77777777" w:rsidR="003828A8" w:rsidRDefault="003828A8" w:rsidP="003828A8">
      <w:pPr>
        <w:pStyle w:val="Code"/>
      </w:pPr>
    </w:p>
    <w:p w14:paraId="51440735" w14:textId="77777777" w:rsidR="003828A8" w:rsidRDefault="003828A8" w:rsidP="003828A8">
      <w:pPr>
        <w:pStyle w:val="Code"/>
      </w:pPr>
      <w:r>
        <w:t xml:space="preserve"># using PSU.GA result for creating parameter labeldom1 and x1 </w:t>
      </w:r>
    </w:p>
    <w:p w14:paraId="39D54DC7" w14:textId="77777777" w:rsidR="003828A8" w:rsidRDefault="003828A8" w:rsidP="003828A8">
      <w:pPr>
        <w:pStyle w:val="Code"/>
      </w:pPr>
    </w:p>
    <w:p w14:paraId="471596BF" w14:textId="77777777" w:rsidR="003828A8" w:rsidRDefault="003828A8" w:rsidP="003828A8">
      <w:pPr>
        <w:pStyle w:val="Code"/>
      </w:pPr>
      <w:r>
        <w:t xml:space="preserve">S = matrix(0,nrow=1, </w:t>
      </w:r>
      <w:proofErr w:type="spellStart"/>
      <w:r>
        <w:t>ncol</w:t>
      </w:r>
      <w:proofErr w:type="spellEnd"/>
      <w:r>
        <w:t>=5)</w:t>
      </w:r>
    </w:p>
    <w:p w14:paraId="2244F3DB" w14:textId="77777777" w:rsidR="003828A8" w:rsidRDefault="003828A8" w:rsidP="003828A8">
      <w:pPr>
        <w:pStyle w:val="Code"/>
      </w:pPr>
      <w:r>
        <w:t xml:space="preserve">SS = matrix(0,nrow=1, </w:t>
      </w:r>
      <w:proofErr w:type="spellStart"/>
      <w:r>
        <w:t>ncol</w:t>
      </w:r>
      <w:proofErr w:type="spellEnd"/>
      <w:r>
        <w:t>=5)</w:t>
      </w:r>
    </w:p>
    <w:p w14:paraId="4A4BE390" w14:textId="77777777" w:rsidR="003828A8" w:rsidRDefault="003828A8" w:rsidP="003828A8">
      <w:pPr>
        <w:pStyle w:val="Code"/>
      </w:pPr>
      <w:r>
        <w:t>for (</w:t>
      </w:r>
      <w:proofErr w:type="spellStart"/>
      <w:r>
        <w:t>i</w:t>
      </w:r>
      <w:proofErr w:type="spellEnd"/>
      <w:r>
        <w:t xml:space="preserve"> in 1:nrow(PSU.GA)) {</w:t>
      </w:r>
    </w:p>
    <w:p w14:paraId="5C65DE55" w14:textId="77777777" w:rsidR="003828A8" w:rsidRDefault="003828A8" w:rsidP="003828A8">
      <w:pPr>
        <w:pStyle w:val="Code"/>
      </w:pPr>
      <w:r>
        <w:t xml:space="preserve">  if (PSU.GA[i,3] == 1) {</w:t>
      </w:r>
    </w:p>
    <w:p w14:paraId="4B0F469C" w14:textId="77777777" w:rsidR="003828A8" w:rsidRDefault="003828A8" w:rsidP="003828A8">
      <w:pPr>
        <w:pStyle w:val="Code"/>
      </w:pPr>
      <w:r>
        <w:t xml:space="preserve">    S[1,] = </w:t>
      </w:r>
      <w:proofErr w:type="spellStart"/>
      <w:r>
        <w:t>as.matrix</w:t>
      </w:r>
      <w:proofErr w:type="spellEnd"/>
      <w:r>
        <w:t>(PSU.GA[</w:t>
      </w:r>
      <w:proofErr w:type="spellStart"/>
      <w:r>
        <w:t>i</w:t>
      </w:r>
      <w:proofErr w:type="spellEnd"/>
      <w:r>
        <w:t>,])</w:t>
      </w:r>
    </w:p>
    <w:p w14:paraId="24149F72" w14:textId="77777777" w:rsidR="003828A8" w:rsidRDefault="003828A8" w:rsidP="003828A8">
      <w:pPr>
        <w:pStyle w:val="Code"/>
      </w:pPr>
      <w:r>
        <w:t xml:space="preserve">    SS = </w:t>
      </w:r>
      <w:proofErr w:type="spellStart"/>
      <w:r>
        <w:t>rbind</w:t>
      </w:r>
      <w:proofErr w:type="spellEnd"/>
      <w:r>
        <w:t>(SS,S)</w:t>
      </w:r>
    </w:p>
    <w:p w14:paraId="4635AAE9" w14:textId="77777777" w:rsidR="003828A8" w:rsidRDefault="003828A8" w:rsidP="003828A8">
      <w:pPr>
        <w:pStyle w:val="Code"/>
      </w:pPr>
      <w:r>
        <w:t xml:space="preserve">  }</w:t>
      </w:r>
    </w:p>
    <w:p w14:paraId="13EA85F6" w14:textId="77777777" w:rsidR="003828A8" w:rsidRDefault="003828A8" w:rsidP="003828A8">
      <w:pPr>
        <w:pStyle w:val="Code"/>
      </w:pPr>
      <w:r>
        <w:t>}</w:t>
      </w:r>
    </w:p>
    <w:p w14:paraId="2721F5A0" w14:textId="77777777" w:rsidR="003828A8" w:rsidRDefault="003828A8" w:rsidP="003828A8">
      <w:pPr>
        <w:pStyle w:val="Code"/>
      </w:pPr>
    </w:p>
    <w:p w14:paraId="5CD8CAFF" w14:textId="2111E040" w:rsidR="003828A8" w:rsidRDefault="003828A8" w:rsidP="003828A8">
      <w:pPr>
        <w:pStyle w:val="Code"/>
      </w:pPr>
      <w:r>
        <w:t>strata.domain1 = SS[-1,]</w:t>
      </w:r>
    </w:p>
    <w:p w14:paraId="45D4B48B" w14:textId="77777777" w:rsidR="003828A8" w:rsidRDefault="003828A8" w:rsidP="003828A8">
      <w:pPr>
        <w:pStyle w:val="Code"/>
      </w:pPr>
    </w:p>
    <w:p w14:paraId="3E021A5A" w14:textId="212BAC5F" w:rsidR="003828A8" w:rsidRDefault="003828A8">
      <w:pPr>
        <w:pStyle w:val="Code"/>
      </w:pPr>
      <w:r>
        <w:t># remove SPU with one sampling unit</w:t>
      </w:r>
    </w:p>
    <w:p w14:paraId="71B9B174" w14:textId="77777777" w:rsidR="003828A8" w:rsidRDefault="003828A8" w:rsidP="003828A8">
      <w:pPr>
        <w:pStyle w:val="Code"/>
      </w:pPr>
      <w:r>
        <w:t>strata_dom1=</w:t>
      </w:r>
      <w:proofErr w:type="spellStart"/>
      <w:r>
        <w:t>data.frame</w:t>
      </w:r>
      <w:proofErr w:type="spellEnd"/>
      <w:r>
        <w:t>(strata.domain1)</w:t>
      </w:r>
    </w:p>
    <w:p w14:paraId="7BD9A945" w14:textId="77777777" w:rsidR="003828A8" w:rsidRDefault="003828A8" w:rsidP="003828A8">
      <w:pPr>
        <w:pStyle w:val="Code"/>
      </w:pPr>
      <w:proofErr w:type="spellStart"/>
      <w:r>
        <w:t>colnames</w:t>
      </w:r>
      <w:proofErr w:type="spellEnd"/>
      <w:r>
        <w:t>(strata_dom1)= c("STRATO", "N", "DOM1", "</w:t>
      </w:r>
      <w:proofErr w:type="spellStart"/>
      <w:r>
        <w:t>LABEL","value</w:t>
      </w:r>
      <w:proofErr w:type="spellEnd"/>
      <w:r>
        <w:t>")</w:t>
      </w:r>
    </w:p>
    <w:p w14:paraId="683FBF44" w14:textId="77777777" w:rsidR="003828A8" w:rsidRDefault="003828A8" w:rsidP="003828A8">
      <w:pPr>
        <w:pStyle w:val="Code"/>
      </w:pPr>
      <w:r>
        <w:t xml:space="preserve">strata_dom1$LABEL &lt;- </w:t>
      </w:r>
      <w:proofErr w:type="spellStart"/>
      <w:r>
        <w:t>as.numeric</w:t>
      </w:r>
      <w:proofErr w:type="spellEnd"/>
      <w:r>
        <w:t>(</w:t>
      </w:r>
      <w:proofErr w:type="spellStart"/>
      <w:r>
        <w:t>as.character</w:t>
      </w:r>
      <w:proofErr w:type="spellEnd"/>
      <w:r>
        <w:t>(strata_dom1$LABEL))</w:t>
      </w:r>
    </w:p>
    <w:p w14:paraId="70996FA3" w14:textId="77777777" w:rsidR="003828A8" w:rsidRDefault="003828A8" w:rsidP="003828A8">
      <w:pPr>
        <w:pStyle w:val="Code"/>
      </w:pPr>
      <w:r>
        <w:t xml:space="preserve">r= </w:t>
      </w:r>
      <w:proofErr w:type="spellStart"/>
      <w:r>
        <w:t>as.data.frame</w:t>
      </w:r>
      <w:proofErr w:type="spellEnd"/>
      <w:r>
        <w:t xml:space="preserve">(which(table(strata_dom1$LABEL)== 1, </w:t>
      </w:r>
      <w:proofErr w:type="spellStart"/>
      <w:r>
        <w:t>arr.ind</w:t>
      </w:r>
      <w:proofErr w:type="spellEnd"/>
      <w:r>
        <w:t xml:space="preserve"> = TRUE))</w:t>
      </w:r>
    </w:p>
    <w:p w14:paraId="10B07CBD" w14:textId="09C15932" w:rsidR="003828A8" w:rsidRDefault="003828A8">
      <w:pPr>
        <w:pStyle w:val="Code"/>
      </w:pPr>
      <w:r>
        <w:t>strata_dom1&lt;- strata_dom1[!(strata_dom1$LABEL %in% r$dim1),]</w:t>
      </w:r>
    </w:p>
    <w:p w14:paraId="5DAE0C4A" w14:textId="77777777" w:rsidR="003828A8" w:rsidRDefault="003828A8" w:rsidP="003828A8">
      <w:pPr>
        <w:pStyle w:val="Code"/>
      </w:pPr>
      <w:r>
        <w:t>#--------------------------------------</w:t>
      </w:r>
    </w:p>
    <w:p w14:paraId="791A6479" w14:textId="77777777" w:rsidR="003828A8" w:rsidRDefault="003828A8" w:rsidP="003828A8">
      <w:pPr>
        <w:pStyle w:val="Code"/>
      </w:pPr>
      <w:r>
        <w:t>labeldom1=</w:t>
      </w:r>
      <w:proofErr w:type="spellStart"/>
      <w:r>
        <w:t>as.numeric</w:t>
      </w:r>
      <w:proofErr w:type="spellEnd"/>
      <w:r>
        <w:t xml:space="preserve">(strata_dom1[,4]) # initial stratification to be used in simulated </w:t>
      </w:r>
      <w:proofErr w:type="spellStart"/>
      <w:r>
        <w:t>anealing</w:t>
      </w:r>
      <w:proofErr w:type="spellEnd"/>
    </w:p>
    <w:p w14:paraId="3D9E735D" w14:textId="1F04A0CE" w:rsidR="003828A8" w:rsidRDefault="003828A8">
      <w:pPr>
        <w:pStyle w:val="Code"/>
      </w:pPr>
      <w:r>
        <w:t xml:space="preserve">x1 &lt;- </w:t>
      </w:r>
      <w:proofErr w:type="spellStart"/>
      <w:r>
        <w:t>as.matrix</w:t>
      </w:r>
      <w:proofErr w:type="spellEnd"/>
      <w:r>
        <w:t>(</w:t>
      </w:r>
      <w:proofErr w:type="spellStart"/>
      <w:r>
        <w:t>as.double</w:t>
      </w:r>
      <w:proofErr w:type="spellEnd"/>
      <w:r>
        <w:t>(matrix(strata_dom1[,5]))) # Matrix xi</w:t>
      </w:r>
    </w:p>
    <w:p w14:paraId="02BC7A99" w14:textId="1141FC34" w:rsidR="003828A8" w:rsidRDefault="003828A8">
      <w:pPr>
        <w:pStyle w:val="Code"/>
      </w:pPr>
      <w:r>
        <w:t xml:space="preserve"># using </w:t>
      </w:r>
      <w:proofErr w:type="spellStart"/>
      <w:r>
        <w:t>ga_solution$aggr_strata</w:t>
      </w:r>
      <w:proofErr w:type="spellEnd"/>
      <w:r>
        <w:t xml:space="preserve"> result for creating parameter samplesizeMultiDOM1</w:t>
      </w:r>
    </w:p>
    <w:p w14:paraId="13B801D2" w14:textId="77777777" w:rsidR="003828A8" w:rsidRDefault="003828A8" w:rsidP="003828A8">
      <w:pPr>
        <w:pStyle w:val="Code"/>
      </w:pPr>
      <w:r>
        <w:t xml:space="preserve">  </w:t>
      </w:r>
    </w:p>
    <w:p w14:paraId="152A9EA6" w14:textId="77777777" w:rsidR="003828A8" w:rsidRDefault="003828A8" w:rsidP="003828A8">
      <w:pPr>
        <w:pStyle w:val="Code"/>
      </w:pPr>
      <w:r>
        <w:t xml:space="preserve">  R = matrix(0,nrow=1, </w:t>
      </w:r>
      <w:proofErr w:type="spellStart"/>
      <w:r>
        <w:t>ncol</w:t>
      </w:r>
      <w:proofErr w:type="spellEnd"/>
      <w:r>
        <w:t>=8)</w:t>
      </w:r>
    </w:p>
    <w:p w14:paraId="1F150A1E" w14:textId="77777777" w:rsidR="003828A8" w:rsidRDefault="003828A8" w:rsidP="003828A8">
      <w:pPr>
        <w:pStyle w:val="Code"/>
      </w:pPr>
      <w:r>
        <w:t xml:space="preserve">RR = matrix(0,nrow=1, </w:t>
      </w:r>
      <w:proofErr w:type="spellStart"/>
      <w:r>
        <w:t>ncol</w:t>
      </w:r>
      <w:proofErr w:type="spellEnd"/>
      <w:r>
        <w:t>=8)</w:t>
      </w:r>
    </w:p>
    <w:p w14:paraId="0531E324" w14:textId="77777777" w:rsidR="003828A8" w:rsidRDefault="003828A8" w:rsidP="003828A8">
      <w:pPr>
        <w:pStyle w:val="Code"/>
      </w:pPr>
      <w:r>
        <w:t>for (</w:t>
      </w:r>
      <w:proofErr w:type="spellStart"/>
      <w:r>
        <w:t>i</w:t>
      </w:r>
      <w:proofErr w:type="spellEnd"/>
      <w:r>
        <w:t xml:space="preserve"> in 1:nrow(</w:t>
      </w:r>
      <w:proofErr w:type="spellStart"/>
      <w:r>
        <w:t>ga_solution$aggr_strata</w:t>
      </w:r>
      <w:proofErr w:type="spellEnd"/>
      <w:r>
        <w:t>)) {</w:t>
      </w:r>
    </w:p>
    <w:p w14:paraId="65E37F11" w14:textId="77777777" w:rsidR="003828A8" w:rsidRDefault="003828A8" w:rsidP="003828A8">
      <w:pPr>
        <w:pStyle w:val="Code"/>
      </w:pPr>
      <w:r>
        <w:t xml:space="preserve">  if (</w:t>
      </w:r>
      <w:proofErr w:type="spellStart"/>
      <w:r>
        <w:t>ga_solution$aggr_strata</w:t>
      </w:r>
      <w:proofErr w:type="spellEnd"/>
      <w:r>
        <w:t>[i,5] == 1) {</w:t>
      </w:r>
    </w:p>
    <w:p w14:paraId="638EA8B5" w14:textId="77777777" w:rsidR="003828A8" w:rsidRDefault="003828A8" w:rsidP="003828A8">
      <w:pPr>
        <w:pStyle w:val="Code"/>
      </w:pPr>
      <w:r>
        <w:t xml:space="preserve">    R[1,] = </w:t>
      </w:r>
      <w:proofErr w:type="spellStart"/>
      <w:r>
        <w:t>as.matrix</w:t>
      </w:r>
      <w:proofErr w:type="spellEnd"/>
      <w:r>
        <w:t>(</w:t>
      </w:r>
      <w:proofErr w:type="spellStart"/>
      <w:r>
        <w:t>ga_solution$aggr_strata</w:t>
      </w:r>
      <w:proofErr w:type="spellEnd"/>
      <w:r>
        <w:t>[</w:t>
      </w:r>
      <w:proofErr w:type="spellStart"/>
      <w:r>
        <w:t>i</w:t>
      </w:r>
      <w:proofErr w:type="spellEnd"/>
      <w:r>
        <w:t>,])</w:t>
      </w:r>
    </w:p>
    <w:p w14:paraId="72EB196B" w14:textId="77777777" w:rsidR="003828A8" w:rsidRDefault="003828A8" w:rsidP="003828A8">
      <w:pPr>
        <w:pStyle w:val="Code"/>
      </w:pPr>
      <w:r>
        <w:t xml:space="preserve">    RR = </w:t>
      </w:r>
      <w:proofErr w:type="spellStart"/>
      <w:r>
        <w:t>rbind</w:t>
      </w:r>
      <w:proofErr w:type="spellEnd"/>
      <w:r>
        <w:t>(RR,R)</w:t>
      </w:r>
    </w:p>
    <w:p w14:paraId="403B0CC4" w14:textId="77777777" w:rsidR="003828A8" w:rsidRDefault="003828A8" w:rsidP="003828A8">
      <w:pPr>
        <w:pStyle w:val="Code"/>
      </w:pPr>
      <w:r>
        <w:t xml:space="preserve">  }</w:t>
      </w:r>
    </w:p>
    <w:p w14:paraId="34658E73" w14:textId="77777777" w:rsidR="003828A8" w:rsidRDefault="003828A8" w:rsidP="003828A8">
      <w:pPr>
        <w:pStyle w:val="Code"/>
      </w:pPr>
      <w:r>
        <w:t>}</w:t>
      </w:r>
    </w:p>
    <w:p w14:paraId="7AA04B21" w14:textId="3B2BF7A2" w:rsidR="003828A8" w:rsidRDefault="003828A8">
      <w:pPr>
        <w:pStyle w:val="Code"/>
      </w:pPr>
      <w:r>
        <w:t>samplesize.domain1 = RR[-1,]</w:t>
      </w:r>
    </w:p>
    <w:p w14:paraId="2E1F34F5" w14:textId="62BE0C9A" w:rsidR="002A6BA3" w:rsidRDefault="003828A8" w:rsidP="008B75AA">
      <w:pPr>
        <w:pStyle w:val="Code"/>
      </w:pPr>
      <w:r>
        <w:t>sampleSizeMultiDOM1=sum(ceiling(samplesize.domain1[,8]))</w:t>
      </w:r>
      <w:r w:rsidR="002A6BA3">
        <w:t>-----------------------------------------------------------------------------------</w:t>
      </w:r>
    </w:p>
    <w:p w14:paraId="03E3B1E5" w14:textId="626C77BB" w:rsidR="008B75AA" w:rsidRDefault="008B75AA" w:rsidP="008B75AA">
      <w:pPr>
        <w:pStyle w:val="Code"/>
      </w:pPr>
      <w:r>
        <w:t># Optimal allocation stratification ("</w:t>
      </w:r>
      <w:proofErr w:type="spellStart"/>
      <w:r>
        <w:t>saAlloc</w:t>
      </w:r>
      <w:proofErr w:type="spellEnd"/>
      <w:r>
        <w:t>") package</w:t>
      </w:r>
    </w:p>
    <w:p w14:paraId="512C4B39" w14:textId="77777777" w:rsidR="008B75AA" w:rsidRDefault="008B75AA" w:rsidP="008B75AA">
      <w:pPr>
        <w:pStyle w:val="Code"/>
      </w:pPr>
      <w:r>
        <w:t>library(</w:t>
      </w:r>
      <w:proofErr w:type="spellStart"/>
      <w:r>
        <w:t>saAlloc</w:t>
      </w:r>
      <w:proofErr w:type="spellEnd"/>
      <w:r>
        <w:t>)</w:t>
      </w:r>
    </w:p>
    <w:p w14:paraId="2B4EA9EB" w14:textId="77777777" w:rsidR="008B75AA" w:rsidRDefault="008B75AA" w:rsidP="008B75AA">
      <w:pPr>
        <w:pStyle w:val="Code"/>
      </w:pPr>
      <w:r>
        <w:t xml:space="preserve">sa_solution_acv_multi_1 &lt;- </w:t>
      </w:r>
      <w:proofErr w:type="spellStart"/>
      <w:r>
        <w:t>saMinCV</w:t>
      </w:r>
      <w:proofErr w:type="spellEnd"/>
      <w:r>
        <w:t>(</w:t>
      </w:r>
    </w:p>
    <w:p w14:paraId="03D9588B" w14:textId="77777777" w:rsidR="008B75AA" w:rsidRDefault="008B75AA" w:rsidP="008B75AA">
      <w:pPr>
        <w:pStyle w:val="Code"/>
      </w:pPr>
      <w:r>
        <w:t xml:space="preserve">  x=x1 ,</w:t>
      </w:r>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lastRenderedPageBreak/>
        <w:t xml:space="preserve">  </w:t>
      </w:r>
      <w:proofErr w:type="spellStart"/>
      <w:r>
        <w:t>targetCV</w:t>
      </w:r>
      <w:proofErr w:type="spellEnd"/>
      <w:r>
        <w:t>=(0.02),</w:t>
      </w:r>
    </w:p>
    <w:p w14:paraId="746064A9" w14:textId="77777777" w:rsidR="008B75AA" w:rsidRDefault="008B75AA" w:rsidP="008B75AA">
      <w:pPr>
        <w:pStyle w:val="Code"/>
      </w:pPr>
      <w:r>
        <w:t xml:space="preserve">  </w:t>
      </w:r>
      <w:proofErr w:type="spellStart"/>
      <w:r>
        <w:t>sampleSize</w:t>
      </w:r>
      <w:proofErr w:type="spellEnd"/>
      <w:r>
        <w:t>=sampleSizeMultiDOM1,</w:t>
      </w:r>
    </w:p>
    <w:p w14:paraId="31028E0C" w14:textId="77777777" w:rsidR="008B75AA" w:rsidRDefault="008B75AA" w:rsidP="008B75AA">
      <w:pPr>
        <w:pStyle w:val="Code"/>
      </w:pPr>
      <w:r>
        <w:t xml:space="preserve">  </w:t>
      </w:r>
      <w:proofErr w:type="spellStart"/>
      <w:r>
        <w:t>terations</w:t>
      </w:r>
      <w:proofErr w:type="spellEnd"/>
      <w:r>
        <w:t>=100,</w:t>
      </w:r>
    </w:p>
    <w:p w14:paraId="4A103681" w14:textId="77777777" w:rsidR="008B75AA" w:rsidRDefault="008B75AA" w:rsidP="008B75AA">
      <w:pPr>
        <w:pStyle w:val="Code"/>
      </w:pPr>
      <w:r>
        <w:t xml:space="preserve">  penalty = penalty2,</w:t>
      </w:r>
    </w:p>
    <w:p w14:paraId="626EA430" w14:textId="1798E8C3" w:rsidR="00183901" w:rsidRDefault="008B75AA" w:rsidP="00D12407">
      <w:pPr>
        <w:pStyle w:val="Code"/>
      </w:pPr>
      <w:r>
        <w:t xml:space="preserve">  </w:t>
      </w:r>
      <w:proofErr w:type="spellStart"/>
      <w:r>
        <w:t>preserveSatisfied</w:t>
      </w:r>
      <w:proofErr w:type="spellEnd"/>
      <w:r>
        <w:t>=TRUE,</w:t>
      </w:r>
    </w:p>
    <w:p w14:paraId="252B083A" w14:textId="77777777" w:rsidR="008B75AA" w:rsidRDefault="008B75AA" w:rsidP="008B75AA">
      <w:pPr>
        <w:pStyle w:val="Code"/>
      </w:pPr>
      <w:r>
        <w:t xml:space="preserve">  </w:t>
      </w:r>
      <w:proofErr w:type="spellStart"/>
      <w:r>
        <w:t>fpc</w:t>
      </w:r>
      <w:proofErr w:type="spellEnd"/>
      <w:r>
        <w:t>=FALSE</w:t>
      </w:r>
    </w:p>
    <w:p w14:paraId="7EE77142" w14:textId="77777777" w:rsidR="008B75AA" w:rsidRDefault="008B75AA" w:rsidP="008B75AA">
      <w:pPr>
        <w:pStyle w:val="Code"/>
      </w:pPr>
      <w:r>
        <w:t>)</w:t>
      </w:r>
    </w:p>
    <w:p w14:paraId="0FF0E92A" w14:textId="77777777" w:rsidR="008B75AA" w:rsidRDefault="008B75AA" w:rsidP="008B75AA">
      <w:pPr>
        <w:pStyle w:val="Code"/>
      </w:pPr>
      <w:r>
        <w:t>summary(sa_solution_acv_multi_1)</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277103DB" w:rsidR="001B54F2" w:rsidRDefault="001B54F2">
      <w:pPr>
        <w:spacing w:before="0" w:line="240" w:lineRule="auto"/>
        <w:ind w:right="0"/>
        <w:rPr>
          <w:b/>
          <w:bCs/>
        </w:rPr>
      </w:pPr>
      <w:r>
        <w:br w:type="page"/>
      </w:r>
    </w:p>
    <w:p w14:paraId="350A1BD3" w14:textId="72525BCD" w:rsidR="008E47FE" w:rsidRDefault="00DE460C" w:rsidP="007E66E3">
      <w:pPr>
        <w:pStyle w:val="Heading1"/>
      </w:pPr>
      <w:bookmarkStart w:id="32" w:name="_Toc22109628"/>
      <w:r>
        <w:lastRenderedPageBreak/>
        <w:t>References</w:t>
      </w:r>
      <w:bookmarkEnd w:id="32"/>
    </w:p>
    <w:p w14:paraId="542C9643" w14:textId="77777777" w:rsidR="00A514FD" w:rsidRPr="00A514FD" w:rsidRDefault="00243D2A" w:rsidP="00A514FD">
      <w:pPr>
        <w:pStyle w:val="Bibliography"/>
      </w:pPr>
      <w:r>
        <w:fldChar w:fldCharType="begin"/>
      </w:r>
      <w:r w:rsidR="00C74888">
        <w:instrText xml:space="preserve"> ADDIN ZOTERO_BIBL {"uncited":[],"omitted":[],"custom":[]} CSL_BIBLIOGRAPHY </w:instrText>
      </w:r>
      <w:r>
        <w:fldChar w:fldCharType="separate"/>
      </w:r>
      <w:r w:rsidR="00A514FD" w:rsidRPr="00A514FD">
        <w:t xml:space="preserve">Ballin, M., &amp; Barcaroli, G. (2013). Joint determination of optimal stratification and sample allocation using genetic algorithm. </w:t>
      </w:r>
      <w:r w:rsidR="00A514FD" w:rsidRPr="00A514FD">
        <w:rPr>
          <w:i/>
          <w:iCs/>
        </w:rPr>
        <w:t>Survey Methodology</w:t>
      </w:r>
      <w:r w:rsidR="00A514FD" w:rsidRPr="00A514FD">
        <w:t>, 27.</w:t>
      </w:r>
    </w:p>
    <w:p w14:paraId="4D8D6B3F" w14:textId="77777777" w:rsidR="00A514FD" w:rsidRPr="00A514FD" w:rsidRDefault="00A514FD" w:rsidP="00A514FD">
      <w:pPr>
        <w:pStyle w:val="Bibliography"/>
      </w:pPr>
      <w:r w:rsidRPr="00A514FD">
        <w:t xml:space="preserve">Barcaroli, G. (2014a). SamplingStrata: An R Package for the Optimization of Stratified Sampling. </w:t>
      </w:r>
      <w:r w:rsidRPr="00A514FD">
        <w:rPr>
          <w:i/>
          <w:iCs/>
        </w:rPr>
        <w:t>Journal of Statistical Software</w:t>
      </w:r>
      <w:r w:rsidRPr="00A514FD">
        <w:t xml:space="preserve">, </w:t>
      </w:r>
      <w:r w:rsidRPr="00A514FD">
        <w:rPr>
          <w:i/>
          <w:iCs/>
        </w:rPr>
        <w:t>61</w:t>
      </w:r>
      <w:r w:rsidRPr="00A514FD">
        <w:t>(1), 1–24. https://doi.org/10.18637/jss.v061.i04</w:t>
      </w:r>
    </w:p>
    <w:p w14:paraId="455820BC" w14:textId="77777777" w:rsidR="00A514FD" w:rsidRPr="00A514FD" w:rsidRDefault="00A514FD" w:rsidP="00A514FD">
      <w:pPr>
        <w:pStyle w:val="Bibliography"/>
      </w:pPr>
      <w:r w:rsidRPr="00A514FD">
        <w:t xml:space="preserve">Barcaroli, G. (2014b). </w:t>
      </w:r>
      <w:r w:rsidRPr="00A514FD">
        <w:rPr>
          <w:b/>
          <w:bCs/>
        </w:rPr>
        <w:t>SamplingStrata</w:t>
      </w:r>
      <w:r w:rsidRPr="00A514FD">
        <w:t xml:space="preserve">: An </w:t>
      </w:r>
      <w:r w:rsidRPr="00A514FD">
        <w:rPr>
          <w:i/>
          <w:iCs/>
        </w:rPr>
        <w:t>R</w:t>
      </w:r>
      <w:r w:rsidRPr="00A514FD">
        <w:t xml:space="preserve"> Package for the Optimization of Stratified Sampling. </w:t>
      </w:r>
      <w:r w:rsidRPr="00A514FD">
        <w:rPr>
          <w:i/>
          <w:iCs/>
        </w:rPr>
        <w:t>Journal of Statistical Software</w:t>
      </w:r>
      <w:r w:rsidRPr="00A514FD">
        <w:t xml:space="preserve">, </w:t>
      </w:r>
      <w:r w:rsidRPr="00A514FD">
        <w:rPr>
          <w:i/>
          <w:iCs/>
        </w:rPr>
        <w:t>61</w:t>
      </w:r>
      <w:r w:rsidRPr="00A514FD">
        <w:t>(4). https://doi.org/10.18637/jss.v061.i04</w:t>
      </w:r>
    </w:p>
    <w:p w14:paraId="60ECA5C2" w14:textId="77777777" w:rsidR="00A514FD" w:rsidRPr="00A514FD" w:rsidRDefault="00A514FD" w:rsidP="00A514FD">
      <w:pPr>
        <w:pStyle w:val="Bibliography"/>
      </w:pPr>
      <w:r w:rsidRPr="00A514FD">
        <w:t>Barcaroli, G. (2019a, April 21). R package for Optimal Stratification of Sampling Frames for Multipurpose Sampling Surveys: Barcaroli/SamplingStrata. Retrieved April 23, 2019, from https://github.com/barcaroli/SamplingStrata</w:t>
      </w:r>
    </w:p>
    <w:p w14:paraId="719FFF08" w14:textId="77777777" w:rsidR="00A514FD" w:rsidRPr="00A514FD" w:rsidRDefault="00A514FD" w:rsidP="00A514FD">
      <w:pPr>
        <w:pStyle w:val="Bibliography"/>
      </w:pPr>
      <w:r w:rsidRPr="00A514FD">
        <w:t>Barcaroli, G. (2019b, May 2). optimizeStrata: Best stratification of a sampling frame for multipurpose... in SamplingStrata: Optimal Stratification of Sampling Frames for Multipurpose Sampling Surveys. Retrieved August 12, 2019, from https://rdrr.io/cran/SamplingStrata/man/optimizeStrata.html</w:t>
      </w:r>
    </w:p>
    <w:p w14:paraId="2207C3E7" w14:textId="77777777" w:rsidR="00A514FD" w:rsidRPr="00A514FD" w:rsidRDefault="00A514FD" w:rsidP="00A514FD">
      <w:pPr>
        <w:pStyle w:val="Bibliography"/>
      </w:pPr>
      <w:r w:rsidRPr="00A514FD">
        <w:t xml:space="preserve">Bethel, J. (1989). </w:t>
      </w:r>
      <w:r w:rsidRPr="00A514FD">
        <w:rPr>
          <w:i/>
          <w:iCs/>
        </w:rPr>
        <w:t>Sample allocation in multivariate surveys</w:t>
      </w:r>
      <w:r w:rsidRPr="00A514FD">
        <w:t xml:space="preserve">. </w:t>
      </w:r>
      <w:r w:rsidRPr="00A514FD">
        <w:rPr>
          <w:i/>
          <w:iCs/>
        </w:rPr>
        <w:t>15</w:t>
      </w:r>
      <w:r w:rsidRPr="00A514FD">
        <w:t>, 47–57.</w:t>
      </w:r>
    </w:p>
    <w:p w14:paraId="1EF34146" w14:textId="77777777" w:rsidR="00A514FD" w:rsidRPr="00A514FD" w:rsidRDefault="00A514FD" w:rsidP="00A514FD">
      <w:pPr>
        <w:pStyle w:val="Bibliography"/>
      </w:pPr>
      <w:r w:rsidRPr="00A514FD">
        <w:t>Bureau of Transportation Statistics. (2019a, February 25). 2017 Commodity Flow Survey Overview and Methodology. Retrieved April 23, 2019, from https://www.bts.gov/archive/publications/commodity_flow_survey/methodology_2012</w:t>
      </w:r>
    </w:p>
    <w:p w14:paraId="751BD16D" w14:textId="77777777" w:rsidR="00A514FD" w:rsidRPr="00A514FD" w:rsidRDefault="00A514FD" w:rsidP="00A514FD">
      <w:pPr>
        <w:pStyle w:val="Bibliography"/>
      </w:pPr>
      <w:r w:rsidRPr="00A514FD">
        <w:t>Bureau of Transportation Statistics. (2019b, March 29). Freight Analysis Framework. Retrieved April 23, 2019, from https://www.bts.gov/faf</w:t>
      </w:r>
    </w:p>
    <w:p w14:paraId="473E28E0" w14:textId="77777777" w:rsidR="00A514FD" w:rsidRPr="00A514FD" w:rsidRDefault="00A514FD" w:rsidP="00A514FD">
      <w:pPr>
        <w:pStyle w:val="Bibliography"/>
      </w:pPr>
      <w:r w:rsidRPr="00A514FD">
        <w:t xml:space="preserve">Ghanbartehrani, S. (2019, April 10). Saeedt/CFS_Sampling. Retrieved April 23, 2019, from </w:t>
      </w:r>
      <w:r w:rsidRPr="00A514FD">
        <w:lastRenderedPageBreak/>
        <w:t>GitHub website: https://github.com/saeedt/CFS_Sampling</w:t>
      </w:r>
    </w:p>
    <w:p w14:paraId="36B2F0F8" w14:textId="77777777" w:rsidR="00A514FD" w:rsidRPr="00A514FD" w:rsidRDefault="00A514FD" w:rsidP="00A514FD">
      <w:pPr>
        <w:pStyle w:val="Bibliography"/>
      </w:pPr>
      <w:r w:rsidRPr="00A514FD">
        <w:t xml:space="preserve">Hartigan, J. A., &amp; Wong, M. A. (1979). Algorithm AS 136: A K-Means Clustering Algorithm. </w:t>
      </w:r>
      <w:r w:rsidRPr="00A514FD">
        <w:rPr>
          <w:i/>
          <w:iCs/>
        </w:rPr>
        <w:t>Applied Statistics</w:t>
      </w:r>
      <w:r w:rsidRPr="00A514FD">
        <w:t xml:space="preserve">, </w:t>
      </w:r>
      <w:r w:rsidRPr="00A514FD">
        <w:rPr>
          <w:i/>
          <w:iCs/>
        </w:rPr>
        <w:t>28</w:t>
      </w:r>
      <w:r w:rsidRPr="00A514FD">
        <w:t>(1), 100. https://doi.org/10.2307/2346830</w:t>
      </w:r>
    </w:p>
    <w:p w14:paraId="09D31A89" w14:textId="77777777" w:rsidR="00A514FD" w:rsidRPr="00A514FD" w:rsidRDefault="00A514FD" w:rsidP="00A514FD">
      <w:pPr>
        <w:pStyle w:val="Bibliography"/>
      </w:pPr>
      <w:r w:rsidRPr="00A514FD">
        <w:t xml:space="preserve">Lisic, J., Sang, H., Zhu, Z., &amp; Zimmer, S. (2018). Optimal Stratification and Allocation for the June Agricultural Survey. </w:t>
      </w:r>
      <w:r w:rsidRPr="00A514FD">
        <w:rPr>
          <w:i/>
          <w:iCs/>
        </w:rPr>
        <w:t>Journal of Official Statistics</w:t>
      </w:r>
      <w:r w:rsidRPr="00A514FD">
        <w:t xml:space="preserve">, </w:t>
      </w:r>
      <w:r w:rsidRPr="00A514FD">
        <w:rPr>
          <w:i/>
          <w:iCs/>
        </w:rPr>
        <w:t>34</w:t>
      </w:r>
      <w:r w:rsidRPr="00A514FD">
        <w:t>(1), 121–148. https://doi.org/10.1515/jos-2018-0007</w:t>
      </w:r>
    </w:p>
    <w:p w14:paraId="02ADB557" w14:textId="77777777" w:rsidR="00A514FD" w:rsidRPr="00A514FD" w:rsidRDefault="00A514FD" w:rsidP="00A514FD">
      <w:pPr>
        <w:pStyle w:val="Bibliography"/>
      </w:pPr>
      <w:r w:rsidRPr="00A514FD">
        <w:t>R Consortium. (2014, March 27). RStudio. Retrieved April 23, 2019, from RStudio website: https://www.rstudio.com/</w:t>
      </w:r>
    </w:p>
    <w:p w14:paraId="5D128D97" w14:textId="77777777" w:rsidR="00A514FD" w:rsidRPr="00A514FD" w:rsidRDefault="00A514FD" w:rsidP="00A514FD">
      <w:pPr>
        <w:pStyle w:val="Bibliography"/>
      </w:pPr>
      <w:r w:rsidRPr="00A514FD">
        <w:t xml:space="preserve">Rivest, L.-P. (2017). </w:t>
      </w:r>
      <w:r w:rsidRPr="00A514FD">
        <w:rPr>
          <w:i/>
          <w:iCs/>
        </w:rPr>
        <w:t>Cran/stratification</w:t>
      </w:r>
      <w:r w:rsidRPr="00A514FD">
        <w:t xml:space="preserve"> [R]. Retrieved from https://github.com/cran/stratification (Original work published 2014)</w:t>
      </w:r>
    </w:p>
    <w:p w14:paraId="2BCEC289" w14:textId="77777777" w:rsidR="00A514FD" w:rsidRPr="00A514FD" w:rsidRDefault="00A514FD" w:rsidP="00A514FD">
      <w:pPr>
        <w:pStyle w:val="Bibliography"/>
      </w:pPr>
      <w:r w:rsidRPr="00A514FD">
        <w:t>The Comprehensive R Archive Network. (2019, March 11). Retrieved April 18, 2019, from https://cran.r-project.org/</w:t>
      </w:r>
    </w:p>
    <w:p w14:paraId="3609C2BC" w14:textId="77777777" w:rsidR="00A514FD" w:rsidRPr="00A514FD" w:rsidRDefault="00A514FD" w:rsidP="00A514FD">
      <w:pPr>
        <w:pStyle w:val="Bibliography"/>
      </w:pPr>
      <w:r w:rsidRPr="00A514FD">
        <w:t>The PostgreSQL Global Development Group. (2019a). PostgreSQL: Documentation: 11: 43.1. Overview. Retrieved April 23, 2019, from https://www.postgresql.org/docs/current/plpgsql-overview.html</w:t>
      </w:r>
    </w:p>
    <w:p w14:paraId="2F806C48" w14:textId="77777777" w:rsidR="00A514FD" w:rsidRPr="00A514FD" w:rsidRDefault="00A514FD" w:rsidP="00A514FD">
      <w:pPr>
        <w:pStyle w:val="Bibliography"/>
      </w:pPr>
      <w:r w:rsidRPr="00A514FD">
        <w:t>The PostgreSQL Global Development Group. (2019b). PostgreSQL: The world’s most advanced open source database. Retrieved April 23, 2019, from https://www.postgresql.org/</w:t>
      </w:r>
    </w:p>
    <w:p w14:paraId="6CC6D2A8" w14:textId="77777777" w:rsidR="00A514FD" w:rsidRPr="00A514FD" w:rsidRDefault="00A514FD" w:rsidP="00A514FD">
      <w:pPr>
        <w:pStyle w:val="Bibliography"/>
      </w:pPr>
      <w:r w:rsidRPr="00A514FD">
        <w:t>The R Foundation. (2019). R: The R Project for Statistical Computing. Retrieved April 23, 2019, from https://www.r-project.org/</w:t>
      </w:r>
    </w:p>
    <w:p w14:paraId="228C6255" w14:textId="77777777" w:rsidR="00A514FD" w:rsidRPr="00A514FD" w:rsidRDefault="00A514FD" w:rsidP="00A514FD">
      <w:pPr>
        <w:pStyle w:val="Bibliography"/>
      </w:pPr>
      <w:r w:rsidRPr="00A514FD">
        <w:t>The R Foundation. (n.d.). Building R for Windows. Retrieved August 6, 2019, from https://cran.r-project.org/bin/windows/Rtools/</w:t>
      </w:r>
    </w:p>
    <w:p w14:paraId="7EA50E8C" w14:textId="77777777" w:rsidR="00A514FD" w:rsidRPr="00A514FD" w:rsidRDefault="00A514FD" w:rsidP="00A514FD">
      <w:pPr>
        <w:pStyle w:val="Bibliography"/>
      </w:pPr>
      <w:r w:rsidRPr="00A514FD">
        <w:lastRenderedPageBreak/>
        <w:t>US Census Bureau. (2018, September 12). County Business Patterns: 2016. Retrieved April 23, 2019, from https://www.census.gov/data/datasets/2016/econ/cbp/2016-cbp.html</w:t>
      </w:r>
    </w:p>
    <w:p w14:paraId="5C98B2D8" w14:textId="1D2C0F7E" w:rsidR="008B75AA" w:rsidRDefault="00243D2A" w:rsidP="007E66E3">
      <w:pPr>
        <w:pStyle w:val="Heading1"/>
        <w:numPr>
          <w:ilvl w:val="0"/>
          <w:numId w:val="0"/>
        </w:numPr>
        <w:ind w:left="100"/>
      </w:pPr>
      <w:r>
        <w:fldChar w:fldCharType="end"/>
      </w:r>
    </w:p>
    <w:p w14:paraId="0D468266" w14:textId="04240516" w:rsidR="000C35DD" w:rsidRDefault="000C35DD" w:rsidP="007E66E3">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0CA90" w14:textId="77777777" w:rsidR="00E65A02" w:rsidRDefault="00E65A02" w:rsidP="00464704">
      <w:r>
        <w:separator/>
      </w:r>
    </w:p>
  </w:endnote>
  <w:endnote w:type="continuationSeparator" w:id="0">
    <w:p w14:paraId="1170DA9F" w14:textId="77777777" w:rsidR="00E65A02" w:rsidRDefault="00E65A02"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FA10" w14:textId="77777777" w:rsidR="00E65A02" w:rsidRDefault="00E65A02"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5B07E54B" w:rsidR="00E65A02" w:rsidRDefault="00E65A02" w:rsidP="00464704">
                          <w:pPr>
                            <w:pStyle w:val="BodyText"/>
                          </w:pPr>
                          <w:r>
                            <w:fldChar w:fldCharType="begin"/>
                          </w:r>
                          <w:r>
                            <w:instrText xml:space="preserve"> PAGE </w:instrText>
                          </w:r>
                          <w:r>
                            <w:fldChar w:fldCharType="separate"/>
                          </w:r>
                          <w:r w:rsidR="00F333CA">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5B07E54B" w:rsidR="00E65A02" w:rsidRDefault="00E65A02" w:rsidP="00464704">
                    <w:pPr>
                      <w:pStyle w:val="BodyText"/>
                    </w:pPr>
                    <w:r>
                      <w:fldChar w:fldCharType="begin"/>
                    </w:r>
                    <w:r>
                      <w:instrText xml:space="preserve"> PAGE </w:instrText>
                    </w:r>
                    <w:r>
                      <w:fldChar w:fldCharType="separate"/>
                    </w:r>
                    <w:r w:rsidR="00F333CA">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3E684" w14:textId="77777777" w:rsidR="00E65A02" w:rsidRDefault="00E65A02" w:rsidP="00464704">
      <w:r>
        <w:separator/>
      </w:r>
    </w:p>
  </w:footnote>
  <w:footnote w:type="continuationSeparator" w:id="0">
    <w:p w14:paraId="6119C88B" w14:textId="77777777" w:rsidR="00E65A02" w:rsidRDefault="00E65A02"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4CB"/>
    <w:multiLevelType w:val="hybridMultilevel"/>
    <w:tmpl w:val="F99A42B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3" w15:restartNumberingAfterBreak="0">
    <w:nsid w:val="26E317E3"/>
    <w:multiLevelType w:val="hybridMultilevel"/>
    <w:tmpl w:val="491E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5" w15:restartNumberingAfterBreak="0">
    <w:nsid w:val="4BA77E96"/>
    <w:multiLevelType w:val="multilevel"/>
    <w:tmpl w:val="09B81C90"/>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pStyle w:val="Heading2"/>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6" w15:restartNumberingAfterBreak="0">
    <w:nsid w:val="544F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7"/>
  </w:num>
  <w:num w:numId="6">
    <w:abstractNumId w:val="5"/>
    <w:lvlOverride w:ilvl="0">
      <w:startOverride w:val="6"/>
    </w:lvlOverride>
    <w:lvlOverride w:ilvl="1">
      <w:startOverride w:val="3"/>
    </w:lvlOverride>
  </w:num>
  <w:num w:numId="7">
    <w:abstractNumId w:val="8"/>
  </w:num>
  <w:num w:numId="8">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DUwMDU1tDQ2MjZS0lEKTi0uzszPAykwNKgFAH2J9w8tAAAA"/>
  </w:docVars>
  <w:rsids>
    <w:rsidRoot w:val="008E47FE"/>
    <w:rsid w:val="000122D7"/>
    <w:rsid w:val="000122EB"/>
    <w:rsid w:val="00021A6A"/>
    <w:rsid w:val="00022BEC"/>
    <w:rsid w:val="00035BD8"/>
    <w:rsid w:val="000364FE"/>
    <w:rsid w:val="000520E1"/>
    <w:rsid w:val="0005385A"/>
    <w:rsid w:val="000565B6"/>
    <w:rsid w:val="000615F4"/>
    <w:rsid w:val="00066D8E"/>
    <w:rsid w:val="000676C4"/>
    <w:rsid w:val="000709BD"/>
    <w:rsid w:val="00070B46"/>
    <w:rsid w:val="00071193"/>
    <w:rsid w:val="00073A49"/>
    <w:rsid w:val="000767DE"/>
    <w:rsid w:val="0007792A"/>
    <w:rsid w:val="00081F0C"/>
    <w:rsid w:val="00082A34"/>
    <w:rsid w:val="00083C3B"/>
    <w:rsid w:val="00084BB1"/>
    <w:rsid w:val="00090BE3"/>
    <w:rsid w:val="000948A7"/>
    <w:rsid w:val="0009704F"/>
    <w:rsid w:val="000B0A11"/>
    <w:rsid w:val="000B307C"/>
    <w:rsid w:val="000B3EC2"/>
    <w:rsid w:val="000B5DE9"/>
    <w:rsid w:val="000B7062"/>
    <w:rsid w:val="000C10A3"/>
    <w:rsid w:val="000C35CE"/>
    <w:rsid w:val="000C35DD"/>
    <w:rsid w:val="000C3CE6"/>
    <w:rsid w:val="000C7137"/>
    <w:rsid w:val="000D61C9"/>
    <w:rsid w:val="000F0FBA"/>
    <w:rsid w:val="000F1137"/>
    <w:rsid w:val="000F225D"/>
    <w:rsid w:val="000F27B8"/>
    <w:rsid w:val="000F3705"/>
    <w:rsid w:val="000F43E5"/>
    <w:rsid w:val="000F571A"/>
    <w:rsid w:val="000F7F1C"/>
    <w:rsid w:val="0011205A"/>
    <w:rsid w:val="00124921"/>
    <w:rsid w:val="0012495B"/>
    <w:rsid w:val="0013019E"/>
    <w:rsid w:val="001323D7"/>
    <w:rsid w:val="00136D5A"/>
    <w:rsid w:val="00151248"/>
    <w:rsid w:val="00154CB5"/>
    <w:rsid w:val="0016326E"/>
    <w:rsid w:val="0016390E"/>
    <w:rsid w:val="00171C91"/>
    <w:rsid w:val="00175455"/>
    <w:rsid w:val="00177C97"/>
    <w:rsid w:val="0018098E"/>
    <w:rsid w:val="00182B90"/>
    <w:rsid w:val="00183901"/>
    <w:rsid w:val="00191275"/>
    <w:rsid w:val="00194800"/>
    <w:rsid w:val="001961FA"/>
    <w:rsid w:val="001A134B"/>
    <w:rsid w:val="001A6F30"/>
    <w:rsid w:val="001B0687"/>
    <w:rsid w:val="001B3AB5"/>
    <w:rsid w:val="001B54F2"/>
    <w:rsid w:val="001B5B3E"/>
    <w:rsid w:val="001C3FC0"/>
    <w:rsid w:val="001C6076"/>
    <w:rsid w:val="001D2463"/>
    <w:rsid w:val="001D59AB"/>
    <w:rsid w:val="001E11A0"/>
    <w:rsid w:val="001E28AB"/>
    <w:rsid w:val="001E3E56"/>
    <w:rsid w:val="001E6977"/>
    <w:rsid w:val="001E6DFF"/>
    <w:rsid w:val="001E7241"/>
    <w:rsid w:val="001F274C"/>
    <w:rsid w:val="00200CA9"/>
    <w:rsid w:val="002041CD"/>
    <w:rsid w:val="00207D1E"/>
    <w:rsid w:val="00217673"/>
    <w:rsid w:val="002215AA"/>
    <w:rsid w:val="002216C4"/>
    <w:rsid w:val="00225624"/>
    <w:rsid w:val="002267A8"/>
    <w:rsid w:val="00226979"/>
    <w:rsid w:val="00226CB3"/>
    <w:rsid w:val="00227E89"/>
    <w:rsid w:val="00233631"/>
    <w:rsid w:val="0023579F"/>
    <w:rsid w:val="00243D2A"/>
    <w:rsid w:val="00245F53"/>
    <w:rsid w:val="00247DEF"/>
    <w:rsid w:val="002606CA"/>
    <w:rsid w:val="00262E6E"/>
    <w:rsid w:val="00265C70"/>
    <w:rsid w:val="00267B25"/>
    <w:rsid w:val="0027311C"/>
    <w:rsid w:val="002740A3"/>
    <w:rsid w:val="00276B57"/>
    <w:rsid w:val="002817D2"/>
    <w:rsid w:val="00283BC0"/>
    <w:rsid w:val="00284B86"/>
    <w:rsid w:val="00286983"/>
    <w:rsid w:val="00291A49"/>
    <w:rsid w:val="0029277C"/>
    <w:rsid w:val="00293AFB"/>
    <w:rsid w:val="002A391A"/>
    <w:rsid w:val="002A6BA3"/>
    <w:rsid w:val="002A730C"/>
    <w:rsid w:val="002B4666"/>
    <w:rsid w:val="002B4C7B"/>
    <w:rsid w:val="002B4EF3"/>
    <w:rsid w:val="002B5082"/>
    <w:rsid w:val="002B61AC"/>
    <w:rsid w:val="002C1C31"/>
    <w:rsid w:val="002C30A4"/>
    <w:rsid w:val="002C3C9F"/>
    <w:rsid w:val="002D095A"/>
    <w:rsid w:val="002D0C13"/>
    <w:rsid w:val="002D1C7F"/>
    <w:rsid w:val="002D30BB"/>
    <w:rsid w:val="002D70A0"/>
    <w:rsid w:val="002E00F2"/>
    <w:rsid w:val="002E1621"/>
    <w:rsid w:val="002E193F"/>
    <w:rsid w:val="002E3134"/>
    <w:rsid w:val="002E35AA"/>
    <w:rsid w:val="002E3B47"/>
    <w:rsid w:val="002E6B65"/>
    <w:rsid w:val="002F0224"/>
    <w:rsid w:val="002F1D10"/>
    <w:rsid w:val="002F259B"/>
    <w:rsid w:val="002F43EE"/>
    <w:rsid w:val="00300CB9"/>
    <w:rsid w:val="00302EA2"/>
    <w:rsid w:val="00304175"/>
    <w:rsid w:val="003079FA"/>
    <w:rsid w:val="00315569"/>
    <w:rsid w:val="00315770"/>
    <w:rsid w:val="0032249A"/>
    <w:rsid w:val="00322F6D"/>
    <w:rsid w:val="00327E24"/>
    <w:rsid w:val="003310CB"/>
    <w:rsid w:val="00334C50"/>
    <w:rsid w:val="00337B30"/>
    <w:rsid w:val="00342EE3"/>
    <w:rsid w:val="00343CAF"/>
    <w:rsid w:val="00343CCD"/>
    <w:rsid w:val="0034401E"/>
    <w:rsid w:val="00344516"/>
    <w:rsid w:val="00344521"/>
    <w:rsid w:val="003446D0"/>
    <w:rsid w:val="00344A4D"/>
    <w:rsid w:val="003465A7"/>
    <w:rsid w:val="003479AC"/>
    <w:rsid w:val="00354014"/>
    <w:rsid w:val="00355E7D"/>
    <w:rsid w:val="00371277"/>
    <w:rsid w:val="00371FF7"/>
    <w:rsid w:val="003723F8"/>
    <w:rsid w:val="00373268"/>
    <w:rsid w:val="00373F99"/>
    <w:rsid w:val="003746F9"/>
    <w:rsid w:val="003752E5"/>
    <w:rsid w:val="00380F34"/>
    <w:rsid w:val="003828A8"/>
    <w:rsid w:val="003875F9"/>
    <w:rsid w:val="00392836"/>
    <w:rsid w:val="00394F00"/>
    <w:rsid w:val="003A0791"/>
    <w:rsid w:val="003A7EDE"/>
    <w:rsid w:val="003B0146"/>
    <w:rsid w:val="003B42BC"/>
    <w:rsid w:val="003B457B"/>
    <w:rsid w:val="003B4F86"/>
    <w:rsid w:val="003C690D"/>
    <w:rsid w:val="003D4605"/>
    <w:rsid w:val="003E1283"/>
    <w:rsid w:val="003E4FEF"/>
    <w:rsid w:val="003E57A2"/>
    <w:rsid w:val="003E7E07"/>
    <w:rsid w:val="003F151A"/>
    <w:rsid w:val="003F5936"/>
    <w:rsid w:val="00411BC2"/>
    <w:rsid w:val="00412CC6"/>
    <w:rsid w:val="00412CD3"/>
    <w:rsid w:val="004152BC"/>
    <w:rsid w:val="00421229"/>
    <w:rsid w:val="0043170C"/>
    <w:rsid w:val="00432FCF"/>
    <w:rsid w:val="0043680D"/>
    <w:rsid w:val="004453DE"/>
    <w:rsid w:val="004467E2"/>
    <w:rsid w:val="00447476"/>
    <w:rsid w:val="00464704"/>
    <w:rsid w:val="004668B6"/>
    <w:rsid w:val="0046750A"/>
    <w:rsid w:val="004704E8"/>
    <w:rsid w:val="00480F0B"/>
    <w:rsid w:val="00493FF8"/>
    <w:rsid w:val="004961D7"/>
    <w:rsid w:val="0049684A"/>
    <w:rsid w:val="004B0D9F"/>
    <w:rsid w:val="004B5B0B"/>
    <w:rsid w:val="004C1A70"/>
    <w:rsid w:val="004C1FEA"/>
    <w:rsid w:val="004C323C"/>
    <w:rsid w:val="004C5D78"/>
    <w:rsid w:val="004D094F"/>
    <w:rsid w:val="004D1ABA"/>
    <w:rsid w:val="004E3A41"/>
    <w:rsid w:val="004F22E3"/>
    <w:rsid w:val="004F4A52"/>
    <w:rsid w:val="004F7204"/>
    <w:rsid w:val="004F7E1F"/>
    <w:rsid w:val="005031A2"/>
    <w:rsid w:val="00504365"/>
    <w:rsid w:val="00504A00"/>
    <w:rsid w:val="0050707E"/>
    <w:rsid w:val="005103EC"/>
    <w:rsid w:val="00521E9F"/>
    <w:rsid w:val="00527C7F"/>
    <w:rsid w:val="00534063"/>
    <w:rsid w:val="00544918"/>
    <w:rsid w:val="00545145"/>
    <w:rsid w:val="00551446"/>
    <w:rsid w:val="005517D6"/>
    <w:rsid w:val="00552C80"/>
    <w:rsid w:val="00560085"/>
    <w:rsid w:val="00561694"/>
    <w:rsid w:val="0057166A"/>
    <w:rsid w:val="0057443E"/>
    <w:rsid w:val="005807F1"/>
    <w:rsid w:val="00586740"/>
    <w:rsid w:val="005873D8"/>
    <w:rsid w:val="00592A8C"/>
    <w:rsid w:val="00594657"/>
    <w:rsid w:val="005963FA"/>
    <w:rsid w:val="005A64D7"/>
    <w:rsid w:val="005B318E"/>
    <w:rsid w:val="005B70B5"/>
    <w:rsid w:val="005B7E7E"/>
    <w:rsid w:val="005C05FA"/>
    <w:rsid w:val="005C359E"/>
    <w:rsid w:val="005C5966"/>
    <w:rsid w:val="005D5D80"/>
    <w:rsid w:val="005E026A"/>
    <w:rsid w:val="005E2C1C"/>
    <w:rsid w:val="005E3204"/>
    <w:rsid w:val="005E6807"/>
    <w:rsid w:val="005F3215"/>
    <w:rsid w:val="005F7491"/>
    <w:rsid w:val="00604ED3"/>
    <w:rsid w:val="00607057"/>
    <w:rsid w:val="00611D22"/>
    <w:rsid w:val="00612D6A"/>
    <w:rsid w:val="0061567C"/>
    <w:rsid w:val="00622AAC"/>
    <w:rsid w:val="00622BE9"/>
    <w:rsid w:val="006237FB"/>
    <w:rsid w:val="00627670"/>
    <w:rsid w:val="00637223"/>
    <w:rsid w:val="00642808"/>
    <w:rsid w:val="006460E5"/>
    <w:rsid w:val="006515BD"/>
    <w:rsid w:val="006549D3"/>
    <w:rsid w:val="006620CA"/>
    <w:rsid w:val="006623D1"/>
    <w:rsid w:val="0066421C"/>
    <w:rsid w:val="00664F4B"/>
    <w:rsid w:val="006703D0"/>
    <w:rsid w:val="0067289B"/>
    <w:rsid w:val="0067473C"/>
    <w:rsid w:val="0068368E"/>
    <w:rsid w:val="00685394"/>
    <w:rsid w:val="00686A76"/>
    <w:rsid w:val="00686C7D"/>
    <w:rsid w:val="00687770"/>
    <w:rsid w:val="00690111"/>
    <w:rsid w:val="006912F8"/>
    <w:rsid w:val="00696F44"/>
    <w:rsid w:val="006A1852"/>
    <w:rsid w:val="006A5951"/>
    <w:rsid w:val="006B20F2"/>
    <w:rsid w:val="006B301A"/>
    <w:rsid w:val="006C5D5C"/>
    <w:rsid w:val="006D0A65"/>
    <w:rsid w:val="006D0D24"/>
    <w:rsid w:val="006D1A8F"/>
    <w:rsid w:val="006D3216"/>
    <w:rsid w:val="006D327F"/>
    <w:rsid w:val="006D3693"/>
    <w:rsid w:val="006E2CF1"/>
    <w:rsid w:val="006E3CF1"/>
    <w:rsid w:val="006F0E16"/>
    <w:rsid w:val="006F4588"/>
    <w:rsid w:val="006F5DDE"/>
    <w:rsid w:val="007062EA"/>
    <w:rsid w:val="00711266"/>
    <w:rsid w:val="00712834"/>
    <w:rsid w:val="00721286"/>
    <w:rsid w:val="00721801"/>
    <w:rsid w:val="00722935"/>
    <w:rsid w:val="00724D5B"/>
    <w:rsid w:val="00724FF9"/>
    <w:rsid w:val="007250D6"/>
    <w:rsid w:val="007263E9"/>
    <w:rsid w:val="00726F77"/>
    <w:rsid w:val="0073125E"/>
    <w:rsid w:val="007361C2"/>
    <w:rsid w:val="00740DEC"/>
    <w:rsid w:val="00740E1E"/>
    <w:rsid w:val="00740F48"/>
    <w:rsid w:val="007473EA"/>
    <w:rsid w:val="00752EFC"/>
    <w:rsid w:val="0075434F"/>
    <w:rsid w:val="00755B20"/>
    <w:rsid w:val="00792C33"/>
    <w:rsid w:val="007938EA"/>
    <w:rsid w:val="007954A0"/>
    <w:rsid w:val="007A6B9B"/>
    <w:rsid w:val="007B1BAD"/>
    <w:rsid w:val="007B7475"/>
    <w:rsid w:val="007B7D28"/>
    <w:rsid w:val="007C1AF2"/>
    <w:rsid w:val="007D29E9"/>
    <w:rsid w:val="007E329F"/>
    <w:rsid w:val="007E473B"/>
    <w:rsid w:val="007E66E3"/>
    <w:rsid w:val="007E6EC4"/>
    <w:rsid w:val="007E760A"/>
    <w:rsid w:val="007E7CE0"/>
    <w:rsid w:val="007F0655"/>
    <w:rsid w:val="007F116C"/>
    <w:rsid w:val="007F2A16"/>
    <w:rsid w:val="007F2BD1"/>
    <w:rsid w:val="007F3827"/>
    <w:rsid w:val="00800AAF"/>
    <w:rsid w:val="00814445"/>
    <w:rsid w:val="008152BD"/>
    <w:rsid w:val="008152C0"/>
    <w:rsid w:val="00821723"/>
    <w:rsid w:val="00841E08"/>
    <w:rsid w:val="0084251F"/>
    <w:rsid w:val="0084416E"/>
    <w:rsid w:val="00844AA9"/>
    <w:rsid w:val="00852199"/>
    <w:rsid w:val="0085710B"/>
    <w:rsid w:val="0086420A"/>
    <w:rsid w:val="008735A9"/>
    <w:rsid w:val="00873B07"/>
    <w:rsid w:val="0087593A"/>
    <w:rsid w:val="00875ED8"/>
    <w:rsid w:val="008820E1"/>
    <w:rsid w:val="0088222E"/>
    <w:rsid w:val="0088519E"/>
    <w:rsid w:val="00891275"/>
    <w:rsid w:val="00892108"/>
    <w:rsid w:val="00895155"/>
    <w:rsid w:val="00895D54"/>
    <w:rsid w:val="008A1290"/>
    <w:rsid w:val="008A1D42"/>
    <w:rsid w:val="008A3113"/>
    <w:rsid w:val="008A4C5B"/>
    <w:rsid w:val="008A5DAD"/>
    <w:rsid w:val="008A6F4B"/>
    <w:rsid w:val="008B0E45"/>
    <w:rsid w:val="008B390B"/>
    <w:rsid w:val="008B75AA"/>
    <w:rsid w:val="008C0414"/>
    <w:rsid w:val="008C0D3B"/>
    <w:rsid w:val="008C475B"/>
    <w:rsid w:val="008C4F4C"/>
    <w:rsid w:val="008C6839"/>
    <w:rsid w:val="008C77E9"/>
    <w:rsid w:val="008C77EE"/>
    <w:rsid w:val="008D3284"/>
    <w:rsid w:val="008E0F73"/>
    <w:rsid w:val="008E47FE"/>
    <w:rsid w:val="008F0881"/>
    <w:rsid w:val="008F0D53"/>
    <w:rsid w:val="008F1BDC"/>
    <w:rsid w:val="008F2C12"/>
    <w:rsid w:val="008F64C1"/>
    <w:rsid w:val="0090555D"/>
    <w:rsid w:val="00925007"/>
    <w:rsid w:val="00927C80"/>
    <w:rsid w:val="009321FA"/>
    <w:rsid w:val="00933CAF"/>
    <w:rsid w:val="009367D0"/>
    <w:rsid w:val="00944158"/>
    <w:rsid w:val="009470F6"/>
    <w:rsid w:val="0095707D"/>
    <w:rsid w:val="00957E8B"/>
    <w:rsid w:val="00961CA5"/>
    <w:rsid w:val="00962497"/>
    <w:rsid w:val="00962B80"/>
    <w:rsid w:val="00970374"/>
    <w:rsid w:val="00974D40"/>
    <w:rsid w:val="009755E1"/>
    <w:rsid w:val="00977ABD"/>
    <w:rsid w:val="009900F9"/>
    <w:rsid w:val="00990BBC"/>
    <w:rsid w:val="00993B11"/>
    <w:rsid w:val="00996C82"/>
    <w:rsid w:val="00996DDD"/>
    <w:rsid w:val="009A0FA0"/>
    <w:rsid w:val="009B04E9"/>
    <w:rsid w:val="009B0A97"/>
    <w:rsid w:val="009B1767"/>
    <w:rsid w:val="009C2304"/>
    <w:rsid w:val="009C501B"/>
    <w:rsid w:val="009C52EE"/>
    <w:rsid w:val="009D057F"/>
    <w:rsid w:val="009D60AD"/>
    <w:rsid w:val="009D72BB"/>
    <w:rsid w:val="009E0888"/>
    <w:rsid w:val="009E382D"/>
    <w:rsid w:val="009E706D"/>
    <w:rsid w:val="009F21B0"/>
    <w:rsid w:val="009F5C6B"/>
    <w:rsid w:val="00A04DF4"/>
    <w:rsid w:val="00A05A86"/>
    <w:rsid w:val="00A13922"/>
    <w:rsid w:val="00A1484B"/>
    <w:rsid w:val="00A304D7"/>
    <w:rsid w:val="00A33713"/>
    <w:rsid w:val="00A33842"/>
    <w:rsid w:val="00A35E90"/>
    <w:rsid w:val="00A36723"/>
    <w:rsid w:val="00A41A90"/>
    <w:rsid w:val="00A41D5A"/>
    <w:rsid w:val="00A514FD"/>
    <w:rsid w:val="00A517CA"/>
    <w:rsid w:val="00A541F8"/>
    <w:rsid w:val="00A60E1A"/>
    <w:rsid w:val="00A617FD"/>
    <w:rsid w:val="00A72A7D"/>
    <w:rsid w:val="00A77519"/>
    <w:rsid w:val="00A82DCE"/>
    <w:rsid w:val="00A83AE9"/>
    <w:rsid w:val="00A86146"/>
    <w:rsid w:val="00A865B9"/>
    <w:rsid w:val="00A90899"/>
    <w:rsid w:val="00A92827"/>
    <w:rsid w:val="00A97D30"/>
    <w:rsid w:val="00A97E5C"/>
    <w:rsid w:val="00A97FEF"/>
    <w:rsid w:val="00AA0B0F"/>
    <w:rsid w:val="00AA21F1"/>
    <w:rsid w:val="00AB1EA6"/>
    <w:rsid w:val="00AC3293"/>
    <w:rsid w:val="00AD2564"/>
    <w:rsid w:val="00AE089E"/>
    <w:rsid w:val="00AE13F0"/>
    <w:rsid w:val="00AE752C"/>
    <w:rsid w:val="00AF056B"/>
    <w:rsid w:val="00AF47A4"/>
    <w:rsid w:val="00AF7787"/>
    <w:rsid w:val="00B11CB2"/>
    <w:rsid w:val="00B21F36"/>
    <w:rsid w:val="00B23847"/>
    <w:rsid w:val="00B3219C"/>
    <w:rsid w:val="00B34C97"/>
    <w:rsid w:val="00B35A7D"/>
    <w:rsid w:val="00B369B5"/>
    <w:rsid w:val="00B411BB"/>
    <w:rsid w:val="00B413D1"/>
    <w:rsid w:val="00B41A54"/>
    <w:rsid w:val="00B46D31"/>
    <w:rsid w:val="00B46EB4"/>
    <w:rsid w:val="00B50808"/>
    <w:rsid w:val="00B51174"/>
    <w:rsid w:val="00B53EA8"/>
    <w:rsid w:val="00B54474"/>
    <w:rsid w:val="00B557A0"/>
    <w:rsid w:val="00B55935"/>
    <w:rsid w:val="00B63343"/>
    <w:rsid w:val="00B668D8"/>
    <w:rsid w:val="00B75726"/>
    <w:rsid w:val="00B769B2"/>
    <w:rsid w:val="00B77168"/>
    <w:rsid w:val="00B808E7"/>
    <w:rsid w:val="00B80DEA"/>
    <w:rsid w:val="00B96F04"/>
    <w:rsid w:val="00BA0970"/>
    <w:rsid w:val="00BA6D91"/>
    <w:rsid w:val="00BB2D26"/>
    <w:rsid w:val="00BB7B87"/>
    <w:rsid w:val="00BB7D22"/>
    <w:rsid w:val="00BC3168"/>
    <w:rsid w:val="00BC3BC4"/>
    <w:rsid w:val="00BC5674"/>
    <w:rsid w:val="00BD3118"/>
    <w:rsid w:val="00BD5741"/>
    <w:rsid w:val="00BF3A3F"/>
    <w:rsid w:val="00BF4F3F"/>
    <w:rsid w:val="00C0141B"/>
    <w:rsid w:val="00C0313C"/>
    <w:rsid w:val="00C04C65"/>
    <w:rsid w:val="00C1153A"/>
    <w:rsid w:val="00C12A72"/>
    <w:rsid w:val="00C154D6"/>
    <w:rsid w:val="00C17F3F"/>
    <w:rsid w:val="00C23812"/>
    <w:rsid w:val="00C23BA1"/>
    <w:rsid w:val="00C27D66"/>
    <w:rsid w:val="00C308CA"/>
    <w:rsid w:val="00C33380"/>
    <w:rsid w:val="00C334F1"/>
    <w:rsid w:val="00C340E1"/>
    <w:rsid w:val="00C35453"/>
    <w:rsid w:val="00C36102"/>
    <w:rsid w:val="00C41324"/>
    <w:rsid w:val="00C44422"/>
    <w:rsid w:val="00C523BE"/>
    <w:rsid w:val="00C61F79"/>
    <w:rsid w:val="00C63303"/>
    <w:rsid w:val="00C633A7"/>
    <w:rsid w:val="00C66696"/>
    <w:rsid w:val="00C66E13"/>
    <w:rsid w:val="00C70018"/>
    <w:rsid w:val="00C739F5"/>
    <w:rsid w:val="00C74888"/>
    <w:rsid w:val="00C81310"/>
    <w:rsid w:val="00C85D8B"/>
    <w:rsid w:val="00C86B3E"/>
    <w:rsid w:val="00C878B3"/>
    <w:rsid w:val="00C935B5"/>
    <w:rsid w:val="00C938FE"/>
    <w:rsid w:val="00CA170E"/>
    <w:rsid w:val="00CA79F3"/>
    <w:rsid w:val="00CB05B2"/>
    <w:rsid w:val="00CB0EF1"/>
    <w:rsid w:val="00CB14BA"/>
    <w:rsid w:val="00CB2C34"/>
    <w:rsid w:val="00CB356E"/>
    <w:rsid w:val="00CB3B17"/>
    <w:rsid w:val="00CB5DF9"/>
    <w:rsid w:val="00CC0336"/>
    <w:rsid w:val="00CC5237"/>
    <w:rsid w:val="00CC667D"/>
    <w:rsid w:val="00CC6B10"/>
    <w:rsid w:val="00CD0483"/>
    <w:rsid w:val="00CD0718"/>
    <w:rsid w:val="00CD27B6"/>
    <w:rsid w:val="00CF05FA"/>
    <w:rsid w:val="00D0190C"/>
    <w:rsid w:val="00D01F2E"/>
    <w:rsid w:val="00D04A18"/>
    <w:rsid w:val="00D10713"/>
    <w:rsid w:val="00D12407"/>
    <w:rsid w:val="00D128F0"/>
    <w:rsid w:val="00D12B8E"/>
    <w:rsid w:val="00D16E18"/>
    <w:rsid w:val="00D17B79"/>
    <w:rsid w:val="00D20AFB"/>
    <w:rsid w:val="00D33915"/>
    <w:rsid w:val="00D365CA"/>
    <w:rsid w:val="00D45348"/>
    <w:rsid w:val="00D576BF"/>
    <w:rsid w:val="00D57AAF"/>
    <w:rsid w:val="00D704D0"/>
    <w:rsid w:val="00D70DBF"/>
    <w:rsid w:val="00D73601"/>
    <w:rsid w:val="00D75604"/>
    <w:rsid w:val="00D82A0A"/>
    <w:rsid w:val="00D90A39"/>
    <w:rsid w:val="00D90A71"/>
    <w:rsid w:val="00D928AD"/>
    <w:rsid w:val="00D928EA"/>
    <w:rsid w:val="00D95087"/>
    <w:rsid w:val="00D95A45"/>
    <w:rsid w:val="00DA094F"/>
    <w:rsid w:val="00DA6AB2"/>
    <w:rsid w:val="00DA7197"/>
    <w:rsid w:val="00DA7A52"/>
    <w:rsid w:val="00DB2585"/>
    <w:rsid w:val="00DB3F7F"/>
    <w:rsid w:val="00DB66B1"/>
    <w:rsid w:val="00DB7C1B"/>
    <w:rsid w:val="00DC0057"/>
    <w:rsid w:val="00DC1D9E"/>
    <w:rsid w:val="00DC4C61"/>
    <w:rsid w:val="00DD7B33"/>
    <w:rsid w:val="00DE01E8"/>
    <w:rsid w:val="00DE1B15"/>
    <w:rsid w:val="00DE3494"/>
    <w:rsid w:val="00DE460C"/>
    <w:rsid w:val="00DE5BAF"/>
    <w:rsid w:val="00DE782E"/>
    <w:rsid w:val="00DF5EB4"/>
    <w:rsid w:val="00DF63B6"/>
    <w:rsid w:val="00E02A35"/>
    <w:rsid w:val="00E13CB2"/>
    <w:rsid w:val="00E14280"/>
    <w:rsid w:val="00E16522"/>
    <w:rsid w:val="00E21A60"/>
    <w:rsid w:val="00E25E5A"/>
    <w:rsid w:val="00E26114"/>
    <w:rsid w:val="00E30843"/>
    <w:rsid w:val="00E31647"/>
    <w:rsid w:val="00E401E5"/>
    <w:rsid w:val="00E41CFE"/>
    <w:rsid w:val="00E42783"/>
    <w:rsid w:val="00E4743E"/>
    <w:rsid w:val="00E514B7"/>
    <w:rsid w:val="00E51DAF"/>
    <w:rsid w:val="00E55BED"/>
    <w:rsid w:val="00E56679"/>
    <w:rsid w:val="00E6491F"/>
    <w:rsid w:val="00E65A02"/>
    <w:rsid w:val="00E664EC"/>
    <w:rsid w:val="00E66791"/>
    <w:rsid w:val="00E70081"/>
    <w:rsid w:val="00E7200E"/>
    <w:rsid w:val="00E7219B"/>
    <w:rsid w:val="00E72748"/>
    <w:rsid w:val="00E73908"/>
    <w:rsid w:val="00E768A7"/>
    <w:rsid w:val="00E771F2"/>
    <w:rsid w:val="00E92DB1"/>
    <w:rsid w:val="00E968FD"/>
    <w:rsid w:val="00EA7F07"/>
    <w:rsid w:val="00EB1DAD"/>
    <w:rsid w:val="00EB78BB"/>
    <w:rsid w:val="00EC164F"/>
    <w:rsid w:val="00ED06B3"/>
    <w:rsid w:val="00ED2641"/>
    <w:rsid w:val="00ED3BAA"/>
    <w:rsid w:val="00ED7FE1"/>
    <w:rsid w:val="00EE0655"/>
    <w:rsid w:val="00EE1F51"/>
    <w:rsid w:val="00EE2058"/>
    <w:rsid w:val="00EE3400"/>
    <w:rsid w:val="00EE6339"/>
    <w:rsid w:val="00EF0125"/>
    <w:rsid w:val="00EF3355"/>
    <w:rsid w:val="00EF5D2C"/>
    <w:rsid w:val="00EF5DBA"/>
    <w:rsid w:val="00EF6FA6"/>
    <w:rsid w:val="00F02DED"/>
    <w:rsid w:val="00F06E27"/>
    <w:rsid w:val="00F144D6"/>
    <w:rsid w:val="00F215CF"/>
    <w:rsid w:val="00F21EB6"/>
    <w:rsid w:val="00F25D79"/>
    <w:rsid w:val="00F25F79"/>
    <w:rsid w:val="00F26D9C"/>
    <w:rsid w:val="00F315B6"/>
    <w:rsid w:val="00F333CA"/>
    <w:rsid w:val="00F34375"/>
    <w:rsid w:val="00F36B9B"/>
    <w:rsid w:val="00F40B1A"/>
    <w:rsid w:val="00F41FA6"/>
    <w:rsid w:val="00F460C2"/>
    <w:rsid w:val="00F461F6"/>
    <w:rsid w:val="00F500A9"/>
    <w:rsid w:val="00F50E83"/>
    <w:rsid w:val="00F5563C"/>
    <w:rsid w:val="00F56DC9"/>
    <w:rsid w:val="00F60725"/>
    <w:rsid w:val="00F61560"/>
    <w:rsid w:val="00F635AB"/>
    <w:rsid w:val="00F65E50"/>
    <w:rsid w:val="00F715DA"/>
    <w:rsid w:val="00F74833"/>
    <w:rsid w:val="00F774B0"/>
    <w:rsid w:val="00F855E8"/>
    <w:rsid w:val="00F9132A"/>
    <w:rsid w:val="00FA3B62"/>
    <w:rsid w:val="00FA6850"/>
    <w:rsid w:val="00FB24EE"/>
    <w:rsid w:val="00FB3D20"/>
    <w:rsid w:val="00FB4F79"/>
    <w:rsid w:val="00FC14CB"/>
    <w:rsid w:val="00FC4338"/>
    <w:rsid w:val="00FC6D7F"/>
    <w:rsid w:val="00FD0827"/>
    <w:rsid w:val="00FD1A12"/>
    <w:rsid w:val="00FD29A1"/>
    <w:rsid w:val="00FD364C"/>
    <w:rsid w:val="00FD7863"/>
    <w:rsid w:val="00FE0183"/>
    <w:rsid w:val="00FE1DE9"/>
    <w:rsid w:val="00FE58FA"/>
    <w:rsid w:val="00FE7167"/>
    <w:rsid w:val="00FF0600"/>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7E66E3"/>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7E66E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7E66E3"/>
    <w:rPr>
      <w:rFonts w:ascii="Times New Roman" w:eastAsiaTheme="minorEastAsia"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 w:type="character" w:customStyle="1" w:styleId="e24kjd">
    <w:name w:val="e24kjd"/>
    <w:basedOn w:val="DefaultParagraphFont"/>
    <w:rsid w:val="00ED06B3"/>
  </w:style>
  <w:style w:type="character" w:customStyle="1" w:styleId="UnresolvedMention">
    <w:name w:val="Unresolved Mention"/>
    <w:basedOn w:val="DefaultParagraphFont"/>
    <w:uiPriority w:val="99"/>
    <w:semiHidden/>
    <w:unhideWhenUsed/>
    <w:rsid w:val="00E02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130902170">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345131045">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1964068428">
      <w:bodyDiv w:val="1"/>
      <w:marLeft w:val="0"/>
      <w:marRight w:val="0"/>
      <w:marTop w:val="0"/>
      <w:marBottom w:val="0"/>
      <w:divBdr>
        <w:top w:val="none" w:sz="0" w:space="0" w:color="auto"/>
        <w:left w:val="none" w:sz="0" w:space="0" w:color="auto"/>
        <w:bottom w:val="none" w:sz="0" w:space="0" w:color="auto"/>
        <w:right w:val="none" w:sz="0" w:space="0" w:color="auto"/>
      </w:divBdr>
    </w:div>
    <w:div w:id="1965192983">
      <w:bodyDiv w:val="1"/>
      <w:marLeft w:val="0"/>
      <w:marRight w:val="0"/>
      <w:marTop w:val="0"/>
      <w:marBottom w:val="0"/>
      <w:divBdr>
        <w:top w:val="none" w:sz="0" w:space="0" w:color="auto"/>
        <w:left w:val="none" w:sz="0" w:space="0" w:color="auto"/>
        <w:bottom w:val="none" w:sz="0" w:space="0" w:color="auto"/>
        <w:right w:val="none" w:sz="0" w:space="0" w:color="auto"/>
      </w:divBdr>
    </w:div>
    <w:div w:id="1993482443">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 w:id="2143230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54AA-7BE7-4EA0-B25B-50F136D9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9543B8C5.dotm</Template>
  <TotalTime>646</TotalTime>
  <Pages>34</Pages>
  <Words>10782</Words>
  <Characters>61458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72096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Steven Riesz (CENSUS/ESMD FED)</cp:lastModifiedBy>
  <cp:revision>10</cp:revision>
  <dcterms:created xsi:type="dcterms:W3CDTF">2019-10-28T14:14:00Z</dcterms:created>
  <dcterms:modified xsi:type="dcterms:W3CDTF">2019-11-06T16:51:00Z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zotero-version="5.0.74"&gt;&lt;session id="QmsAV2dc"/&gt;&lt;style id="http://www.zotero.org/styles/apa" locale="en-US" hasBibliography="1" bibliographyStyleHasBeenSet="1"/&gt;&lt;prefs&gt;&lt;pref name="fieldType" value="Field"/&gt;&lt;/prefs&gt;&lt;/data&gt;</vt:lpwstr>
  </property>
</Properties>
</file>